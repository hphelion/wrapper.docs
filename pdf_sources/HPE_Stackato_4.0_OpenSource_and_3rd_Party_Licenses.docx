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F22D1" w14:textId="77777777" w:rsidR="00F63AB4" w:rsidRPr="00F63AB4" w:rsidRDefault="00C912E8" w:rsidP="00C912E8">
      <w:pPr>
        <w:widowControl w:val="0"/>
        <w:spacing w:before="5" w:after="0" w:line="240" w:lineRule="auto"/>
        <w:rPr>
          <w:rFonts w:ascii="Times New Roman" w:eastAsia="Times New Roman" w:hAnsi="Times New Roman" w:cs="Times New Roman"/>
          <w:sz w:val="17"/>
          <w:szCs w:val="17"/>
        </w:rPr>
        <w:sectPr w:rsidR="00F63AB4" w:rsidRPr="00F63AB4" w:rsidSect="00297473">
          <w:headerReference w:type="even" r:id="rId8"/>
          <w:headerReference w:type="default" r:id="rId9"/>
          <w:footerReference w:type="even" r:id="rId10"/>
          <w:footerReference w:type="default" r:id="rId11"/>
          <w:headerReference w:type="first" r:id="rId12"/>
          <w:footerReference w:type="first" r:id="rId13"/>
          <w:pgSz w:w="12240" w:h="15840"/>
          <w:pgMar w:top="1500" w:right="1720" w:bottom="280" w:left="1720" w:header="720" w:footer="720" w:gutter="0"/>
          <w:cols w:space="720"/>
          <w:titlePg/>
          <w:docGrid w:linePitch="299"/>
        </w:sectPr>
      </w:pPr>
      <w:r w:rsidRPr="00F63AB4">
        <w:rPr>
          <w:rFonts w:ascii="Times New Roman" w:eastAsia="Times New Roman" w:hAnsi="Times New Roman" w:cs="Times New Roman"/>
          <w:noProof/>
          <w:sz w:val="17"/>
          <w:szCs w:val="17"/>
        </w:rPr>
        <mc:AlternateContent>
          <mc:Choice Requires="wps">
            <w:drawing>
              <wp:anchor distT="45720" distB="45720" distL="114300" distR="114300" simplePos="0" relativeHeight="251661312" behindDoc="0" locked="0" layoutInCell="1" allowOverlap="1" wp14:anchorId="3855C369" wp14:editId="4D366B2F">
                <wp:simplePos x="0" y="0"/>
                <wp:positionH relativeFrom="margin">
                  <wp:align>left</wp:align>
                </wp:positionH>
                <wp:positionV relativeFrom="paragraph">
                  <wp:posOffset>2397125</wp:posOffset>
                </wp:positionV>
                <wp:extent cx="5120640" cy="1901825"/>
                <wp:effectExtent l="0" t="0" r="2286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901952"/>
                        </a:xfrm>
                        <a:prstGeom prst="rect">
                          <a:avLst/>
                        </a:prstGeom>
                        <a:solidFill>
                          <a:srgbClr val="FFFFFF"/>
                        </a:solidFill>
                        <a:ln w="9525">
                          <a:solidFill>
                            <a:srgbClr val="000000"/>
                          </a:solidFill>
                          <a:miter lim="800000"/>
                          <a:headEnd/>
                          <a:tailEnd/>
                        </a:ln>
                      </wps:spPr>
                      <wps:txbx>
                        <w:txbxContent>
                          <w:p w14:paraId="4147E6AB" w14:textId="501CFC8B" w:rsidR="00F63AB4" w:rsidRPr="00C912E8" w:rsidRDefault="00C912E8" w:rsidP="00C912E8">
                            <w:pPr>
                              <w:pStyle w:val="Title"/>
                              <w:rPr>
                                <w:rFonts w:ascii="MetricHPE" w:hAnsi="MetricHPE"/>
                                <w:b/>
                              </w:rPr>
                            </w:pPr>
                            <w:r w:rsidRPr="00C912E8">
                              <w:rPr>
                                <w:rFonts w:ascii="MetricHPE" w:hAnsi="MetricHPE"/>
                                <w:b/>
                              </w:rPr>
                              <w:t xml:space="preserve">HPE Helion </w:t>
                            </w:r>
                            <w:proofErr w:type="spellStart"/>
                            <w:r w:rsidR="003105E6">
                              <w:rPr>
                                <w:rFonts w:ascii="MetricHPE" w:hAnsi="MetricHPE"/>
                                <w:b/>
                              </w:rPr>
                              <w:t>Stackato</w:t>
                            </w:r>
                            <w:proofErr w:type="spellEnd"/>
                            <w:r w:rsidRPr="00C912E8">
                              <w:rPr>
                                <w:rFonts w:ascii="MetricHPE" w:hAnsi="MetricHPE"/>
                                <w:b/>
                              </w:rPr>
                              <w:t xml:space="preserve"> Open Source and Third-Party Software License Agreements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5C369" id="_x0000_t202" coordsize="21600,21600" o:spt="202" path="m,l,21600r21600,l21600,xe">
                <v:stroke joinstyle="miter"/>
                <v:path gradientshapeok="t" o:connecttype="rect"/>
              </v:shapetype>
              <v:shape id="Text Box 2" o:spid="_x0000_s1026" type="#_x0000_t202" style="position:absolute;margin-left:0;margin-top:188.75pt;width:403.2pt;height:149.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">
                <v:textbox>
                  <w:txbxContent>
                    <w:p w14:paraId="4147E6AB" w14:textId="501CFC8B" w:rsidR="00F63AB4" w:rsidRPr="00C912E8" w:rsidRDefault="00C912E8" w:rsidP="00C912E8">
                      <w:pPr>
                        <w:pStyle w:val="Title"/>
                        <w:rPr>
                          <w:rFonts w:ascii="MetricHPE" w:hAnsi="MetricHPE"/>
                          <w:b/>
                        </w:rPr>
                      </w:pPr>
                      <w:r w:rsidRPr="00C912E8">
                        <w:rPr>
                          <w:rFonts w:ascii="MetricHPE" w:hAnsi="MetricHPE"/>
                          <w:b/>
                        </w:rPr>
                        <w:t xml:space="preserve">HPE Helion </w:t>
                      </w:r>
                      <w:proofErr w:type="spellStart"/>
                      <w:r w:rsidR="003105E6">
                        <w:rPr>
                          <w:rFonts w:ascii="MetricHPE" w:hAnsi="MetricHPE"/>
                          <w:b/>
                        </w:rPr>
                        <w:t>Stackato</w:t>
                      </w:r>
                      <w:proofErr w:type="spellEnd"/>
                      <w:r w:rsidRPr="00C912E8">
                        <w:rPr>
                          <w:rFonts w:ascii="MetricHPE" w:hAnsi="MetricHPE"/>
                          <w:b/>
                        </w:rPr>
                        <w:t xml:space="preserve"> Open Source and Third-Party Software License Agreements</w:t>
                      </w:r>
                    </w:p>
                  </w:txbxContent>
                </v:textbox>
                <w10:wrap type="square" anchorx="margin"/>
              </v:shape>
            </w:pict>
          </mc:Fallback>
        </mc:AlternateContent>
      </w:r>
      <w:r w:rsidRPr="00F63AB4">
        <w:rPr>
          <w:rFonts w:ascii="MetricHPE" w:eastAsia="Calibri" w:hAnsi="MetricHPE" w:cs="Times New Roman"/>
          <w:noProof/>
        </w:rPr>
        <mc:AlternateContent>
          <mc:Choice Requires="wpg">
            <w:drawing>
              <wp:anchor distT="0" distB="0" distL="114300" distR="114300" simplePos="0" relativeHeight="251659264" behindDoc="1" locked="0" layoutInCell="1" allowOverlap="1" wp14:anchorId="3BBAD453" wp14:editId="09703D5C">
                <wp:simplePos x="0" y="0"/>
                <wp:positionH relativeFrom="margin">
                  <wp:posOffset>-909193</wp:posOffset>
                </wp:positionH>
                <wp:positionV relativeFrom="page">
                  <wp:posOffset>1257325</wp:posOffset>
                </wp:positionV>
                <wp:extent cx="6846570" cy="8251190"/>
                <wp:effectExtent l="0" t="0" r="0" b="0"/>
                <wp:wrapNone/>
                <wp:docPr id="630"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6570" cy="8251190"/>
                          <a:chOff x="795" y="1382"/>
                          <a:chExt cx="11016" cy="13432"/>
                        </a:xfrm>
                      </wpg:grpSpPr>
                      <pic:pic xmlns:pic="http://schemas.openxmlformats.org/drawingml/2006/picture">
                        <pic:nvPicPr>
                          <pic:cNvPr id="631" name="Picture 6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95" y="1382"/>
                            <a:ext cx="11016" cy="13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6" name="Picture 58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102" y="1814"/>
                            <a:ext cx="2546" cy="1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75B207" id="Group 586" o:spid="_x0000_s1026" style="position:absolute;margin-left:-71.6pt;margin-top:99pt;width:539.1pt;height:649.7pt;z-index:-251657216;mso-position-horizontal-relative:margin;mso-position-vertical-relative:page" coordorigin="795,1382" coordsize="11016,134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fVsG+bYZpdtdtlml2122WaXbXbZ&#10;Zpdtdtlml212vd/m/pbDX+8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T/2zDHNrtss8s2u2yzyza7bLPLNhCTDcRkAzHZQEw2EJMNxGQDsWfZ/Poa+NCX&#10;V8eTZ9m8vX+OAp68uTqeyAYekg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7GE2X/8MfOgfV8eTZ9kAj8gGYrKBmGwgJhuIyQZisoGY&#10;bCD1o2wgJRuIyQZisoGYbCAmG4jJBmKygZhsICYbiMkGYrKBmGwgJhuIPcvmt9fAh767Op48y+an&#10;+z014Mk3V8cT2cBD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HYw2z++TPwof9eHU+eZQM8IhuIyQZisoGY&#10;bCAmG4jJBmKygZhsICYbiMkGYrKBmGwgJhuIyQaAOscGgDrHBoA6xwaAOscGgDrHBoA6xwaAOscG&#10;gDrHBoA6xwaAOscGgDrHBoA6xwaAOscGgLqHx+Y/338FAJ/0y7/vaHzEw2Pz09sfAOCTvnlzR+Mj&#10;HBsAPpt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2" o:spid="_x0000_s1027" type="#_x0000_t75" style="position:absolute;left:795;top:1382;width:11016;height:13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qKo/CAAAA3AAAAA8AAABkcnMvZG93bnJldi54bWxEj0FrAjEUhO8F/0N4Qm81q6WLrEbRguBV&#10;K3h9bN7uRjcva5Lq6q9vBKHHYWa+YebL3rbiSj4YxwrGowwEcem04VrB4WfzMQURIrLG1jEpuFOA&#10;5WLwNsdCuxvv6LqPtUgQDgUqaGLsCilD2ZDFMHIdcfIq5y3GJH0ttcdbgttWTrIslxYNp4UGO/pu&#10;qDzvf62CtZ5MzdE/vu4naQ5VVV5Qm1yp92G/moGI1Mf/8Ku91QryzzE8z6QjIB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qiqPwgAAANwAAAAPAAAAAAAAAAAAAAAAAJ8C&#10;AABkcnMvZG93bnJldi54bWxQSwUGAAAAAAQABAD3AAAAjgMAAAAA&#10;">
                  <v:imagedata r:id="rId16" o:title=""/>
                </v:shape>
                <v:shape id="Picture 587" o:spid="_x0000_s1028" type="#_x0000_t75" style="position:absolute;left:1102;top:1814;width:2546;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KBdnAAAAA3AAAAA8AAABkcnMvZG93bnJldi54bWxEj0GLwjAUhO8L/ofwBG9romiRrlEWQXCP&#10;Vr0/mrdN2ealNLG2/34jCB6HmfmG2e4H14ieulB71rCYKxDEpTc1Vxqul+PnBkSIyAYbz6RhpAD7&#10;3eRji7nxDz5TX8RKJAiHHDXYGNtcylBachjmviVO3q/vHMYku0qaDh8J7hq5VCqTDmtOCxZbOlgq&#10;/4q70xCH8T5e11hc1JGUNT+Lc7+8aT2bDt9fICIN8R1+tU9GQ7bK4HkmHQG5+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soF2cAAAADcAAAADwAAAAAAAAAAAAAAAACfAgAA&#10;ZHJzL2Rvd25yZXYueG1sUEsFBgAAAAAEAAQA9wAAAIwDAAAAAA==&#10;">
                  <v:imagedata r:id="rId17" o:title=""/>
                </v:shape>
                <w10:wrap anchorx="margin" anchory="page"/>
              </v:group>
            </w:pict>
          </mc:Fallback>
        </mc:AlternateContent>
      </w:r>
    </w:p>
    <w:sdt>
      <w:sdtPr>
        <w:rPr>
          <w:rFonts w:asciiTheme="minorHAnsi" w:eastAsiaTheme="minorHAnsi" w:hAnsiTheme="minorHAnsi" w:cstheme="minorBidi"/>
          <w:color w:val="auto"/>
          <w:sz w:val="22"/>
          <w:szCs w:val="22"/>
        </w:rPr>
        <w:id w:val="1149404336"/>
        <w:docPartObj>
          <w:docPartGallery w:val="Table of Contents"/>
          <w:docPartUnique/>
        </w:docPartObj>
      </w:sdtPr>
      <w:sdtEndPr>
        <w:rPr>
          <w:b/>
          <w:bCs/>
          <w:noProof/>
        </w:rPr>
      </w:sdtEndPr>
      <w:sdtContent>
        <w:p w14:paraId="63177055" w14:textId="77777777" w:rsidR="00C912E8" w:rsidRPr="00C912E8" w:rsidRDefault="00C912E8">
          <w:pPr>
            <w:pStyle w:val="TOCHeading"/>
            <w:rPr>
              <w:rStyle w:val="Heading1Char"/>
              <w:rFonts w:ascii="MetricHPE" w:hAnsi="MetricHPE"/>
              <w:b/>
              <w:color w:val="auto"/>
              <w:sz w:val="28"/>
              <w:szCs w:val="28"/>
            </w:rPr>
          </w:pPr>
          <w:r w:rsidRPr="00C912E8">
            <w:rPr>
              <w:rStyle w:val="Heading1Char"/>
              <w:rFonts w:ascii="MetricHPE" w:hAnsi="MetricHPE"/>
              <w:b/>
              <w:color w:val="auto"/>
              <w:sz w:val="28"/>
              <w:szCs w:val="28"/>
            </w:rPr>
            <w:t>Contents</w:t>
          </w:r>
        </w:p>
        <w:p w14:paraId="4EFEBB3C" w14:textId="77777777" w:rsidR="009C4827" w:rsidRDefault="00C912E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8498615" w:history="1">
            <w:r w:rsidR="009C4827" w:rsidRPr="005B72A6">
              <w:rPr>
                <w:rStyle w:val="Hyperlink"/>
                <w:rFonts w:ascii="MetricHPE" w:hAnsi="MetricHPE"/>
                <w:b/>
                <w:noProof/>
              </w:rPr>
              <w:t>Legal Notices</w:t>
            </w:r>
            <w:r w:rsidR="009C4827">
              <w:rPr>
                <w:noProof/>
                <w:webHidden/>
              </w:rPr>
              <w:tab/>
            </w:r>
            <w:r w:rsidR="009C4827">
              <w:rPr>
                <w:noProof/>
                <w:webHidden/>
              </w:rPr>
              <w:fldChar w:fldCharType="begin"/>
            </w:r>
            <w:r w:rsidR="009C4827">
              <w:rPr>
                <w:noProof/>
                <w:webHidden/>
              </w:rPr>
              <w:instrText xml:space="preserve"> PAGEREF _Toc458498615 \h </w:instrText>
            </w:r>
            <w:r w:rsidR="009C4827">
              <w:rPr>
                <w:noProof/>
                <w:webHidden/>
              </w:rPr>
            </w:r>
            <w:r w:rsidR="009C4827">
              <w:rPr>
                <w:noProof/>
                <w:webHidden/>
              </w:rPr>
              <w:fldChar w:fldCharType="separate"/>
            </w:r>
            <w:r w:rsidR="009C4827">
              <w:rPr>
                <w:noProof/>
                <w:webHidden/>
              </w:rPr>
              <w:t>3</w:t>
            </w:r>
            <w:r w:rsidR="009C4827">
              <w:rPr>
                <w:noProof/>
                <w:webHidden/>
              </w:rPr>
              <w:fldChar w:fldCharType="end"/>
            </w:r>
          </w:hyperlink>
        </w:p>
        <w:p w14:paraId="1D61C657" w14:textId="77777777" w:rsidR="009C4827" w:rsidRDefault="00947567">
          <w:pPr>
            <w:pStyle w:val="TOC1"/>
            <w:tabs>
              <w:tab w:val="right" w:leader="dot" w:pos="9350"/>
            </w:tabs>
            <w:rPr>
              <w:rFonts w:eastAsiaTheme="minorEastAsia"/>
              <w:noProof/>
            </w:rPr>
          </w:pPr>
          <w:hyperlink w:anchor="_Toc458498616" w:history="1">
            <w:r w:rsidR="009C4827" w:rsidRPr="005B72A6">
              <w:rPr>
                <w:rStyle w:val="Hyperlink"/>
                <w:rFonts w:ascii="MetricHPE" w:hAnsi="MetricHPE"/>
                <w:b/>
                <w:noProof/>
              </w:rPr>
              <w:t>Alphabetical List of Components</w:t>
            </w:r>
            <w:r w:rsidR="009C4827">
              <w:rPr>
                <w:noProof/>
                <w:webHidden/>
              </w:rPr>
              <w:tab/>
            </w:r>
            <w:r w:rsidR="009C4827">
              <w:rPr>
                <w:noProof/>
                <w:webHidden/>
              </w:rPr>
              <w:fldChar w:fldCharType="begin"/>
            </w:r>
            <w:r w:rsidR="009C4827">
              <w:rPr>
                <w:noProof/>
                <w:webHidden/>
              </w:rPr>
              <w:instrText xml:space="preserve"> PAGEREF _Toc458498616 \h </w:instrText>
            </w:r>
            <w:r w:rsidR="009C4827">
              <w:rPr>
                <w:noProof/>
                <w:webHidden/>
              </w:rPr>
            </w:r>
            <w:r w:rsidR="009C4827">
              <w:rPr>
                <w:noProof/>
                <w:webHidden/>
              </w:rPr>
              <w:fldChar w:fldCharType="separate"/>
            </w:r>
            <w:r w:rsidR="009C4827">
              <w:rPr>
                <w:noProof/>
                <w:webHidden/>
              </w:rPr>
              <w:t>4</w:t>
            </w:r>
            <w:r w:rsidR="009C4827">
              <w:rPr>
                <w:noProof/>
                <w:webHidden/>
              </w:rPr>
              <w:fldChar w:fldCharType="end"/>
            </w:r>
          </w:hyperlink>
        </w:p>
        <w:p w14:paraId="4B02AD67" w14:textId="77777777" w:rsidR="009C4827" w:rsidRDefault="00947567">
          <w:pPr>
            <w:pStyle w:val="TOC2"/>
            <w:tabs>
              <w:tab w:val="right" w:leader="dot" w:pos="9350"/>
            </w:tabs>
            <w:rPr>
              <w:rFonts w:eastAsiaTheme="minorEastAsia"/>
              <w:noProof/>
            </w:rPr>
          </w:pPr>
          <w:hyperlink w:anchor="_Toc458498617" w:history="1">
            <w:r w:rsidR="009C4827" w:rsidRPr="005B72A6">
              <w:rPr>
                <w:rStyle w:val="Hyperlink"/>
                <w:rFonts w:ascii="MetricHPE Semibold" w:hAnsi="MetricHPE Semibold"/>
                <w:noProof/>
              </w:rPr>
              <w:t>A</w:t>
            </w:r>
            <w:r w:rsidR="009C4827">
              <w:rPr>
                <w:noProof/>
                <w:webHidden/>
              </w:rPr>
              <w:tab/>
            </w:r>
            <w:r w:rsidR="009C4827">
              <w:rPr>
                <w:noProof/>
                <w:webHidden/>
              </w:rPr>
              <w:fldChar w:fldCharType="begin"/>
            </w:r>
            <w:r w:rsidR="009C4827">
              <w:rPr>
                <w:noProof/>
                <w:webHidden/>
              </w:rPr>
              <w:instrText xml:space="preserve"> PAGEREF _Toc458498617 \h </w:instrText>
            </w:r>
            <w:r w:rsidR="009C4827">
              <w:rPr>
                <w:noProof/>
                <w:webHidden/>
              </w:rPr>
            </w:r>
            <w:r w:rsidR="009C4827">
              <w:rPr>
                <w:noProof/>
                <w:webHidden/>
              </w:rPr>
              <w:fldChar w:fldCharType="separate"/>
            </w:r>
            <w:r w:rsidR="009C4827">
              <w:rPr>
                <w:noProof/>
                <w:webHidden/>
              </w:rPr>
              <w:t>4</w:t>
            </w:r>
            <w:r w:rsidR="009C4827">
              <w:rPr>
                <w:noProof/>
                <w:webHidden/>
              </w:rPr>
              <w:fldChar w:fldCharType="end"/>
            </w:r>
          </w:hyperlink>
        </w:p>
        <w:p w14:paraId="40C3324B" w14:textId="77777777" w:rsidR="009C4827" w:rsidRDefault="00947567">
          <w:pPr>
            <w:pStyle w:val="TOC3"/>
            <w:tabs>
              <w:tab w:val="right" w:leader="dot" w:pos="9350"/>
            </w:tabs>
            <w:rPr>
              <w:rFonts w:eastAsiaTheme="minorEastAsia"/>
              <w:noProof/>
            </w:rPr>
          </w:pPr>
          <w:hyperlink w:anchor="_Toc458498618" w:history="1">
            <w:r w:rsidR="009C4827" w:rsidRPr="005B72A6">
              <w:rPr>
                <w:rStyle w:val="Hyperlink"/>
                <w:rFonts w:ascii="MetricHPE Semibold" w:hAnsi="MetricHPE Semibold"/>
                <w:noProof/>
              </w:rPr>
              <w:t>&lt;A1 package name, version x.x&gt;</w:t>
            </w:r>
            <w:r w:rsidR="009C4827">
              <w:rPr>
                <w:noProof/>
                <w:webHidden/>
              </w:rPr>
              <w:tab/>
            </w:r>
            <w:r w:rsidR="009C4827">
              <w:rPr>
                <w:noProof/>
                <w:webHidden/>
              </w:rPr>
              <w:fldChar w:fldCharType="begin"/>
            </w:r>
            <w:r w:rsidR="009C4827">
              <w:rPr>
                <w:noProof/>
                <w:webHidden/>
              </w:rPr>
              <w:instrText xml:space="preserve"> PAGEREF _Toc458498618 \h </w:instrText>
            </w:r>
            <w:r w:rsidR="009C4827">
              <w:rPr>
                <w:noProof/>
                <w:webHidden/>
              </w:rPr>
            </w:r>
            <w:r w:rsidR="009C4827">
              <w:rPr>
                <w:noProof/>
                <w:webHidden/>
              </w:rPr>
              <w:fldChar w:fldCharType="separate"/>
            </w:r>
            <w:r w:rsidR="009C4827">
              <w:rPr>
                <w:noProof/>
                <w:webHidden/>
              </w:rPr>
              <w:t>4</w:t>
            </w:r>
            <w:r w:rsidR="009C4827">
              <w:rPr>
                <w:noProof/>
                <w:webHidden/>
              </w:rPr>
              <w:fldChar w:fldCharType="end"/>
            </w:r>
          </w:hyperlink>
        </w:p>
        <w:p w14:paraId="1B6D33FA" w14:textId="77777777" w:rsidR="009C4827" w:rsidRDefault="00947567">
          <w:pPr>
            <w:pStyle w:val="TOC3"/>
            <w:tabs>
              <w:tab w:val="right" w:leader="dot" w:pos="9350"/>
            </w:tabs>
            <w:rPr>
              <w:rFonts w:eastAsiaTheme="minorEastAsia"/>
              <w:noProof/>
            </w:rPr>
          </w:pPr>
          <w:hyperlink w:anchor="_Toc458498619" w:history="1">
            <w:r w:rsidR="009C4827" w:rsidRPr="005B72A6">
              <w:rPr>
                <w:rStyle w:val="Hyperlink"/>
                <w:rFonts w:ascii="MetricHPE Semibold" w:hAnsi="MetricHPE Semibold"/>
                <w:noProof/>
              </w:rPr>
              <w:t>&lt;A2 package name, version x.x&gt; (NEW)</w:t>
            </w:r>
            <w:r w:rsidR="009C4827">
              <w:rPr>
                <w:noProof/>
                <w:webHidden/>
              </w:rPr>
              <w:tab/>
            </w:r>
            <w:r w:rsidR="009C4827">
              <w:rPr>
                <w:noProof/>
                <w:webHidden/>
              </w:rPr>
              <w:fldChar w:fldCharType="begin"/>
            </w:r>
            <w:r w:rsidR="009C4827">
              <w:rPr>
                <w:noProof/>
                <w:webHidden/>
              </w:rPr>
              <w:instrText xml:space="preserve"> PAGEREF _Toc458498619 \h </w:instrText>
            </w:r>
            <w:r w:rsidR="009C4827">
              <w:rPr>
                <w:noProof/>
                <w:webHidden/>
              </w:rPr>
            </w:r>
            <w:r w:rsidR="009C4827">
              <w:rPr>
                <w:noProof/>
                <w:webHidden/>
              </w:rPr>
              <w:fldChar w:fldCharType="separate"/>
            </w:r>
            <w:r w:rsidR="009C4827">
              <w:rPr>
                <w:noProof/>
                <w:webHidden/>
              </w:rPr>
              <w:t>4</w:t>
            </w:r>
            <w:r w:rsidR="009C4827">
              <w:rPr>
                <w:noProof/>
                <w:webHidden/>
              </w:rPr>
              <w:fldChar w:fldCharType="end"/>
            </w:r>
          </w:hyperlink>
        </w:p>
        <w:p w14:paraId="476FB14C" w14:textId="77777777" w:rsidR="009C4827" w:rsidRDefault="00947567">
          <w:pPr>
            <w:pStyle w:val="TOC1"/>
            <w:tabs>
              <w:tab w:val="right" w:leader="dot" w:pos="9350"/>
            </w:tabs>
            <w:rPr>
              <w:rFonts w:eastAsiaTheme="minorEastAsia"/>
              <w:noProof/>
            </w:rPr>
          </w:pPr>
          <w:hyperlink w:anchor="_Toc458498620" w:history="1">
            <w:r w:rsidR="009C4827" w:rsidRPr="005B72A6">
              <w:rPr>
                <w:rStyle w:val="Hyperlink"/>
                <w:rFonts w:ascii="MetricHPE" w:hAnsi="MetricHPE"/>
                <w:b/>
                <w:noProof/>
              </w:rPr>
              <w:t>Alphabetical List of Full License Text</w:t>
            </w:r>
            <w:r w:rsidR="009C4827">
              <w:rPr>
                <w:noProof/>
                <w:webHidden/>
              </w:rPr>
              <w:tab/>
            </w:r>
            <w:r w:rsidR="009C4827">
              <w:rPr>
                <w:noProof/>
                <w:webHidden/>
              </w:rPr>
              <w:fldChar w:fldCharType="begin"/>
            </w:r>
            <w:r w:rsidR="009C4827">
              <w:rPr>
                <w:noProof/>
                <w:webHidden/>
              </w:rPr>
              <w:instrText xml:space="preserve"> PAGEREF _Toc458498620 \h </w:instrText>
            </w:r>
            <w:r w:rsidR="009C4827">
              <w:rPr>
                <w:noProof/>
                <w:webHidden/>
              </w:rPr>
            </w:r>
            <w:r w:rsidR="009C4827">
              <w:rPr>
                <w:noProof/>
                <w:webHidden/>
              </w:rPr>
              <w:fldChar w:fldCharType="separate"/>
            </w:r>
            <w:r w:rsidR="009C4827">
              <w:rPr>
                <w:noProof/>
                <w:webHidden/>
              </w:rPr>
              <w:t>5</w:t>
            </w:r>
            <w:r w:rsidR="009C4827">
              <w:rPr>
                <w:noProof/>
                <w:webHidden/>
              </w:rPr>
              <w:fldChar w:fldCharType="end"/>
            </w:r>
          </w:hyperlink>
        </w:p>
        <w:p w14:paraId="6F9FFB08" w14:textId="77777777" w:rsidR="00C912E8" w:rsidRDefault="00C912E8">
          <w:r>
            <w:rPr>
              <w:b/>
              <w:bCs/>
              <w:noProof/>
            </w:rPr>
            <w:fldChar w:fldCharType="end"/>
          </w:r>
        </w:p>
      </w:sdtContent>
    </w:sdt>
    <w:p w14:paraId="676E5E6F" w14:textId="77777777" w:rsidR="00C912E8" w:rsidRPr="005E0812" w:rsidRDefault="00C912E8" w:rsidP="005E0812">
      <w:pPr>
        <w:pStyle w:val="Heading1"/>
        <w:rPr>
          <w:rFonts w:ascii="MetricHPE" w:hAnsi="MetricHPE"/>
          <w:b/>
          <w:color w:val="auto"/>
          <w:sz w:val="28"/>
          <w:szCs w:val="28"/>
        </w:rPr>
      </w:pPr>
      <w:r>
        <w:br w:type="page"/>
      </w:r>
      <w:bookmarkStart w:id="0" w:name="_Toc458498615"/>
      <w:r w:rsidR="005E0812" w:rsidRPr="005E0812">
        <w:rPr>
          <w:rFonts w:ascii="MetricHPE" w:hAnsi="MetricHPE"/>
          <w:b/>
          <w:color w:val="auto"/>
          <w:sz w:val="28"/>
          <w:szCs w:val="28"/>
        </w:rPr>
        <w:lastRenderedPageBreak/>
        <w:t>Legal Notices</w:t>
      </w:r>
      <w:bookmarkEnd w:id="0"/>
    </w:p>
    <w:p w14:paraId="1029C455" w14:textId="77777777" w:rsidR="005E0812" w:rsidRDefault="005E0812"/>
    <w:p w14:paraId="2D5DBBF5" w14:textId="77777777" w:rsidR="005E0812" w:rsidRDefault="005E0812">
      <w:r>
        <w:br w:type="page"/>
      </w:r>
    </w:p>
    <w:p w14:paraId="00007FFF" w14:textId="77777777" w:rsidR="005E0812" w:rsidRPr="005E0812" w:rsidRDefault="005E0812" w:rsidP="005E0812">
      <w:pPr>
        <w:pStyle w:val="Heading1"/>
        <w:rPr>
          <w:rFonts w:ascii="MetricHPE" w:hAnsi="MetricHPE"/>
          <w:b/>
          <w:color w:val="auto"/>
          <w:sz w:val="28"/>
          <w:szCs w:val="28"/>
        </w:rPr>
      </w:pPr>
      <w:bookmarkStart w:id="1" w:name="_Toc458498616"/>
      <w:r w:rsidRPr="005E0812">
        <w:rPr>
          <w:rFonts w:ascii="MetricHPE" w:hAnsi="MetricHPE"/>
          <w:b/>
          <w:color w:val="auto"/>
          <w:sz w:val="28"/>
          <w:szCs w:val="28"/>
        </w:rPr>
        <w:lastRenderedPageBreak/>
        <w:t>Alphabetical List of Components</w:t>
      </w:r>
      <w:bookmarkEnd w:id="1"/>
    </w:p>
    <w:p w14:paraId="2E3B12E2" w14:textId="77777777" w:rsidR="005E0812" w:rsidRDefault="00793962" w:rsidP="00793962">
      <w:pPr>
        <w:pStyle w:val="Heading2"/>
        <w:rPr>
          <w:rFonts w:ascii="MetricHPE Semibold" w:hAnsi="MetricHPE Semibold"/>
          <w:color w:val="auto"/>
          <w:sz w:val="24"/>
          <w:szCs w:val="24"/>
        </w:rPr>
      </w:pPr>
      <w:bookmarkStart w:id="2" w:name="_Toc458498617"/>
      <w:r>
        <w:rPr>
          <w:rFonts w:ascii="MetricHPE Semibold" w:hAnsi="MetricHPE Semibold"/>
          <w:color w:val="auto"/>
          <w:sz w:val="24"/>
          <w:szCs w:val="24"/>
        </w:rPr>
        <w:t>A</w:t>
      </w:r>
      <w:bookmarkEnd w:id="2"/>
    </w:p>
    <w:p w14:paraId="2B503940" w14:textId="77777777" w:rsidR="00793962" w:rsidRDefault="00793962" w:rsidP="00793962">
      <w:pPr>
        <w:pStyle w:val="Heading3"/>
        <w:rPr>
          <w:rFonts w:ascii="MetricHPE Semibold" w:hAnsi="MetricHPE Semibold"/>
          <w:color w:val="auto"/>
          <w:sz w:val="20"/>
          <w:szCs w:val="20"/>
        </w:rPr>
      </w:pPr>
      <w:bookmarkStart w:id="3" w:name="_Toc458498618"/>
      <w:r>
        <w:rPr>
          <w:rFonts w:ascii="MetricHPE Semibold" w:hAnsi="MetricHPE Semibold"/>
          <w:color w:val="auto"/>
          <w:sz w:val="20"/>
          <w:szCs w:val="20"/>
        </w:rPr>
        <w:t>&lt;</w:t>
      </w:r>
      <w:commentRangeStart w:id="4"/>
      <w:r>
        <w:rPr>
          <w:rFonts w:ascii="MetricHPE Semibold" w:hAnsi="MetricHPE Semibold"/>
          <w:color w:val="auto"/>
          <w:sz w:val="20"/>
          <w:szCs w:val="20"/>
        </w:rPr>
        <w:t xml:space="preserve">A1 </w:t>
      </w:r>
      <w:commentRangeEnd w:id="4"/>
      <w:r>
        <w:rPr>
          <w:rStyle w:val="CommentReference"/>
          <w:rFonts w:asciiTheme="minorHAnsi" w:eastAsiaTheme="minorHAnsi" w:hAnsiTheme="minorHAnsi" w:cstheme="minorBidi"/>
          <w:color w:val="auto"/>
        </w:rPr>
        <w:commentReference w:id="4"/>
      </w:r>
      <w:r>
        <w:rPr>
          <w:rFonts w:ascii="MetricHPE Semibold" w:hAnsi="MetricHPE Semibold"/>
          <w:color w:val="auto"/>
          <w:sz w:val="20"/>
          <w:szCs w:val="20"/>
        </w:rPr>
        <w:t xml:space="preserve">package name, version </w:t>
      </w:r>
      <w:proofErr w:type="spellStart"/>
      <w:r>
        <w:rPr>
          <w:rFonts w:ascii="MetricHPE Semibold" w:hAnsi="MetricHPE Semibold"/>
          <w:color w:val="auto"/>
          <w:sz w:val="20"/>
          <w:szCs w:val="20"/>
        </w:rPr>
        <w:t>x.x</w:t>
      </w:r>
      <w:proofErr w:type="spellEnd"/>
      <w:r>
        <w:rPr>
          <w:rFonts w:ascii="MetricHPE Semibold" w:hAnsi="MetricHPE Semibold"/>
          <w:color w:val="auto"/>
          <w:sz w:val="20"/>
          <w:szCs w:val="20"/>
        </w:rPr>
        <w:t>&gt;</w:t>
      </w:r>
      <w:bookmarkEnd w:id="3"/>
    </w:p>
    <w:p w14:paraId="3FB12903" w14:textId="77777777" w:rsidR="00793962" w:rsidRPr="00793962" w:rsidRDefault="00793962" w:rsidP="00793962">
      <w:r>
        <w:t>This package uses the following license: &lt;bookmark link to license below&gt;</w:t>
      </w:r>
    </w:p>
    <w:p w14:paraId="0A7F2CFD" w14:textId="4338D396" w:rsidR="005E0812" w:rsidRDefault="00793962" w:rsidP="00793962">
      <w:pPr>
        <w:pStyle w:val="Heading3"/>
        <w:rPr>
          <w:rFonts w:ascii="MetricHPE Semibold" w:hAnsi="MetricHPE Semibold"/>
          <w:color w:val="auto"/>
          <w:sz w:val="20"/>
          <w:szCs w:val="20"/>
        </w:rPr>
      </w:pPr>
      <w:bookmarkStart w:id="5" w:name="_Toc458498619"/>
      <w:r w:rsidRPr="00793962">
        <w:rPr>
          <w:rFonts w:ascii="MetricHPE Semibold" w:hAnsi="MetricHPE Semibold"/>
          <w:color w:val="auto"/>
          <w:sz w:val="20"/>
          <w:szCs w:val="20"/>
        </w:rPr>
        <w:t>&lt;</w:t>
      </w:r>
      <w:commentRangeStart w:id="6"/>
      <w:r w:rsidRPr="00793962">
        <w:rPr>
          <w:rFonts w:ascii="MetricHPE Semibold" w:hAnsi="MetricHPE Semibold"/>
          <w:color w:val="auto"/>
          <w:sz w:val="20"/>
          <w:szCs w:val="20"/>
        </w:rPr>
        <w:t>A2</w:t>
      </w:r>
      <w:commentRangeEnd w:id="6"/>
      <w:r>
        <w:rPr>
          <w:rStyle w:val="CommentReference"/>
          <w:rFonts w:asciiTheme="minorHAnsi" w:eastAsiaTheme="minorHAnsi" w:hAnsiTheme="minorHAnsi" w:cstheme="minorBidi"/>
          <w:color w:val="auto"/>
        </w:rPr>
        <w:commentReference w:id="6"/>
      </w:r>
      <w:r w:rsidRPr="00793962">
        <w:rPr>
          <w:rFonts w:ascii="MetricHPE Semibold" w:hAnsi="MetricHPE Semibold"/>
          <w:color w:val="auto"/>
          <w:sz w:val="20"/>
          <w:szCs w:val="20"/>
        </w:rPr>
        <w:t xml:space="preserve"> package name, version </w:t>
      </w:r>
      <w:proofErr w:type="spellStart"/>
      <w:r w:rsidRPr="00793962">
        <w:rPr>
          <w:rFonts w:ascii="MetricHPE Semibold" w:hAnsi="MetricHPE Semibold"/>
          <w:color w:val="auto"/>
          <w:sz w:val="20"/>
          <w:szCs w:val="20"/>
        </w:rPr>
        <w:t>x.x</w:t>
      </w:r>
      <w:proofErr w:type="spellEnd"/>
      <w:r w:rsidRPr="00793962">
        <w:rPr>
          <w:rFonts w:ascii="MetricHPE Semibold" w:hAnsi="MetricHPE Semibold"/>
          <w:color w:val="auto"/>
          <w:sz w:val="20"/>
          <w:szCs w:val="20"/>
        </w:rPr>
        <w:t>&gt;</w:t>
      </w:r>
      <w:r w:rsidR="00DE3D57">
        <w:rPr>
          <w:rFonts w:ascii="MetricHPE Semibold" w:hAnsi="MetricHPE Semibold"/>
          <w:color w:val="auto"/>
          <w:sz w:val="20"/>
          <w:szCs w:val="20"/>
        </w:rPr>
        <w:t xml:space="preserve"> </w:t>
      </w:r>
      <w:bookmarkEnd w:id="5"/>
    </w:p>
    <w:p w14:paraId="4BED91AB" w14:textId="77777777" w:rsidR="00793962" w:rsidRDefault="00793962" w:rsidP="00793962">
      <w:r>
        <w:t>Source: &lt;URL&gt;</w:t>
      </w:r>
    </w:p>
    <w:p w14:paraId="73FA29F4" w14:textId="77777777" w:rsidR="00793962" w:rsidRPr="00793962" w:rsidRDefault="00793962" w:rsidP="00793962">
      <w:r>
        <w:t>&lt;</w:t>
      </w:r>
      <w:proofErr w:type="gramStart"/>
      <w:r>
        <w:t>copy/paste</w:t>
      </w:r>
      <w:proofErr w:type="gramEnd"/>
      <w:r>
        <w:t xml:space="preserve"> license text&gt;</w:t>
      </w:r>
    </w:p>
    <w:p w14:paraId="5F2877DD" w14:textId="77777777" w:rsidR="005E0812" w:rsidRDefault="005E0812">
      <w:r>
        <w:br w:type="page"/>
      </w:r>
    </w:p>
    <w:p w14:paraId="2E8B4DCD" w14:textId="77777777" w:rsidR="005E0812" w:rsidRPr="005E0812" w:rsidRDefault="005E0812" w:rsidP="005E0812">
      <w:pPr>
        <w:pStyle w:val="Heading1"/>
        <w:rPr>
          <w:rFonts w:ascii="MetricHPE" w:hAnsi="MetricHPE"/>
          <w:b/>
          <w:color w:val="auto"/>
          <w:sz w:val="28"/>
          <w:szCs w:val="28"/>
        </w:rPr>
      </w:pPr>
      <w:bookmarkStart w:id="7" w:name="_Toc458498620"/>
      <w:r w:rsidRPr="005E0812">
        <w:rPr>
          <w:rFonts w:ascii="MetricHPE" w:hAnsi="MetricHPE"/>
          <w:b/>
          <w:color w:val="auto"/>
          <w:sz w:val="28"/>
          <w:szCs w:val="28"/>
        </w:rPr>
        <w:lastRenderedPageBreak/>
        <w:t>Alphabetical List of Full License Text</w:t>
      </w:r>
      <w:bookmarkEnd w:id="7"/>
    </w:p>
    <w:p w14:paraId="31347642" w14:textId="77777777" w:rsidR="005E0812" w:rsidRDefault="005E0812"/>
    <w:p w14:paraId="68B3E81A" w14:textId="1717CE19" w:rsidR="00FF7403" w:rsidRDefault="003D7151" w:rsidP="000E7457">
      <w:pPr>
        <w:pStyle w:val="Heading2"/>
        <w:rPr>
          <w:rFonts w:ascii="MetricHPE Semibold" w:hAnsi="MetricHPE Semibold"/>
          <w:color w:val="auto"/>
          <w:sz w:val="24"/>
          <w:szCs w:val="24"/>
        </w:rPr>
      </w:pPr>
      <w:r w:rsidRPr="003D7151">
        <w:rPr>
          <w:rFonts w:ascii="MetricHPE Semibold" w:hAnsi="MetricHPE Semibold"/>
          <w:color w:val="auto"/>
          <w:sz w:val="24"/>
          <w:szCs w:val="24"/>
          <w:lang w:val="en"/>
        </w:rPr>
        <w:t>Apache License, Version 2.0</w:t>
      </w:r>
      <w:r w:rsidR="00F1797C">
        <w:rPr>
          <w:rFonts w:ascii="MetricHPE Semibold" w:hAnsi="MetricHPE Semibold"/>
          <w:color w:val="auto"/>
          <w:sz w:val="24"/>
          <w:szCs w:val="24"/>
          <w:lang w:val="en"/>
        </w:rPr>
        <w:t xml:space="preserve"> (Apache-2.0)</w:t>
      </w:r>
    </w:p>
    <w:p w14:paraId="605C16DF" w14:textId="4C9F0B9B" w:rsidR="000F7294" w:rsidRDefault="000F7294" w:rsidP="003D7151">
      <w:pPr>
        <w:rPr>
          <w:rFonts w:ascii="MetricHPE Light" w:hAnsi="MetricHPE Light"/>
          <w:lang w:val="en"/>
        </w:rPr>
      </w:pPr>
      <w:r>
        <w:rPr>
          <w:rFonts w:ascii="MetricHPE Light" w:hAnsi="MetricHPE Light"/>
          <w:lang w:val="en"/>
        </w:rPr>
        <w:t xml:space="preserve">Source: </w:t>
      </w:r>
      <w:hyperlink r:id="rId20" w:history="1">
        <w:r w:rsidRPr="004E6B7C">
          <w:rPr>
            <w:rStyle w:val="Hyperlink"/>
            <w:rFonts w:ascii="MetricHPE Light" w:hAnsi="MetricHPE Light"/>
            <w:lang w:val="en"/>
          </w:rPr>
          <w:t>https://opensource.org/licenses/Apache-2.0</w:t>
        </w:r>
      </w:hyperlink>
    </w:p>
    <w:p w14:paraId="1607EEF4" w14:textId="47E65462" w:rsidR="003D7151" w:rsidRDefault="003D7151" w:rsidP="003D7151">
      <w:pPr>
        <w:rPr>
          <w:rFonts w:ascii="MetricHPE Light" w:hAnsi="MetricHPE Light"/>
          <w:lang w:val="en"/>
        </w:rPr>
      </w:pPr>
      <w:r w:rsidRPr="003D7151">
        <w:rPr>
          <w:rFonts w:ascii="MetricHPE Light" w:hAnsi="MetricHPE Light"/>
          <w:lang w:val="en"/>
        </w:rPr>
        <w:t>Apache License</w:t>
      </w:r>
    </w:p>
    <w:p w14:paraId="436BF2B5" w14:textId="77777777" w:rsidR="003D7151" w:rsidRDefault="003D7151" w:rsidP="003D7151">
      <w:pPr>
        <w:rPr>
          <w:rFonts w:ascii="MetricHPE Light" w:hAnsi="MetricHPE Light"/>
          <w:lang w:val="en"/>
        </w:rPr>
      </w:pPr>
      <w:r w:rsidRPr="003D7151">
        <w:rPr>
          <w:rFonts w:ascii="MetricHPE Light" w:hAnsi="MetricHPE Light"/>
          <w:lang w:val="en"/>
        </w:rPr>
        <w:t>Version 2.0, January 2004</w:t>
      </w:r>
    </w:p>
    <w:p w14:paraId="35ECADFC" w14:textId="1F4ADB21" w:rsidR="003D7151" w:rsidRPr="003D7151" w:rsidRDefault="003D7151" w:rsidP="003D7151">
      <w:pPr>
        <w:rPr>
          <w:rFonts w:ascii="MetricHPE Light" w:hAnsi="MetricHPE Light"/>
          <w:lang w:val="en"/>
        </w:rPr>
      </w:pPr>
      <w:r w:rsidRPr="003D7151">
        <w:rPr>
          <w:rFonts w:ascii="MetricHPE Light" w:hAnsi="MetricHPE Light"/>
          <w:lang w:val="en"/>
        </w:rPr>
        <w:t>http://www.apache.org/licenses/</w:t>
      </w:r>
    </w:p>
    <w:p w14:paraId="53DB5C16" w14:textId="77777777" w:rsidR="003D7151" w:rsidRPr="003D7151" w:rsidRDefault="003D7151" w:rsidP="003D7151">
      <w:pPr>
        <w:rPr>
          <w:rFonts w:ascii="MetricHPE Light" w:hAnsi="MetricHPE Light"/>
          <w:lang w:val="en"/>
        </w:rPr>
      </w:pPr>
      <w:r w:rsidRPr="003D7151">
        <w:rPr>
          <w:rFonts w:ascii="MetricHPE Light" w:hAnsi="MetricHPE Light"/>
          <w:lang w:val="en"/>
        </w:rPr>
        <w:t>TERMS AND CONDITIONS FOR USE, REPRODUCTION, AND DISTRIBUTION</w:t>
      </w:r>
    </w:p>
    <w:p w14:paraId="21689308" w14:textId="15C53E82"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Definitions.</w:t>
      </w:r>
    </w:p>
    <w:p w14:paraId="43DD67FB" w14:textId="77777777" w:rsidR="003D7151" w:rsidRPr="003D7151" w:rsidRDefault="003D7151" w:rsidP="003D7151">
      <w:pPr>
        <w:rPr>
          <w:rFonts w:ascii="MetricHPE Light" w:hAnsi="MetricHPE Light"/>
          <w:lang w:val="en"/>
        </w:rPr>
      </w:pPr>
      <w:r w:rsidRPr="003D7151">
        <w:rPr>
          <w:rFonts w:ascii="MetricHPE Light" w:hAnsi="MetricHPE Light"/>
          <w:lang w:val="en"/>
        </w:rPr>
        <w:t>"License" shall mean the terms and conditions for use, reproduction, and distribution as defined by Sections 1 through 9 of this document.</w:t>
      </w:r>
    </w:p>
    <w:p w14:paraId="1FEAEC5D" w14:textId="77777777" w:rsidR="003D7151" w:rsidRPr="003D7151" w:rsidRDefault="003D7151" w:rsidP="003D7151">
      <w:pPr>
        <w:rPr>
          <w:rFonts w:ascii="MetricHPE Light" w:hAnsi="MetricHPE Light"/>
          <w:lang w:val="en"/>
        </w:rPr>
      </w:pPr>
      <w:r w:rsidRPr="003D7151">
        <w:rPr>
          <w:rFonts w:ascii="MetricHPE Light" w:hAnsi="MetricHPE Light"/>
          <w:lang w:val="en"/>
        </w:rPr>
        <w:t>"Licensor" shall mean the copyright owner or entity authorized by the copyright owner that is granting the License.</w:t>
      </w:r>
    </w:p>
    <w:p w14:paraId="127A8002" w14:textId="77777777" w:rsidR="003D7151" w:rsidRPr="003D7151" w:rsidRDefault="003D7151" w:rsidP="003D7151">
      <w:pPr>
        <w:rPr>
          <w:rFonts w:ascii="MetricHPE Light" w:hAnsi="MetricHPE Light"/>
          <w:lang w:val="en"/>
        </w:rPr>
      </w:pPr>
      <w:r w:rsidRPr="003D7151">
        <w:rPr>
          <w:rFonts w:ascii="MetricHPE Light" w:hAnsi="MetricHPE Light"/>
          <w:lang w:val="en"/>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008D8680" w14:textId="77777777" w:rsidR="003D7151" w:rsidRPr="003D7151" w:rsidRDefault="003D7151" w:rsidP="003D7151">
      <w:pPr>
        <w:rPr>
          <w:rFonts w:ascii="MetricHPE Light" w:hAnsi="MetricHPE Light"/>
          <w:lang w:val="en"/>
        </w:rPr>
      </w:pPr>
      <w:r w:rsidRPr="003D7151">
        <w:rPr>
          <w:rFonts w:ascii="MetricHPE Light" w:hAnsi="MetricHPE Light"/>
          <w:lang w:val="en"/>
        </w:rPr>
        <w:t>"You" (or "Your") shall mean an individual or Legal Entity exercising permissions granted by this License.</w:t>
      </w:r>
    </w:p>
    <w:p w14:paraId="506D91B3" w14:textId="77777777" w:rsidR="003D7151" w:rsidRPr="003D7151" w:rsidRDefault="003D7151" w:rsidP="003D7151">
      <w:pPr>
        <w:rPr>
          <w:rFonts w:ascii="MetricHPE Light" w:hAnsi="MetricHPE Light"/>
          <w:lang w:val="en"/>
        </w:rPr>
      </w:pPr>
      <w:r w:rsidRPr="003D7151">
        <w:rPr>
          <w:rFonts w:ascii="MetricHPE Light" w:hAnsi="MetricHPE Light"/>
          <w:lang w:val="en"/>
        </w:rPr>
        <w:t>"Source" form shall mean the preferred form for making modifications, including but not limited to software source code, documentation source, and configuration files.</w:t>
      </w:r>
    </w:p>
    <w:p w14:paraId="167B5886" w14:textId="77777777" w:rsidR="003D7151" w:rsidRPr="003D7151" w:rsidRDefault="003D7151" w:rsidP="003D7151">
      <w:pPr>
        <w:rPr>
          <w:rFonts w:ascii="MetricHPE Light" w:hAnsi="MetricHPE Light"/>
          <w:lang w:val="en"/>
        </w:rPr>
      </w:pPr>
      <w:r w:rsidRPr="003D7151">
        <w:rPr>
          <w:rFonts w:ascii="MetricHPE Light" w:hAnsi="MetricHPE Light"/>
          <w:lang w:val="en"/>
        </w:rPr>
        <w:t>"Object" form shall mean any form resulting from mechanical transformation or translation of a Source form, including but not limited to compiled object code, generated documentation, and conversions to other media types.</w:t>
      </w:r>
    </w:p>
    <w:p w14:paraId="14FFB91D" w14:textId="77777777" w:rsidR="003D7151" w:rsidRPr="003D7151" w:rsidRDefault="003D7151" w:rsidP="003D7151">
      <w:pPr>
        <w:rPr>
          <w:rFonts w:ascii="MetricHPE Light" w:hAnsi="MetricHPE Light"/>
          <w:lang w:val="en"/>
        </w:rPr>
      </w:pPr>
      <w:r w:rsidRPr="003D7151">
        <w:rPr>
          <w:rFonts w:ascii="MetricHPE Light" w:hAnsi="MetricHPE Light"/>
          <w:lang w:val="en"/>
        </w:rPr>
        <w:t>"Work" shall mean the work of authorship, whether in Source or Object form, made available under the License, as indicated by a copyright notice that is included in or attached to the work (an example is provided in the Appendix below).</w:t>
      </w:r>
    </w:p>
    <w:p w14:paraId="316D5C5C" w14:textId="77777777" w:rsidR="003D7151" w:rsidRPr="003D7151" w:rsidRDefault="003D7151" w:rsidP="003D7151">
      <w:pPr>
        <w:rPr>
          <w:rFonts w:ascii="MetricHPE Light" w:hAnsi="MetricHPE Light"/>
          <w:lang w:val="en"/>
        </w:rPr>
      </w:pPr>
      <w:r w:rsidRPr="003D7151">
        <w:rPr>
          <w:rFonts w:ascii="MetricHPE Light" w:hAnsi="MetricHPE Light"/>
          <w:lang w:val="en"/>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4B7D128F" w14:textId="77777777" w:rsidR="003D7151" w:rsidRPr="003D7151" w:rsidRDefault="003D7151" w:rsidP="003D7151">
      <w:pPr>
        <w:rPr>
          <w:rFonts w:ascii="MetricHPE Light" w:hAnsi="MetricHPE Light"/>
          <w:lang w:val="en"/>
        </w:rPr>
      </w:pPr>
      <w:r w:rsidRPr="003D7151">
        <w:rPr>
          <w:rFonts w:ascii="MetricHPE Light" w:hAnsi="MetricHPE Light"/>
          <w:lang w:val="en"/>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183DC953" w14:textId="77777777" w:rsidR="003D7151" w:rsidRPr="003D7151" w:rsidRDefault="003D7151" w:rsidP="003D7151">
      <w:pPr>
        <w:rPr>
          <w:rFonts w:ascii="MetricHPE Light" w:hAnsi="MetricHPE Light"/>
          <w:lang w:val="en"/>
        </w:rPr>
      </w:pPr>
      <w:r w:rsidRPr="003D7151">
        <w:rPr>
          <w:rFonts w:ascii="MetricHPE Light" w:hAnsi="MetricHPE Light"/>
          <w:lang w:val="en"/>
        </w:rPr>
        <w:lastRenderedPageBreak/>
        <w:t>"Contributor" shall mean Licensor and any individual or Legal Entity on behalf of whom a Contribution has been received by Licensor and subsequently incorporated within the Work.</w:t>
      </w:r>
    </w:p>
    <w:p w14:paraId="156132AC" w14:textId="37DB5B78"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Grant of Copyright License.</w:t>
      </w:r>
    </w:p>
    <w:p w14:paraId="4CE1A8D4" w14:textId="77777777" w:rsidR="003D7151" w:rsidRPr="003D7151" w:rsidRDefault="003D7151" w:rsidP="003D7151">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0816BDA3" w14:textId="4AC303F4"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Grant of Patent License.</w:t>
      </w:r>
    </w:p>
    <w:p w14:paraId="6B75C9EA" w14:textId="77777777" w:rsidR="003D7151" w:rsidRPr="003D7151" w:rsidRDefault="003D7151" w:rsidP="003D7151">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20CFFC96" w14:textId="0A23B532"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Redistribution.</w:t>
      </w:r>
    </w:p>
    <w:p w14:paraId="6619D397" w14:textId="77777777" w:rsidR="003D7151" w:rsidRPr="003D7151" w:rsidRDefault="003D7151" w:rsidP="003D7151">
      <w:pPr>
        <w:rPr>
          <w:rFonts w:ascii="MetricHPE Light" w:hAnsi="MetricHPE Light"/>
          <w:lang w:val="en"/>
        </w:rPr>
      </w:pPr>
      <w:r w:rsidRPr="003D7151">
        <w:rPr>
          <w:rFonts w:ascii="MetricHPE Light" w:hAnsi="MetricHPE Light"/>
          <w:lang w:val="en"/>
        </w:rPr>
        <w:t xml:space="preserve">You may reproduce and distribute copies of the Work or Derivative Works thereof in any medium, with or without modifications, and in Source or Object form, provided that </w:t>
      </w:r>
      <w:proofErr w:type="gramStart"/>
      <w:r w:rsidRPr="003D7151">
        <w:rPr>
          <w:rFonts w:ascii="MetricHPE Light" w:hAnsi="MetricHPE Light"/>
          <w:lang w:val="en"/>
        </w:rPr>
        <w:t>You</w:t>
      </w:r>
      <w:proofErr w:type="gramEnd"/>
      <w:r w:rsidRPr="003D7151">
        <w:rPr>
          <w:rFonts w:ascii="MetricHPE Light" w:hAnsi="MetricHPE Light"/>
          <w:lang w:val="en"/>
        </w:rPr>
        <w:t xml:space="preserve"> meet the following conditions:</w:t>
      </w:r>
    </w:p>
    <w:p w14:paraId="07D7448A" w14:textId="77777777" w:rsidR="003D7151" w:rsidRPr="003D7151" w:rsidRDefault="003D7151" w:rsidP="003D7151">
      <w:pPr>
        <w:numPr>
          <w:ilvl w:val="0"/>
          <w:numId w:val="5"/>
        </w:numPr>
        <w:rPr>
          <w:rFonts w:ascii="MetricHPE Light" w:hAnsi="MetricHPE Light"/>
          <w:lang w:val="en"/>
        </w:rPr>
      </w:pPr>
      <w:r w:rsidRPr="003D7151">
        <w:rPr>
          <w:rFonts w:ascii="MetricHPE Light" w:hAnsi="MetricHPE Light"/>
          <w:lang w:val="en"/>
        </w:rPr>
        <w:t>You must give any other recipients of the Work or Derivative Works a copy of this License; and</w:t>
      </w:r>
    </w:p>
    <w:p w14:paraId="686D1F32" w14:textId="77777777" w:rsidR="003D7151" w:rsidRPr="003D7151" w:rsidRDefault="003D7151" w:rsidP="003D7151">
      <w:pPr>
        <w:numPr>
          <w:ilvl w:val="0"/>
          <w:numId w:val="5"/>
        </w:numPr>
        <w:rPr>
          <w:rFonts w:ascii="MetricHPE Light" w:hAnsi="MetricHPE Light"/>
          <w:lang w:val="en"/>
        </w:rPr>
      </w:pPr>
      <w:r w:rsidRPr="003D7151">
        <w:rPr>
          <w:rFonts w:ascii="MetricHPE Light" w:hAnsi="MetricHPE Light"/>
          <w:lang w:val="en"/>
        </w:rPr>
        <w:t>You must cause any modified files to carry prominent notices stating that You changed the files; and</w:t>
      </w:r>
    </w:p>
    <w:p w14:paraId="3D52C2CA" w14:textId="77777777" w:rsidR="003D7151" w:rsidRPr="003D7151" w:rsidRDefault="003D7151" w:rsidP="003D7151">
      <w:pPr>
        <w:numPr>
          <w:ilvl w:val="0"/>
          <w:numId w:val="5"/>
        </w:numPr>
        <w:rPr>
          <w:rFonts w:ascii="MetricHPE Light" w:hAnsi="MetricHPE Light"/>
          <w:lang w:val="en"/>
        </w:rPr>
      </w:pPr>
      <w:r w:rsidRPr="003D7151">
        <w:rPr>
          <w:rFonts w:ascii="MetricHPE Light" w:hAnsi="MetricHPE Light"/>
          <w:lang w:val="en"/>
        </w:rPr>
        <w:t>You must retain, in the Source form of any Derivative Works that You distribute, all copyright, patent, trademark, and attribution notices from the Source form of the Work, excluding those notices that do not pertain to any part of the Derivative Works; and</w:t>
      </w:r>
    </w:p>
    <w:p w14:paraId="2B07A25D" w14:textId="77777777" w:rsidR="003D7151" w:rsidRPr="003D7151" w:rsidRDefault="003D7151" w:rsidP="003D7151">
      <w:pPr>
        <w:numPr>
          <w:ilvl w:val="0"/>
          <w:numId w:val="5"/>
        </w:numPr>
        <w:rPr>
          <w:rFonts w:ascii="MetricHPE Light" w:hAnsi="MetricHPE Light"/>
          <w:lang w:val="en"/>
        </w:rPr>
      </w:pPr>
      <w:r w:rsidRPr="003D7151">
        <w:rPr>
          <w:rFonts w:ascii="MetricHPE Light" w:hAnsi="MetricHPE Light"/>
          <w:lang w:val="en"/>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sidRPr="003D7151">
        <w:rPr>
          <w:rFonts w:ascii="MetricHPE Light" w:hAnsi="MetricHPE Light"/>
          <w:lang w:val="en"/>
        </w:rPr>
        <w:t>Your</w:t>
      </w:r>
      <w:proofErr w:type="gramEnd"/>
      <w:r w:rsidRPr="003D7151">
        <w:rPr>
          <w:rFonts w:ascii="MetricHPE Light" w:hAnsi="MetricHPE Light"/>
          <w:lang w:val="en"/>
        </w:rPr>
        <w:t xml:space="preserve"> own attribution notices within Derivative Works that You distribute, alongside or as an addendum to the NOTICE text from the Work, provided that such additional attribution notices cannot be construed as modifying the License.</w:t>
      </w:r>
    </w:p>
    <w:p w14:paraId="5EECA199" w14:textId="77777777" w:rsidR="003D7151" w:rsidRPr="003D7151" w:rsidRDefault="003D7151" w:rsidP="003D7151">
      <w:pPr>
        <w:rPr>
          <w:rFonts w:ascii="MetricHPE Light" w:hAnsi="MetricHPE Light"/>
          <w:lang w:val="en"/>
        </w:rPr>
      </w:pPr>
      <w:r w:rsidRPr="003D7151">
        <w:rPr>
          <w:rFonts w:ascii="MetricHPE Light" w:hAnsi="MetricHPE Light"/>
          <w:lang w:val="en"/>
        </w:rPr>
        <w:t xml:space="preserve">You may add </w:t>
      </w:r>
      <w:proofErr w:type="gramStart"/>
      <w:r w:rsidRPr="003D7151">
        <w:rPr>
          <w:rFonts w:ascii="MetricHPE Light" w:hAnsi="MetricHPE Light"/>
          <w:lang w:val="en"/>
        </w:rPr>
        <w:t>Your</w:t>
      </w:r>
      <w:proofErr w:type="gramEnd"/>
      <w:r w:rsidRPr="003D7151">
        <w:rPr>
          <w:rFonts w:ascii="MetricHPE Light" w:hAnsi="MetricHPE Light"/>
          <w:lang w:val="en"/>
        </w:rP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3700664A" w14:textId="09751A73"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Submission of Contributions.</w:t>
      </w:r>
    </w:p>
    <w:p w14:paraId="2560FA74" w14:textId="77777777" w:rsidR="003D7151" w:rsidRPr="003D7151" w:rsidRDefault="003D7151" w:rsidP="003D7151">
      <w:pPr>
        <w:rPr>
          <w:rFonts w:ascii="MetricHPE Light" w:hAnsi="MetricHPE Light"/>
          <w:lang w:val="en"/>
        </w:rPr>
      </w:pPr>
      <w:r w:rsidRPr="003D7151">
        <w:rPr>
          <w:rFonts w:ascii="MetricHPE Light" w:hAnsi="MetricHPE Light"/>
          <w:lang w:val="en"/>
        </w:rPr>
        <w:t xml:space="preserve">Unless </w:t>
      </w:r>
      <w:proofErr w:type="gramStart"/>
      <w:r w:rsidRPr="003D7151">
        <w:rPr>
          <w:rFonts w:ascii="MetricHPE Light" w:hAnsi="MetricHPE Light"/>
          <w:lang w:val="en"/>
        </w:rPr>
        <w:t>You</w:t>
      </w:r>
      <w:proofErr w:type="gramEnd"/>
      <w:r w:rsidRPr="003D7151">
        <w:rPr>
          <w:rFonts w:ascii="MetricHPE Light" w:hAnsi="MetricHPE Light"/>
          <w:lang w:val="en"/>
        </w:rPr>
        <w:t xml:space="preserve"> explicitly state otherwise, any Contribution intentionally submitted for inclusion in the Work by You to the Licensor shall be under the terms and conditions of this License, without any additional terms or conditions. </w:t>
      </w:r>
      <w:r w:rsidRPr="003D7151">
        <w:rPr>
          <w:rFonts w:ascii="MetricHPE Light" w:hAnsi="MetricHPE Light"/>
          <w:lang w:val="en"/>
        </w:rPr>
        <w:lastRenderedPageBreak/>
        <w:t>Notwithstanding the above, nothing herein shall supersede or modify the terms of any separate license agreement you may have executed with Licensor regarding such Contributions.</w:t>
      </w:r>
    </w:p>
    <w:p w14:paraId="1474F841" w14:textId="0D84F328"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Trademarks.</w:t>
      </w:r>
    </w:p>
    <w:p w14:paraId="66648D5C" w14:textId="77777777" w:rsidR="003D7151" w:rsidRPr="003D7151" w:rsidRDefault="003D7151" w:rsidP="003D7151">
      <w:pPr>
        <w:rPr>
          <w:rFonts w:ascii="MetricHPE Light" w:hAnsi="MetricHPE Light"/>
          <w:lang w:val="en"/>
        </w:rPr>
      </w:pPr>
      <w:r w:rsidRPr="003D7151">
        <w:rPr>
          <w:rFonts w:ascii="MetricHPE Light" w:hAnsi="MetricHPE Light"/>
          <w:lang w:val="en"/>
        </w:rPr>
        <w:t>This License does not grant permission to use the trade names, trademarks, service marks, or product names of the Licensor, except as required for reasonable and customary use in describing the origin of the Work and reproducing the content of the NOTICE file.</w:t>
      </w:r>
    </w:p>
    <w:p w14:paraId="3A8FE1A8" w14:textId="74FA6CC0"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Disclaimer of Warranty.</w:t>
      </w:r>
    </w:p>
    <w:p w14:paraId="3CD0BEB3" w14:textId="77777777" w:rsidR="003D7151" w:rsidRPr="003D7151" w:rsidRDefault="003D7151" w:rsidP="003D7151">
      <w:pPr>
        <w:rPr>
          <w:rFonts w:ascii="MetricHPE Light" w:hAnsi="MetricHPE Light"/>
          <w:lang w:val="en"/>
        </w:rPr>
      </w:pPr>
      <w:r w:rsidRPr="003D7151">
        <w:rPr>
          <w:rFonts w:ascii="MetricHPE Light" w:hAnsi="MetricHPE Light"/>
          <w:lang w:val="en"/>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rsidRPr="003D7151">
        <w:rPr>
          <w:rFonts w:ascii="MetricHPE Light" w:hAnsi="MetricHPE Light"/>
          <w:lang w:val="en"/>
        </w:rPr>
        <w:t>Your</w:t>
      </w:r>
      <w:proofErr w:type="gramEnd"/>
      <w:r w:rsidRPr="003D7151">
        <w:rPr>
          <w:rFonts w:ascii="MetricHPE Light" w:hAnsi="MetricHPE Light"/>
          <w:lang w:val="en"/>
        </w:rPr>
        <w:t xml:space="preserve"> exercise of permissions under this License.</w:t>
      </w:r>
    </w:p>
    <w:p w14:paraId="2F30BC9C" w14:textId="4AB7F77D"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Limitation of Liability.</w:t>
      </w:r>
    </w:p>
    <w:p w14:paraId="7BC06F81" w14:textId="77777777" w:rsidR="003D7151" w:rsidRPr="003D7151" w:rsidRDefault="003D7151" w:rsidP="003D7151">
      <w:pPr>
        <w:rPr>
          <w:rFonts w:ascii="MetricHPE Light" w:hAnsi="MetricHPE Light"/>
          <w:lang w:val="en"/>
        </w:rPr>
      </w:pPr>
      <w:r w:rsidRPr="003D7151">
        <w:rPr>
          <w:rFonts w:ascii="MetricHPE Light" w:hAnsi="MetricHPE Light"/>
          <w:lang w:val="en"/>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2082A8F8" w14:textId="1A130B43" w:rsidR="003D7151" w:rsidRPr="003D7151" w:rsidRDefault="003D7151" w:rsidP="003D7151">
      <w:pPr>
        <w:pStyle w:val="ListParagraph"/>
        <w:numPr>
          <w:ilvl w:val="0"/>
          <w:numId w:val="6"/>
        </w:numPr>
        <w:rPr>
          <w:rFonts w:ascii="MetricHPE Light" w:hAnsi="MetricHPE Light"/>
          <w:lang w:val="en"/>
        </w:rPr>
      </w:pPr>
      <w:r w:rsidRPr="003D7151">
        <w:rPr>
          <w:rFonts w:ascii="MetricHPE Light" w:hAnsi="MetricHPE Light"/>
          <w:lang w:val="en"/>
        </w:rPr>
        <w:t>Accepting Warranty or Additional Liability.</w:t>
      </w:r>
    </w:p>
    <w:p w14:paraId="4F98E45F" w14:textId="77777777" w:rsidR="003D7151" w:rsidRPr="003D7151" w:rsidRDefault="003D7151" w:rsidP="003D7151">
      <w:pPr>
        <w:rPr>
          <w:rFonts w:ascii="MetricHPE Light" w:hAnsi="MetricHPE Light"/>
          <w:lang w:val="en"/>
        </w:rPr>
      </w:pPr>
      <w:r w:rsidRPr="003D7151">
        <w:rPr>
          <w:rFonts w:ascii="MetricHPE Light" w:hAnsi="MetricHPE Light"/>
          <w:lang w:val="en"/>
        </w:rPr>
        <w:t xml:space="preserve">While redistributing the Work or Derivative Works thereof, </w:t>
      </w:r>
      <w:proofErr w:type="gramStart"/>
      <w:r w:rsidRPr="003D7151">
        <w:rPr>
          <w:rFonts w:ascii="MetricHPE Light" w:hAnsi="MetricHPE Light"/>
          <w:lang w:val="en"/>
        </w:rPr>
        <w:t>You</w:t>
      </w:r>
      <w:proofErr w:type="gramEnd"/>
      <w:r w:rsidRPr="003D7151">
        <w:rPr>
          <w:rFonts w:ascii="MetricHPE Light" w:hAnsi="MetricHPE Light"/>
          <w:lang w:val="en"/>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377DE5C8" w14:textId="77777777" w:rsidR="003D7151" w:rsidRPr="003D7151" w:rsidRDefault="003D7151" w:rsidP="003D7151">
      <w:pPr>
        <w:rPr>
          <w:rFonts w:ascii="MetricHPE Light" w:hAnsi="MetricHPE Light"/>
          <w:lang w:val="en"/>
        </w:rPr>
      </w:pPr>
      <w:r w:rsidRPr="003D7151">
        <w:rPr>
          <w:rFonts w:ascii="MetricHPE Light" w:hAnsi="MetricHPE Light"/>
          <w:lang w:val="en"/>
        </w:rPr>
        <w:t>END OF TERMS AND CONDITIONS</w:t>
      </w:r>
    </w:p>
    <w:p w14:paraId="58DC125F" w14:textId="77777777" w:rsidR="00FF7403" w:rsidRPr="00FF7403" w:rsidRDefault="00FF7403" w:rsidP="00FF7403">
      <w:pPr>
        <w:rPr>
          <w:rFonts w:ascii="MetricHPE Light" w:hAnsi="MetricHPE Light"/>
        </w:rPr>
      </w:pPr>
    </w:p>
    <w:p w14:paraId="44A99213" w14:textId="41F51953" w:rsidR="005E0812" w:rsidRPr="000E7457" w:rsidRDefault="000E7457" w:rsidP="000E7457">
      <w:pPr>
        <w:pStyle w:val="Heading2"/>
        <w:rPr>
          <w:rFonts w:ascii="MetricHPE Semibold" w:hAnsi="MetricHPE Semibold"/>
          <w:color w:val="auto"/>
          <w:sz w:val="24"/>
          <w:szCs w:val="24"/>
        </w:rPr>
      </w:pPr>
      <w:r w:rsidRPr="000E7457">
        <w:rPr>
          <w:rFonts w:ascii="MetricHPE Semibold" w:hAnsi="MetricHPE Semibold"/>
          <w:color w:val="auto"/>
          <w:sz w:val="24"/>
          <w:szCs w:val="24"/>
        </w:rPr>
        <w:t xml:space="preserve">BSD 2-Clause </w:t>
      </w:r>
      <w:r w:rsidR="00F1797C">
        <w:rPr>
          <w:rFonts w:ascii="MetricHPE Semibold" w:hAnsi="MetricHPE Semibold"/>
          <w:color w:val="auto"/>
          <w:sz w:val="24"/>
          <w:szCs w:val="24"/>
        </w:rPr>
        <w:t xml:space="preserve">“Simplified” or “FreeBSD” </w:t>
      </w:r>
      <w:r w:rsidRPr="000E7457">
        <w:rPr>
          <w:rFonts w:ascii="MetricHPE Semibold" w:hAnsi="MetricHPE Semibold"/>
          <w:color w:val="auto"/>
          <w:sz w:val="24"/>
          <w:szCs w:val="24"/>
        </w:rPr>
        <w:t>License</w:t>
      </w:r>
      <w:r w:rsidR="00F1797C">
        <w:rPr>
          <w:rFonts w:ascii="MetricHPE Semibold" w:hAnsi="MetricHPE Semibold"/>
          <w:color w:val="auto"/>
          <w:sz w:val="24"/>
          <w:szCs w:val="24"/>
        </w:rPr>
        <w:t xml:space="preserve"> (BSD-2-Clause)</w:t>
      </w:r>
    </w:p>
    <w:p w14:paraId="05CF3354" w14:textId="5D1D40E8" w:rsidR="000E7457" w:rsidRDefault="000E7457" w:rsidP="000E7457">
      <w:pPr>
        <w:rPr>
          <w:rFonts w:ascii="MetricHPE Light" w:hAnsi="MetricHPE Light"/>
          <w:lang w:val="en"/>
        </w:rPr>
      </w:pPr>
      <w:r w:rsidRPr="00A558EB">
        <w:rPr>
          <w:rFonts w:ascii="MetricHPE Light" w:hAnsi="MetricHPE Light"/>
          <w:lang w:val="en"/>
        </w:rPr>
        <w:t xml:space="preserve">Source: </w:t>
      </w:r>
      <w:hyperlink r:id="rId21" w:history="1">
        <w:r w:rsidR="00537E36" w:rsidRPr="004E6B7C">
          <w:rPr>
            <w:rStyle w:val="Hyperlink"/>
            <w:rFonts w:ascii="MetricHPE Light" w:hAnsi="MetricHPE Light"/>
            <w:lang w:val="en"/>
          </w:rPr>
          <w:t>https://opensource.org/licenses/BSD-2-Clause</w:t>
        </w:r>
      </w:hyperlink>
    </w:p>
    <w:p w14:paraId="4E650279" w14:textId="77777777" w:rsidR="00537E36" w:rsidRDefault="00537E36" w:rsidP="00537E36">
      <w:pPr>
        <w:rPr>
          <w:rFonts w:ascii="MetricHPE Light" w:hAnsi="MetricHPE Light"/>
          <w:lang w:val="en"/>
        </w:rPr>
      </w:pPr>
      <w:r w:rsidRPr="00537E36">
        <w:rPr>
          <w:rFonts w:ascii="MetricHPE Light" w:hAnsi="MetricHPE Light"/>
          <w:lang w:val="en"/>
        </w:rPr>
        <w:t>&lt;OWNER&gt; = Regents of the University of California</w:t>
      </w:r>
    </w:p>
    <w:p w14:paraId="2782C514" w14:textId="141CCC0E" w:rsidR="00537E36" w:rsidRPr="00537E36" w:rsidRDefault="00537E36" w:rsidP="00537E36">
      <w:pPr>
        <w:rPr>
          <w:rFonts w:ascii="MetricHPE Light" w:hAnsi="MetricHPE Light"/>
          <w:lang w:val="en"/>
        </w:rPr>
      </w:pPr>
      <w:r w:rsidRPr="00537E36">
        <w:rPr>
          <w:rFonts w:ascii="MetricHPE Light" w:hAnsi="MetricHPE Light"/>
          <w:lang w:val="en"/>
        </w:rPr>
        <w:t>&lt;YEAR&gt; = 1998</w:t>
      </w:r>
    </w:p>
    <w:p w14:paraId="5ECF5293" w14:textId="77777777" w:rsidR="00537E36" w:rsidRPr="00537E36" w:rsidRDefault="00537E36" w:rsidP="00537E36">
      <w:pPr>
        <w:rPr>
          <w:rFonts w:ascii="MetricHPE Light" w:hAnsi="MetricHPE Light"/>
          <w:lang w:val="en"/>
        </w:rPr>
      </w:pPr>
      <w:r w:rsidRPr="00537E36">
        <w:rPr>
          <w:rFonts w:ascii="MetricHPE Light" w:hAnsi="MetricHPE Light"/>
          <w:lang w:val="en"/>
        </w:rPr>
        <w:t>In the original BSD license, both occurrences of the phrase "COPYRIGHT HOLDERS AND CONTRIBUTORS" in the disclaimer read "REGENTS AND CONTRIBUTORS".</w:t>
      </w:r>
    </w:p>
    <w:p w14:paraId="529FC817" w14:textId="77777777" w:rsidR="00537E36" w:rsidRPr="00537E36" w:rsidRDefault="00537E36" w:rsidP="00537E36">
      <w:pPr>
        <w:rPr>
          <w:rFonts w:ascii="MetricHPE Light" w:hAnsi="MetricHPE Light"/>
          <w:lang w:val="en"/>
        </w:rPr>
      </w:pPr>
      <w:r w:rsidRPr="00537E36">
        <w:rPr>
          <w:rFonts w:ascii="MetricHPE Light" w:hAnsi="MetricHPE Light"/>
          <w:lang w:val="en"/>
        </w:rPr>
        <w:t>Here is the license template:</w:t>
      </w:r>
    </w:p>
    <w:p w14:paraId="2FB0497F" w14:textId="77777777" w:rsidR="00537E36" w:rsidRDefault="00537E36" w:rsidP="00537E36">
      <w:pPr>
        <w:rPr>
          <w:rFonts w:ascii="MetricHPE Light" w:hAnsi="MetricHPE Light"/>
          <w:lang w:val="en"/>
        </w:rPr>
      </w:pPr>
      <w:r w:rsidRPr="00537E36">
        <w:rPr>
          <w:rFonts w:ascii="MetricHPE Light" w:hAnsi="MetricHPE Light"/>
          <w:lang w:val="en"/>
        </w:rPr>
        <w:t>Copyright (c) &lt;YEAR&gt;, &lt;OWNER&gt;</w:t>
      </w:r>
    </w:p>
    <w:p w14:paraId="56CBE967" w14:textId="19006614" w:rsidR="00537E36" w:rsidRPr="00537E36" w:rsidRDefault="00537E36" w:rsidP="00537E36">
      <w:pPr>
        <w:rPr>
          <w:rFonts w:ascii="MetricHPE Light" w:hAnsi="MetricHPE Light"/>
          <w:lang w:val="en"/>
        </w:rPr>
      </w:pPr>
      <w:r w:rsidRPr="00537E36">
        <w:rPr>
          <w:rFonts w:ascii="MetricHPE Light" w:hAnsi="MetricHPE Light"/>
          <w:lang w:val="en"/>
        </w:rPr>
        <w:t>All rights reserved.</w:t>
      </w:r>
    </w:p>
    <w:p w14:paraId="67C60675" w14:textId="77777777" w:rsidR="00537E36" w:rsidRPr="00537E36" w:rsidRDefault="00537E36" w:rsidP="00537E36">
      <w:pPr>
        <w:rPr>
          <w:rFonts w:ascii="MetricHPE Light" w:hAnsi="MetricHPE Light"/>
          <w:lang w:val="en"/>
        </w:rPr>
      </w:pPr>
      <w:r w:rsidRPr="00537E36">
        <w:rPr>
          <w:rFonts w:ascii="MetricHPE Light" w:hAnsi="MetricHPE Light"/>
          <w:lang w:val="en"/>
        </w:rPr>
        <w:lastRenderedPageBreak/>
        <w:t>Redistribution and use in source and binary forms, with or without modification, are permitted provided that the following conditions are met:</w:t>
      </w:r>
    </w:p>
    <w:p w14:paraId="32F2A1E1" w14:textId="2FCCDE5F" w:rsidR="00537E36" w:rsidRPr="00537E36" w:rsidRDefault="00537E36" w:rsidP="00537E36">
      <w:pPr>
        <w:pStyle w:val="ListParagraph"/>
        <w:numPr>
          <w:ilvl w:val="0"/>
          <w:numId w:val="3"/>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2138F361" w14:textId="617BBF92" w:rsidR="00537E36" w:rsidRPr="00537E36" w:rsidRDefault="00537E36" w:rsidP="00537E36">
      <w:pPr>
        <w:pStyle w:val="ListParagraph"/>
        <w:numPr>
          <w:ilvl w:val="0"/>
          <w:numId w:val="3"/>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20DDA463" w14:textId="77777777" w:rsidR="00537E36" w:rsidRPr="00537E36" w:rsidRDefault="00537E36" w:rsidP="00537E36">
      <w:pPr>
        <w:rPr>
          <w:rFonts w:ascii="MetricHPE Light" w:hAnsi="MetricHPE Light"/>
          <w:lang w:val="en"/>
        </w:rPr>
      </w:pPr>
      <w:r w:rsidRPr="00537E36">
        <w:rPr>
          <w:rFonts w:ascii="MetricHPE Light" w:hAnsi="MetricHPE Light"/>
          <w:lang w:val="en"/>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DA056A5" w14:textId="74CAEA13" w:rsidR="00EA3EBC" w:rsidRPr="00A558EB" w:rsidRDefault="00EA3EBC" w:rsidP="00EA3EBC">
      <w:pPr>
        <w:rPr>
          <w:rFonts w:ascii="MetricHPE Light" w:hAnsi="MetricHPE Light"/>
        </w:rPr>
      </w:pPr>
    </w:p>
    <w:p w14:paraId="78F0E212" w14:textId="71272102" w:rsidR="000E7457" w:rsidRDefault="000E7457" w:rsidP="000E7457">
      <w:pPr>
        <w:pStyle w:val="Heading2"/>
        <w:rPr>
          <w:rFonts w:ascii="MetricHPE Semibold" w:hAnsi="MetricHPE Semibold"/>
          <w:color w:val="auto"/>
          <w:sz w:val="24"/>
          <w:szCs w:val="24"/>
        </w:rPr>
      </w:pPr>
      <w:r w:rsidRPr="000E7457">
        <w:rPr>
          <w:rFonts w:ascii="MetricHPE Semibold" w:hAnsi="MetricHPE Semibold"/>
          <w:color w:val="auto"/>
          <w:sz w:val="24"/>
          <w:szCs w:val="24"/>
        </w:rPr>
        <w:t xml:space="preserve">BSD 3-Clause </w:t>
      </w:r>
      <w:r w:rsidR="00F1797C">
        <w:rPr>
          <w:rFonts w:ascii="MetricHPE Semibold" w:hAnsi="MetricHPE Semibold"/>
          <w:color w:val="auto"/>
          <w:sz w:val="24"/>
          <w:szCs w:val="24"/>
        </w:rPr>
        <w:t xml:space="preserve">“New” or “Revised” </w:t>
      </w:r>
      <w:r w:rsidRPr="000E7457">
        <w:rPr>
          <w:rFonts w:ascii="MetricHPE Semibold" w:hAnsi="MetricHPE Semibold"/>
          <w:color w:val="auto"/>
          <w:sz w:val="24"/>
          <w:szCs w:val="24"/>
        </w:rPr>
        <w:t>License</w:t>
      </w:r>
      <w:r w:rsidR="00F1797C">
        <w:rPr>
          <w:rFonts w:ascii="MetricHPE Semibold" w:hAnsi="MetricHPE Semibold"/>
          <w:color w:val="auto"/>
          <w:sz w:val="24"/>
          <w:szCs w:val="24"/>
        </w:rPr>
        <w:t xml:space="preserve"> (BSD-3-Clause)</w:t>
      </w:r>
    </w:p>
    <w:p w14:paraId="7ED4C9CD" w14:textId="09147F4B" w:rsidR="00EA3EBC" w:rsidRDefault="00EA3EBC" w:rsidP="00EA3EBC">
      <w:pPr>
        <w:rPr>
          <w:rFonts w:ascii="MetricHPE Light" w:hAnsi="MetricHPE Light"/>
        </w:rPr>
      </w:pPr>
      <w:r w:rsidRPr="00A558EB">
        <w:rPr>
          <w:rFonts w:ascii="MetricHPE Light" w:hAnsi="MetricHPE Light"/>
        </w:rPr>
        <w:t xml:space="preserve">Source: </w:t>
      </w:r>
      <w:hyperlink r:id="rId22" w:history="1">
        <w:r w:rsidR="00537E36" w:rsidRPr="004E6B7C">
          <w:rPr>
            <w:rStyle w:val="Hyperlink"/>
            <w:rFonts w:ascii="MetricHPE Light" w:hAnsi="MetricHPE Light"/>
          </w:rPr>
          <w:t>https://opensource.org/licenses/BSD-3-Clause</w:t>
        </w:r>
      </w:hyperlink>
    </w:p>
    <w:p w14:paraId="7B6B4423" w14:textId="77777777" w:rsidR="00537E36" w:rsidRDefault="00537E36" w:rsidP="00537E36">
      <w:pPr>
        <w:rPr>
          <w:rFonts w:ascii="MetricHPE Light" w:hAnsi="MetricHPE Light"/>
          <w:lang w:val="en"/>
        </w:rPr>
      </w:pPr>
      <w:r w:rsidRPr="00537E36">
        <w:rPr>
          <w:rFonts w:ascii="MetricHPE Light" w:hAnsi="MetricHPE Light"/>
          <w:lang w:val="en"/>
        </w:rPr>
        <w:t>&lt;OWNER&gt; = Regents of the University of California</w:t>
      </w:r>
    </w:p>
    <w:p w14:paraId="451DDC93" w14:textId="77777777" w:rsidR="00537E36" w:rsidRDefault="00537E36" w:rsidP="00537E36">
      <w:pPr>
        <w:rPr>
          <w:rFonts w:ascii="MetricHPE Light" w:hAnsi="MetricHPE Light"/>
          <w:lang w:val="en"/>
        </w:rPr>
      </w:pPr>
      <w:r w:rsidRPr="00537E36">
        <w:rPr>
          <w:rFonts w:ascii="MetricHPE Light" w:hAnsi="MetricHPE Light"/>
          <w:lang w:val="en"/>
        </w:rPr>
        <w:t>&lt;ORGANIZATION&gt; = University of California, Berkeley</w:t>
      </w:r>
    </w:p>
    <w:p w14:paraId="2F728F2A" w14:textId="25A3DF3A" w:rsidR="00537E36" w:rsidRPr="00537E36" w:rsidRDefault="00537E36" w:rsidP="00537E36">
      <w:pPr>
        <w:rPr>
          <w:rFonts w:ascii="MetricHPE Light" w:hAnsi="MetricHPE Light"/>
          <w:lang w:val="en"/>
        </w:rPr>
      </w:pPr>
      <w:r w:rsidRPr="00537E36">
        <w:rPr>
          <w:rFonts w:ascii="MetricHPE Light" w:hAnsi="MetricHPE Light"/>
          <w:lang w:val="en"/>
        </w:rPr>
        <w:t>&lt;YEAR&gt; = 1998</w:t>
      </w:r>
    </w:p>
    <w:p w14:paraId="58EB1BFE" w14:textId="77777777" w:rsidR="00537E36" w:rsidRPr="00537E36" w:rsidRDefault="00537E36" w:rsidP="00537E36">
      <w:pPr>
        <w:rPr>
          <w:rFonts w:ascii="MetricHPE Light" w:hAnsi="MetricHPE Light"/>
          <w:lang w:val="en"/>
        </w:rPr>
      </w:pPr>
      <w:r w:rsidRPr="00537E36">
        <w:rPr>
          <w:rFonts w:ascii="MetricHPE Light" w:hAnsi="MetricHPE Light"/>
          <w:lang w:val="en"/>
        </w:rPr>
        <w:t>In the original BSD license, the occurrence of "copyright holder" in the 3rd clause read "ORGANIZATION", placeholder for "University of California". In the original BSD license, both occurrences of the phrase "COPYRIGHT HOLDERS AND CONTRIBUTORS" in the disclaimer read "REGENTS AND CONTRIBUTORS".</w:t>
      </w:r>
    </w:p>
    <w:p w14:paraId="4E9DC207" w14:textId="77777777" w:rsidR="00537E36" w:rsidRPr="00537E36" w:rsidRDefault="00537E36" w:rsidP="00537E36">
      <w:pPr>
        <w:rPr>
          <w:rFonts w:ascii="MetricHPE Light" w:hAnsi="MetricHPE Light"/>
          <w:lang w:val="en"/>
        </w:rPr>
      </w:pPr>
      <w:r w:rsidRPr="00537E36">
        <w:rPr>
          <w:rFonts w:ascii="MetricHPE Light" w:hAnsi="MetricHPE Light"/>
          <w:lang w:val="en"/>
        </w:rPr>
        <w:t>Here is the license template:</w:t>
      </w:r>
    </w:p>
    <w:p w14:paraId="0B3CBE51" w14:textId="77777777" w:rsidR="00537E36" w:rsidRDefault="00537E36" w:rsidP="00537E36">
      <w:pPr>
        <w:rPr>
          <w:rFonts w:ascii="MetricHPE Light" w:hAnsi="MetricHPE Light"/>
          <w:lang w:val="en"/>
        </w:rPr>
      </w:pPr>
      <w:r w:rsidRPr="00537E36">
        <w:rPr>
          <w:rFonts w:ascii="MetricHPE Light" w:hAnsi="MetricHPE Light"/>
          <w:lang w:val="en"/>
        </w:rPr>
        <w:t>Copyright (c) &lt;YEAR&gt;, &lt;OWNER&gt;</w:t>
      </w:r>
    </w:p>
    <w:p w14:paraId="15296FD2" w14:textId="345DDE7A" w:rsidR="00537E36" w:rsidRPr="00537E36" w:rsidRDefault="00537E36" w:rsidP="00537E36">
      <w:pPr>
        <w:rPr>
          <w:rFonts w:ascii="MetricHPE Light" w:hAnsi="MetricHPE Light"/>
          <w:lang w:val="en"/>
        </w:rPr>
      </w:pPr>
      <w:r w:rsidRPr="00537E36">
        <w:rPr>
          <w:rFonts w:ascii="MetricHPE Light" w:hAnsi="MetricHPE Light"/>
          <w:lang w:val="en"/>
        </w:rPr>
        <w:t>All rights reserved.</w:t>
      </w:r>
    </w:p>
    <w:p w14:paraId="71B386A1" w14:textId="77777777" w:rsidR="00537E36" w:rsidRPr="00537E36" w:rsidRDefault="00537E36" w:rsidP="00537E36">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0F40C94D" w14:textId="102CB8E1" w:rsidR="00537E36" w:rsidRPr="00537E36" w:rsidRDefault="00537E36" w:rsidP="00537E36">
      <w:pPr>
        <w:pStyle w:val="ListParagraph"/>
        <w:numPr>
          <w:ilvl w:val="0"/>
          <w:numId w:val="4"/>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4377375C" w14:textId="1EBD38F4" w:rsidR="00537E36" w:rsidRPr="00537E36" w:rsidRDefault="00537E36" w:rsidP="00537E36">
      <w:pPr>
        <w:pStyle w:val="ListParagraph"/>
        <w:numPr>
          <w:ilvl w:val="0"/>
          <w:numId w:val="4"/>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4F939A97" w14:textId="5C3E985E" w:rsidR="00537E36" w:rsidRPr="00537E36" w:rsidRDefault="00537E36" w:rsidP="00537E36">
      <w:pPr>
        <w:pStyle w:val="ListParagraph"/>
        <w:numPr>
          <w:ilvl w:val="0"/>
          <w:numId w:val="4"/>
        </w:numPr>
        <w:rPr>
          <w:rFonts w:ascii="MetricHPE Light" w:hAnsi="MetricHPE Light"/>
          <w:lang w:val="en"/>
        </w:rPr>
      </w:pPr>
      <w:r w:rsidRPr="00537E36">
        <w:rPr>
          <w:rFonts w:ascii="MetricHPE Light" w:hAnsi="MetricHPE Light"/>
          <w:lang w:val="en"/>
        </w:rPr>
        <w:t>Neither the name of the copyright holder nor the names of its contributors may be used to endorse or promote products derived from this software without specific prior written permission.</w:t>
      </w:r>
    </w:p>
    <w:p w14:paraId="6C9E6859" w14:textId="77777777" w:rsidR="00537E36" w:rsidRPr="00537E36" w:rsidRDefault="00537E36" w:rsidP="00537E36">
      <w:pPr>
        <w:rPr>
          <w:rFonts w:ascii="MetricHPE Light" w:hAnsi="MetricHPE Light"/>
          <w:lang w:val="en"/>
        </w:rPr>
      </w:pPr>
      <w:r w:rsidRPr="00537E36">
        <w:rPr>
          <w:rFonts w:ascii="MetricHPE Light" w:hAnsi="MetricHPE Light"/>
          <w:lang w:val="en"/>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w:t>
      </w:r>
      <w:r w:rsidRPr="00537E36">
        <w:rPr>
          <w:rFonts w:ascii="MetricHPE Light" w:hAnsi="MetricHPE Light"/>
          <w:lang w:val="en"/>
        </w:rPr>
        <w:lastRenderedPageBreak/>
        <w:t>HOWEVER CAUSED AND ON ANY THEORY OF LIABILITY, WHETHER IN CONTRACT, STRICT LIABILITY, OR TORT (INCLUDING NEGLIGENCE OR OTHERWISE) ARISING IN ANY WAY OUT OF THE USE OF THIS SOFTWARE, EVEN IF ADVISED OF THE POSSIBILITY OF SUCH DAMAGE.</w:t>
      </w:r>
    </w:p>
    <w:p w14:paraId="0BBFE592" w14:textId="77777777" w:rsidR="00ED06C0" w:rsidRDefault="00ED06C0" w:rsidP="00EA3EBC">
      <w:pPr>
        <w:rPr>
          <w:rFonts w:ascii="MetricHPE Light" w:hAnsi="MetricHPE Light"/>
        </w:rPr>
      </w:pPr>
    </w:p>
    <w:p w14:paraId="410CE3B2" w14:textId="5377C691" w:rsidR="00B652EB" w:rsidRDefault="00B652EB" w:rsidP="00924C4A">
      <w:pPr>
        <w:pStyle w:val="Heading2"/>
        <w:rPr>
          <w:rFonts w:ascii="MetricHPE Semibold" w:hAnsi="MetricHPE Semibold"/>
          <w:color w:val="auto"/>
          <w:sz w:val="24"/>
          <w:szCs w:val="24"/>
          <w:lang w:val="en"/>
        </w:rPr>
      </w:pPr>
      <w:r w:rsidRPr="00B652EB">
        <w:rPr>
          <w:rFonts w:ascii="MetricHPE Semibold" w:hAnsi="MetricHPE Semibold"/>
          <w:color w:val="auto"/>
          <w:sz w:val="24"/>
          <w:szCs w:val="24"/>
          <w:lang w:val="en"/>
        </w:rPr>
        <w:t>ISC L</w:t>
      </w:r>
      <w:r>
        <w:rPr>
          <w:rFonts w:ascii="MetricHPE Semibold" w:hAnsi="MetricHPE Semibold"/>
          <w:color w:val="auto"/>
          <w:sz w:val="24"/>
          <w:szCs w:val="24"/>
          <w:lang w:val="en"/>
        </w:rPr>
        <w:t>icense</w:t>
      </w:r>
      <w:r w:rsidR="005C7E3A">
        <w:rPr>
          <w:rFonts w:ascii="MetricHPE Semibold" w:hAnsi="MetricHPE Semibold"/>
          <w:color w:val="auto"/>
          <w:sz w:val="24"/>
          <w:szCs w:val="24"/>
          <w:lang w:val="en"/>
        </w:rPr>
        <w:t xml:space="preserve"> (ISC)</w:t>
      </w:r>
    </w:p>
    <w:p w14:paraId="4341BC1D" w14:textId="500765C0" w:rsidR="00B652EB" w:rsidRDefault="00B652EB" w:rsidP="00B652EB">
      <w:pPr>
        <w:rPr>
          <w:rFonts w:ascii="MetricHPE Light" w:hAnsi="MetricHPE Light"/>
          <w:lang w:val="en"/>
        </w:rPr>
      </w:pPr>
      <w:r>
        <w:rPr>
          <w:rFonts w:ascii="MetricHPE Light" w:hAnsi="MetricHPE Light"/>
          <w:lang w:val="en"/>
        </w:rPr>
        <w:t xml:space="preserve">Source: </w:t>
      </w:r>
      <w:hyperlink r:id="rId23" w:history="1">
        <w:r w:rsidRPr="004E6B7C">
          <w:rPr>
            <w:rStyle w:val="Hyperlink"/>
            <w:rFonts w:ascii="MetricHPE Light" w:hAnsi="MetricHPE Light"/>
            <w:lang w:val="en"/>
          </w:rPr>
          <w:t>https://opensource.org/licenses/isc-license.txt</w:t>
        </w:r>
      </w:hyperlink>
    </w:p>
    <w:p w14:paraId="4F87BC64" w14:textId="77777777" w:rsidR="00B652EB" w:rsidRPr="00B652EB" w:rsidRDefault="00B652EB" w:rsidP="00B652EB">
      <w:pPr>
        <w:rPr>
          <w:rFonts w:ascii="MetricHPE Light" w:hAnsi="MetricHPE Light"/>
          <w:lang w:val="en"/>
        </w:rPr>
      </w:pPr>
      <w:r w:rsidRPr="00B652EB">
        <w:rPr>
          <w:rFonts w:ascii="MetricHPE Light" w:hAnsi="MetricHPE Light"/>
          <w:lang w:val="en"/>
        </w:rPr>
        <w:t xml:space="preserve">Copyright (c) 4-digit year, Company or Person's Name &lt;E-mail address&gt; </w:t>
      </w:r>
    </w:p>
    <w:p w14:paraId="2553356D" w14:textId="77777777" w:rsidR="00B652EB" w:rsidRPr="00B652EB" w:rsidRDefault="00B652EB" w:rsidP="00B652EB">
      <w:pPr>
        <w:rPr>
          <w:rFonts w:ascii="MetricHPE Light" w:hAnsi="MetricHPE Light"/>
          <w:lang w:val="en"/>
        </w:rPr>
      </w:pPr>
      <w:r w:rsidRPr="00B652EB">
        <w:rPr>
          <w:rFonts w:ascii="MetricHPE Light" w:hAnsi="MetricHPE Light"/>
          <w:lang w:val="en"/>
        </w:rPr>
        <w:t xml:space="preserve">Permission to use, copy, modify, and/or distribute this software for any purpose with or without fee is hereby granted, provided that the above copyright notice and this permission notice appear in all copies. </w:t>
      </w:r>
    </w:p>
    <w:p w14:paraId="04355C0F" w14:textId="77777777" w:rsidR="00B652EB" w:rsidRPr="00B652EB" w:rsidRDefault="00B652EB" w:rsidP="00B652EB">
      <w:pPr>
        <w:rPr>
          <w:rFonts w:ascii="MetricHPE Light" w:hAnsi="MetricHPE Light"/>
          <w:lang w:val="en"/>
        </w:rPr>
      </w:pPr>
      <w:r w:rsidRPr="00B652EB">
        <w:rPr>
          <w:rFonts w:ascii="MetricHPE Light" w:hAnsi="MetricHPE Light"/>
          <w:lang w:val="en"/>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662E0349" w14:textId="77777777" w:rsidR="00B652EB" w:rsidRPr="00B652EB" w:rsidRDefault="00B652EB" w:rsidP="00B652EB">
      <w:pPr>
        <w:rPr>
          <w:rFonts w:ascii="MetricHPE Light" w:hAnsi="MetricHPE Light"/>
          <w:lang w:val="en"/>
        </w:rPr>
      </w:pPr>
      <w:bookmarkStart w:id="8" w:name="_GoBack"/>
      <w:bookmarkEnd w:id="8"/>
    </w:p>
    <w:p w14:paraId="5A8809EF" w14:textId="62CABF3F" w:rsidR="00506B33" w:rsidRPr="00924C4A" w:rsidRDefault="00506B33" w:rsidP="00924C4A">
      <w:pPr>
        <w:pStyle w:val="Heading2"/>
        <w:rPr>
          <w:rFonts w:ascii="MetricHPE Semibold" w:hAnsi="MetricHPE Semibold"/>
          <w:color w:val="auto"/>
          <w:sz w:val="24"/>
          <w:szCs w:val="24"/>
        </w:rPr>
      </w:pPr>
      <w:r w:rsidRPr="00924C4A">
        <w:rPr>
          <w:rFonts w:ascii="MetricHPE Semibold" w:hAnsi="MetricHPE Semibold"/>
          <w:color w:val="auto"/>
          <w:sz w:val="24"/>
          <w:szCs w:val="24"/>
        </w:rPr>
        <w:t>MIT License</w:t>
      </w:r>
      <w:r w:rsidR="00F1797C">
        <w:rPr>
          <w:rFonts w:ascii="MetricHPE Semibold" w:hAnsi="MetricHPE Semibold"/>
          <w:color w:val="auto"/>
          <w:sz w:val="24"/>
          <w:szCs w:val="24"/>
        </w:rPr>
        <w:t xml:space="preserve"> (MIT)</w:t>
      </w:r>
    </w:p>
    <w:p w14:paraId="70D18F6D" w14:textId="1CEB73DE" w:rsidR="00506B33" w:rsidRDefault="00506B33" w:rsidP="00EA3EBC">
      <w:pPr>
        <w:rPr>
          <w:rFonts w:ascii="MetricHPE Light" w:hAnsi="MetricHPE Light"/>
        </w:rPr>
      </w:pPr>
      <w:r>
        <w:rPr>
          <w:rFonts w:ascii="MetricHPE Light" w:hAnsi="MetricHPE Light"/>
        </w:rPr>
        <w:t>Source:</w:t>
      </w:r>
      <w:r w:rsidR="00924C4A">
        <w:rPr>
          <w:rFonts w:ascii="MetricHPE Light" w:hAnsi="MetricHPE Light"/>
        </w:rPr>
        <w:t xml:space="preserve"> </w:t>
      </w:r>
      <w:hyperlink r:id="rId24" w:history="1">
        <w:r w:rsidR="00537E36" w:rsidRPr="004E6B7C">
          <w:rPr>
            <w:rStyle w:val="Hyperlink"/>
            <w:rFonts w:ascii="MetricHPE Light" w:hAnsi="MetricHPE Light"/>
          </w:rPr>
          <w:t>https://opensource.org/licenses/MIT</w:t>
        </w:r>
      </w:hyperlink>
    </w:p>
    <w:p w14:paraId="50A45856" w14:textId="77777777" w:rsidR="00537E36" w:rsidRPr="00537E36" w:rsidRDefault="00537E36" w:rsidP="00537E36">
      <w:pPr>
        <w:rPr>
          <w:rFonts w:ascii="MetricHPE Light" w:hAnsi="MetricHPE Light"/>
          <w:lang w:val="en"/>
        </w:rPr>
      </w:pPr>
      <w:r w:rsidRPr="00537E36">
        <w:rPr>
          <w:rFonts w:ascii="MetricHPE Light" w:hAnsi="MetricHPE Light"/>
          <w:lang w:val="en"/>
        </w:rPr>
        <w:t>Copyright (c) &lt;year&gt; &lt;copyright holders&gt;</w:t>
      </w:r>
    </w:p>
    <w:p w14:paraId="4BDDC7E3" w14:textId="77777777" w:rsidR="00537E36" w:rsidRPr="00537E36" w:rsidRDefault="00537E36" w:rsidP="00537E36">
      <w:pPr>
        <w:rPr>
          <w:rFonts w:ascii="MetricHPE Light" w:hAnsi="MetricHPE Light"/>
          <w:lang w:val="en"/>
        </w:rPr>
      </w:pPr>
      <w:r w:rsidRPr="00537E36">
        <w:rPr>
          <w:rFonts w:ascii="MetricHPE Light" w:hAnsi="MetricHPE Light"/>
          <w:lang w:val="e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64A37D8" w14:textId="77777777" w:rsidR="00537E36" w:rsidRPr="00537E36" w:rsidRDefault="00537E36" w:rsidP="00537E36">
      <w:pPr>
        <w:rPr>
          <w:rFonts w:ascii="MetricHPE Light" w:hAnsi="MetricHPE Light"/>
          <w:lang w:val="en"/>
        </w:rPr>
      </w:pPr>
      <w:r w:rsidRPr="00537E36">
        <w:rPr>
          <w:rFonts w:ascii="MetricHPE Light" w:hAnsi="MetricHPE Light"/>
          <w:lang w:val="en"/>
        </w:rPr>
        <w:t>The above copyright notice and this permission notice shall be included in all copies or substantial portions of the Software.</w:t>
      </w:r>
    </w:p>
    <w:p w14:paraId="384D0DEB" w14:textId="77777777" w:rsidR="00537E36" w:rsidRPr="00537E36" w:rsidRDefault="00537E36" w:rsidP="00537E36">
      <w:pPr>
        <w:rPr>
          <w:rFonts w:ascii="MetricHPE Light" w:hAnsi="MetricHPE Light"/>
          <w:lang w:val="en"/>
        </w:rPr>
      </w:pPr>
      <w:r w:rsidRPr="00537E36">
        <w:rPr>
          <w:rFonts w:ascii="MetricHPE Light" w:hAnsi="MetricHPE Light"/>
          <w:lang w:val="en"/>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27836AB" w14:textId="77777777" w:rsidR="00506B33" w:rsidRDefault="00506B33" w:rsidP="00EA3EBC">
      <w:pPr>
        <w:rPr>
          <w:rFonts w:ascii="MetricHPE Light" w:hAnsi="MetricHPE Light"/>
        </w:rPr>
      </w:pPr>
    </w:p>
    <w:sectPr w:rsidR="00506B33" w:rsidSect="002974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Davis, Wendy" w:date="2016-08-08T11:11:00Z" w:initials="DW">
    <w:p w14:paraId="79663B4A" w14:textId="77777777" w:rsidR="00793962" w:rsidRDefault="00793962">
      <w:pPr>
        <w:pStyle w:val="CommentText"/>
      </w:pPr>
      <w:r>
        <w:rPr>
          <w:rStyle w:val="CommentReference"/>
        </w:rPr>
        <w:annotationRef/>
      </w:r>
      <w:r>
        <w:t>This example is for when a package uses the same license as other packages (for example BSD 3.0).</w:t>
      </w:r>
    </w:p>
  </w:comment>
  <w:comment w:id="6" w:author="Davis, Wendy" w:date="2016-08-08T11:12:00Z" w:initials="DW">
    <w:p w14:paraId="61FD7633" w14:textId="761A00CC" w:rsidR="00793962" w:rsidRDefault="00793962">
      <w:pPr>
        <w:pStyle w:val="CommentText"/>
      </w:pPr>
      <w:r>
        <w:rPr>
          <w:rStyle w:val="CommentReference"/>
        </w:rPr>
        <w:annotationRef/>
      </w:r>
      <w:r>
        <w:t>This example is for when a package uses a unique license.</w:t>
      </w:r>
      <w:r w:rsidR="00DE3D57">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663B4A" w15:done="0"/>
  <w15:commentEx w15:paraId="61FD76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7B8D1" w14:textId="77777777" w:rsidR="00947567" w:rsidRDefault="00947567" w:rsidP="004279E3">
      <w:pPr>
        <w:spacing w:after="0" w:line="240" w:lineRule="auto"/>
      </w:pPr>
      <w:r>
        <w:separator/>
      </w:r>
    </w:p>
  </w:endnote>
  <w:endnote w:type="continuationSeparator" w:id="0">
    <w:p w14:paraId="31A5DF45" w14:textId="77777777" w:rsidR="00947567" w:rsidRDefault="00947567" w:rsidP="0042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etricHPE">
    <w:altName w:val="Arial"/>
    <w:panose1 w:val="00000000000000000000"/>
    <w:charset w:val="00"/>
    <w:family w:val="swiss"/>
    <w:notTrueType/>
    <w:pitch w:val="variable"/>
    <w:sig w:usb0="00000007" w:usb1="00000000" w:usb2="00000000" w:usb3="00000000" w:csb0="00000093" w:csb1="00000000"/>
  </w:font>
  <w:font w:name="MetricHPE Semibold">
    <w:altName w:val="Arial"/>
    <w:panose1 w:val="00000000000000000000"/>
    <w:charset w:val="00"/>
    <w:family w:val="swiss"/>
    <w:notTrueType/>
    <w:pitch w:val="variable"/>
    <w:sig w:usb0="00000007" w:usb1="00000000" w:usb2="00000000" w:usb3="00000000" w:csb0="00000093" w:csb1="00000000"/>
  </w:font>
  <w:font w:name="MetricHPE Light">
    <w:panose1 w:val="00000000000000000000"/>
    <w:charset w:val="00"/>
    <w:family w:val="swiss"/>
    <w:notTrueType/>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D842B" w14:textId="77777777" w:rsidR="004279E3" w:rsidRDefault="004279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49C9D" w14:textId="3D28F069" w:rsidR="00297473" w:rsidRDefault="00297473" w:rsidP="00297473">
    <w:pPr>
      <w:pStyle w:val="Footer"/>
      <w:jc w:val="center"/>
    </w:pPr>
    <w:r>
      <w:t xml:space="preserve">HPE Helion </w:t>
    </w:r>
    <w:r w:rsidR="003105E6">
      <w:t>Stackato</w:t>
    </w:r>
    <w:r>
      <w:t xml:space="preserve"> Open Source and Third-Party Software License Agreements;</w:t>
    </w:r>
  </w:p>
  <w:p w14:paraId="74B8FF9C" w14:textId="77777777" w:rsidR="004279E3" w:rsidRDefault="00297473" w:rsidP="00297473">
    <w:pPr>
      <w:pStyle w:val="Footer"/>
      <w:jc w:val="center"/>
    </w:pPr>
    <w:r>
      <w:t>Accompanies v. 4.0; Updated 08/08/2016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A5306" w14:textId="77777777" w:rsidR="004279E3" w:rsidRDefault="004279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1895F" w14:textId="77777777" w:rsidR="00947567" w:rsidRDefault="00947567" w:rsidP="004279E3">
      <w:pPr>
        <w:spacing w:after="0" w:line="240" w:lineRule="auto"/>
      </w:pPr>
      <w:r>
        <w:separator/>
      </w:r>
    </w:p>
  </w:footnote>
  <w:footnote w:type="continuationSeparator" w:id="0">
    <w:p w14:paraId="3D2E1A86" w14:textId="77777777" w:rsidR="00947567" w:rsidRDefault="00947567" w:rsidP="004279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C5A0A" w14:textId="77777777" w:rsidR="004279E3" w:rsidRDefault="004279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8010F" w14:textId="77777777" w:rsidR="004279E3" w:rsidRDefault="004279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1D22D" w14:textId="77777777" w:rsidR="004279E3" w:rsidRDefault="004279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C0D40"/>
    <w:multiLevelType w:val="hybridMultilevel"/>
    <w:tmpl w:val="1D467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A7C3D"/>
    <w:multiLevelType w:val="hybridMultilevel"/>
    <w:tmpl w:val="EE921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E2924"/>
    <w:multiLevelType w:val="multilevel"/>
    <w:tmpl w:val="13B0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FB360A"/>
    <w:multiLevelType w:val="hybridMultilevel"/>
    <w:tmpl w:val="CF462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700903"/>
    <w:multiLevelType w:val="hybridMultilevel"/>
    <w:tmpl w:val="D9788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702E0"/>
    <w:multiLevelType w:val="hybridMultilevel"/>
    <w:tmpl w:val="FA5E6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s, Wendy">
    <w15:presenceInfo w15:providerId="AD" w15:userId="S-1-5-21-839522115-1383384898-515967899-5731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AB4"/>
    <w:rsid w:val="00025551"/>
    <w:rsid w:val="000E7457"/>
    <w:rsid w:val="000F7294"/>
    <w:rsid w:val="00297473"/>
    <w:rsid w:val="003105E6"/>
    <w:rsid w:val="003D7151"/>
    <w:rsid w:val="004279E3"/>
    <w:rsid w:val="00506B33"/>
    <w:rsid w:val="00513FF4"/>
    <w:rsid w:val="00537E36"/>
    <w:rsid w:val="005C7E3A"/>
    <w:rsid w:val="005E0812"/>
    <w:rsid w:val="006806BB"/>
    <w:rsid w:val="006851C8"/>
    <w:rsid w:val="00793962"/>
    <w:rsid w:val="008C6E72"/>
    <w:rsid w:val="00924C4A"/>
    <w:rsid w:val="00947567"/>
    <w:rsid w:val="009C4827"/>
    <w:rsid w:val="009E1244"/>
    <w:rsid w:val="00A558EB"/>
    <w:rsid w:val="00A91C9A"/>
    <w:rsid w:val="00AF6166"/>
    <w:rsid w:val="00B652EB"/>
    <w:rsid w:val="00C638DE"/>
    <w:rsid w:val="00C912E8"/>
    <w:rsid w:val="00D77F03"/>
    <w:rsid w:val="00DE3D57"/>
    <w:rsid w:val="00EA3EBC"/>
    <w:rsid w:val="00ED06C0"/>
    <w:rsid w:val="00F1797C"/>
    <w:rsid w:val="00F61B5D"/>
    <w:rsid w:val="00F63AB4"/>
    <w:rsid w:val="00FF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A68B7"/>
  <w15:chartTrackingRefBased/>
  <w15:docId w15:val="{83874DAC-B84B-44AD-8D9E-59D634A6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9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3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12E8"/>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C91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12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12E8"/>
    <w:pPr>
      <w:outlineLvl w:val="9"/>
    </w:pPr>
  </w:style>
  <w:style w:type="paragraph" w:styleId="TOC1">
    <w:name w:val="toc 1"/>
    <w:basedOn w:val="Normal"/>
    <w:next w:val="Normal"/>
    <w:autoRedefine/>
    <w:uiPriority w:val="39"/>
    <w:unhideWhenUsed/>
    <w:rsid w:val="00C912E8"/>
    <w:pPr>
      <w:spacing w:after="100"/>
    </w:pPr>
  </w:style>
  <w:style w:type="character" w:styleId="Hyperlink">
    <w:name w:val="Hyperlink"/>
    <w:basedOn w:val="DefaultParagraphFont"/>
    <w:uiPriority w:val="99"/>
    <w:unhideWhenUsed/>
    <w:rsid w:val="00C912E8"/>
    <w:rPr>
      <w:color w:val="0563C1" w:themeColor="hyperlink"/>
      <w:u w:val="single"/>
    </w:rPr>
  </w:style>
  <w:style w:type="paragraph" w:styleId="Header">
    <w:name w:val="header"/>
    <w:basedOn w:val="Normal"/>
    <w:link w:val="HeaderChar"/>
    <w:uiPriority w:val="99"/>
    <w:unhideWhenUsed/>
    <w:rsid w:val="00427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3"/>
  </w:style>
  <w:style w:type="paragraph" w:styleId="Footer">
    <w:name w:val="footer"/>
    <w:basedOn w:val="Normal"/>
    <w:link w:val="FooterChar"/>
    <w:uiPriority w:val="99"/>
    <w:unhideWhenUsed/>
    <w:rsid w:val="00427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3"/>
  </w:style>
  <w:style w:type="character" w:customStyle="1" w:styleId="Heading2Char">
    <w:name w:val="Heading 2 Char"/>
    <w:basedOn w:val="DefaultParagraphFont"/>
    <w:link w:val="Heading2"/>
    <w:uiPriority w:val="9"/>
    <w:rsid w:val="007939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3962"/>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93962"/>
    <w:rPr>
      <w:sz w:val="16"/>
      <w:szCs w:val="16"/>
    </w:rPr>
  </w:style>
  <w:style w:type="paragraph" w:styleId="CommentText">
    <w:name w:val="annotation text"/>
    <w:basedOn w:val="Normal"/>
    <w:link w:val="CommentTextChar"/>
    <w:uiPriority w:val="99"/>
    <w:semiHidden/>
    <w:unhideWhenUsed/>
    <w:rsid w:val="00793962"/>
    <w:pPr>
      <w:spacing w:line="240" w:lineRule="auto"/>
    </w:pPr>
    <w:rPr>
      <w:sz w:val="20"/>
      <w:szCs w:val="20"/>
    </w:rPr>
  </w:style>
  <w:style w:type="character" w:customStyle="1" w:styleId="CommentTextChar">
    <w:name w:val="Comment Text Char"/>
    <w:basedOn w:val="DefaultParagraphFont"/>
    <w:link w:val="CommentText"/>
    <w:uiPriority w:val="99"/>
    <w:semiHidden/>
    <w:rsid w:val="00793962"/>
    <w:rPr>
      <w:sz w:val="20"/>
      <w:szCs w:val="20"/>
    </w:rPr>
  </w:style>
  <w:style w:type="paragraph" w:styleId="CommentSubject">
    <w:name w:val="annotation subject"/>
    <w:basedOn w:val="CommentText"/>
    <w:next w:val="CommentText"/>
    <w:link w:val="CommentSubjectChar"/>
    <w:uiPriority w:val="99"/>
    <w:semiHidden/>
    <w:unhideWhenUsed/>
    <w:rsid w:val="00793962"/>
    <w:rPr>
      <w:b/>
      <w:bCs/>
    </w:rPr>
  </w:style>
  <w:style w:type="character" w:customStyle="1" w:styleId="CommentSubjectChar">
    <w:name w:val="Comment Subject Char"/>
    <w:basedOn w:val="CommentTextChar"/>
    <w:link w:val="CommentSubject"/>
    <w:uiPriority w:val="99"/>
    <w:semiHidden/>
    <w:rsid w:val="00793962"/>
    <w:rPr>
      <w:b/>
      <w:bCs/>
      <w:sz w:val="20"/>
      <w:szCs w:val="20"/>
    </w:rPr>
  </w:style>
  <w:style w:type="paragraph" w:styleId="BalloonText">
    <w:name w:val="Balloon Text"/>
    <w:basedOn w:val="Normal"/>
    <w:link w:val="BalloonTextChar"/>
    <w:uiPriority w:val="99"/>
    <w:semiHidden/>
    <w:unhideWhenUsed/>
    <w:rsid w:val="00793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962"/>
    <w:rPr>
      <w:rFonts w:ascii="Segoe UI" w:hAnsi="Segoe UI" w:cs="Segoe UI"/>
      <w:sz w:val="18"/>
      <w:szCs w:val="18"/>
    </w:rPr>
  </w:style>
  <w:style w:type="paragraph" w:styleId="TOC2">
    <w:name w:val="toc 2"/>
    <w:basedOn w:val="Normal"/>
    <w:next w:val="Normal"/>
    <w:autoRedefine/>
    <w:uiPriority w:val="39"/>
    <w:unhideWhenUsed/>
    <w:rsid w:val="00513FF4"/>
    <w:pPr>
      <w:spacing w:after="100"/>
      <w:ind w:left="220"/>
    </w:pPr>
  </w:style>
  <w:style w:type="paragraph" w:styleId="TOC3">
    <w:name w:val="toc 3"/>
    <w:basedOn w:val="Normal"/>
    <w:next w:val="Normal"/>
    <w:autoRedefine/>
    <w:uiPriority w:val="39"/>
    <w:unhideWhenUsed/>
    <w:rsid w:val="00513FF4"/>
    <w:pPr>
      <w:spacing w:after="100"/>
      <w:ind w:left="440"/>
    </w:pPr>
  </w:style>
  <w:style w:type="paragraph" w:styleId="ListParagraph">
    <w:name w:val="List Paragraph"/>
    <w:basedOn w:val="Normal"/>
    <w:uiPriority w:val="34"/>
    <w:qFormat/>
    <w:rsid w:val="00ED0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87323">
      <w:bodyDiv w:val="1"/>
      <w:marLeft w:val="0"/>
      <w:marRight w:val="0"/>
      <w:marTop w:val="0"/>
      <w:marBottom w:val="0"/>
      <w:divBdr>
        <w:top w:val="none" w:sz="0" w:space="0" w:color="auto"/>
        <w:left w:val="none" w:sz="0" w:space="0" w:color="auto"/>
        <w:bottom w:val="none" w:sz="0" w:space="0" w:color="auto"/>
        <w:right w:val="none" w:sz="0" w:space="0" w:color="auto"/>
      </w:divBdr>
      <w:divsChild>
        <w:div w:id="1912692232">
          <w:marLeft w:val="0"/>
          <w:marRight w:val="0"/>
          <w:marTop w:val="0"/>
          <w:marBottom w:val="0"/>
          <w:divBdr>
            <w:top w:val="none" w:sz="0" w:space="0" w:color="auto"/>
            <w:left w:val="none" w:sz="0" w:space="0" w:color="auto"/>
            <w:bottom w:val="none" w:sz="0" w:space="0" w:color="auto"/>
            <w:right w:val="none" w:sz="0" w:space="0" w:color="auto"/>
          </w:divBdr>
          <w:divsChild>
            <w:div w:id="8253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139">
      <w:bodyDiv w:val="1"/>
      <w:marLeft w:val="0"/>
      <w:marRight w:val="0"/>
      <w:marTop w:val="0"/>
      <w:marBottom w:val="0"/>
      <w:divBdr>
        <w:top w:val="none" w:sz="0" w:space="0" w:color="auto"/>
        <w:left w:val="none" w:sz="0" w:space="0" w:color="auto"/>
        <w:bottom w:val="none" w:sz="0" w:space="0" w:color="auto"/>
        <w:right w:val="none" w:sz="0" w:space="0" w:color="auto"/>
      </w:divBdr>
      <w:divsChild>
        <w:div w:id="1494487418">
          <w:marLeft w:val="0"/>
          <w:marRight w:val="0"/>
          <w:marTop w:val="0"/>
          <w:marBottom w:val="0"/>
          <w:divBdr>
            <w:top w:val="none" w:sz="0" w:space="0" w:color="auto"/>
            <w:left w:val="none" w:sz="0" w:space="0" w:color="auto"/>
            <w:bottom w:val="none" w:sz="0" w:space="0" w:color="auto"/>
            <w:right w:val="none" w:sz="0" w:space="0" w:color="auto"/>
          </w:divBdr>
          <w:divsChild>
            <w:div w:id="1336302888">
              <w:marLeft w:val="0"/>
              <w:marRight w:val="0"/>
              <w:marTop w:val="0"/>
              <w:marBottom w:val="0"/>
              <w:divBdr>
                <w:top w:val="none" w:sz="0" w:space="0" w:color="auto"/>
                <w:left w:val="none" w:sz="0" w:space="0" w:color="auto"/>
                <w:bottom w:val="none" w:sz="0" w:space="0" w:color="auto"/>
                <w:right w:val="none" w:sz="0" w:space="0" w:color="auto"/>
              </w:divBdr>
              <w:divsChild>
                <w:div w:id="1272325718">
                  <w:marLeft w:val="0"/>
                  <w:marRight w:val="0"/>
                  <w:marTop w:val="0"/>
                  <w:marBottom w:val="0"/>
                  <w:divBdr>
                    <w:top w:val="none" w:sz="0" w:space="0" w:color="auto"/>
                    <w:left w:val="none" w:sz="0" w:space="0" w:color="auto"/>
                    <w:bottom w:val="none" w:sz="0" w:space="0" w:color="auto"/>
                    <w:right w:val="none" w:sz="0" w:space="0" w:color="auto"/>
                  </w:divBdr>
                  <w:divsChild>
                    <w:div w:id="714350596">
                      <w:marLeft w:val="-225"/>
                      <w:marRight w:val="-225"/>
                      <w:marTop w:val="0"/>
                      <w:marBottom w:val="0"/>
                      <w:divBdr>
                        <w:top w:val="none" w:sz="0" w:space="0" w:color="auto"/>
                        <w:left w:val="none" w:sz="0" w:space="0" w:color="auto"/>
                        <w:bottom w:val="none" w:sz="0" w:space="0" w:color="auto"/>
                        <w:right w:val="none" w:sz="0" w:space="0" w:color="auto"/>
                      </w:divBdr>
                      <w:divsChild>
                        <w:div w:id="874587486">
                          <w:marLeft w:val="0"/>
                          <w:marRight w:val="0"/>
                          <w:marTop w:val="0"/>
                          <w:marBottom w:val="0"/>
                          <w:divBdr>
                            <w:top w:val="none" w:sz="0" w:space="0" w:color="auto"/>
                            <w:left w:val="none" w:sz="0" w:space="0" w:color="auto"/>
                            <w:bottom w:val="none" w:sz="0" w:space="0" w:color="auto"/>
                            <w:right w:val="none" w:sz="0" w:space="0" w:color="auto"/>
                          </w:divBdr>
                          <w:divsChild>
                            <w:div w:id="543951093">
                              <w:marLeft w:val="0"/>
                              <w:marRight w:val="0"/>
                              <w:marTop w:val="0"/>
                              <w:marBottom w:val="0"/>
                              <w:divBdr>
                                <w:top w:val="none" w:sz="0" w:space="0" w:color="auto"/>
                                <w:left w:val="none" w:sz="0" w:space="0" w:color="auto"/>
                                <w:bottom w:val="none" w:sz="0" w:space="0" w:color="auto"/>
                                <w:right w:val="none" w:sz="0" w:space="0" w:color="auto"/>
                              </w:divBdr>
                              <w:divsChild>
                                <w:div w:id="43608275">
                                  <w:marLeft w:val="0"/>
                                  <w:marRight w:val="0"/>
                                  <w:marTop w:val="0"/>
                                  <w:marBottom w:val="0"/>
                                  <w:divBdr>
                                    <w:top w:val="none" w:sz="0" w:space="0" w:color="auto"/>
                                    <w:left w:val="none" w:sz="0" w:space="0" w:color="auto"/>
                                    <w:bottom w:val="none" w:sz="0" w:space="0" w:color="auto"/>
                                    <w:right w:val="none" w:sz="0" w:space="0" w:color="auto"/>
                                  </w:divBdr>
                                  <w:divsChild>
                                    <w:div w:id="1593203098">
                                      <w:marLeft w:val="0"/>
                                      <w:marRight w:val="0"/>
                                      <w:marTop w:val="0"/>
                                      <w:marBottom w:val="0"/>
                                      <w:divBdr>
                                        <w:top w:val="none" w:sz="0" w:space="0" w:color="auto"/>
                                        <w:left w:val="none" w:sz="0" w:space="0" w:color="auto"/>
                                        <w:bottom w:val="none" w:sz="0" w:space="0" w:color="auto"/>
                                        <w:right w:val="none" w:sz="0" w:space="0" w:color="auto"/>
                                      </w:divBdr>
                                      <w:divsChild>
                                        <w:div w:id="1085608026">
                                          <w:marLeft w:val="0"/>
                                          <w:marRight w:val="0"/>
                                          <w:marTop w:val="0"/>
                                          <w:marBottom w:val="0"/>
                                          <w:divBdr>
                                            <w:top w:val="none" w:sz="0" w:space="0" w:color="auto"/>
                                            <w:left w:val="none" w:sz="0" w:space="0" w:color="auto"/>
                                            <w:bottom w:val="none" w:sz="0" w:space="0" w:color="auto"/>
                                            <w:right w:val="none" w:sz="0" w:space="0" w:color="auto"/>
                                          </w:divBdr>
                                          <w:divsChild>
                                            <w:div w:id="51930558">
                                              <w:marLeft w:val="0"/>
                                              <w:marRight w:val="0"/>
                                              <w:marTop w:val="0"/>
                                              <w:marBottom w:val="0"/>
                                              <w:divBdr>
                                                <w:top w:val="none" w:sz="0" w:space="0" w:color="auto"/>
                                                <w:left w:val="none" w:sz="0" w:space="0" w:color="auto"/>
                                                <w:bottom w:val="none" w:sz="0" w:space="0" w:color="auto"/>
                                                <w:right w:val="none" w:sz="0" w:space="0" w:color="auto"/>
                                              </w:divBdr>
                                              <w:divsChild>
                                                <w:div w:id="783617966">
                                                  <w:marLeft w:val="0"/>
                                                  <w:marRight w:val="0"/>
                                                  <w:marTop w:val="0"/>
                                                  <w:marBottom w:val="0"/>
                                                  <w:divBdr>
                                                    <w:top w:val="none" w:sz="0" w:space="0" w:color="auto"/>
                                                    <w:left w:val="none" w:sz="0" w:space="0" w:color="auto"/>
                                                    <w:bottom w:val="none" w:sz="0" w:space="0" w:color="auto"/>
                                                    <w:right w:val="none" w:sz="0" w:space="0" w:color="auto"/>
                                                  </w:divBdr>
                                                  <w:divsChild>
                                                    <w:div w:id="926646255">
                                                      <w:marLeft w:val="0"/>
                                                      <w:marRight w:val="0"/>
                                                      <w:marTop w:val="0"/>
                                                      <w:marBottom w:val="0"/>
                                                      <w:divBdr>
                                                        <w:top w:val="none" w:sz="0" w:space="0" w:color="auto"/>
                                                        <w:left w:val="none" w:sz="0" w:space="0" w:color="auto"/>
                                                        <w:bottom w:val="none" w:sz="0" w:space="0" w:color="auto"/>
                                                        <w:right w:val="none" w:sz="0" w:space="0" w:color="auto"/>
                                                      </w:divBdr>
                                                      <w:divsChild>
                                                        <w:div w:id="15479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2607872">
      <w:bodyDiv w:val="1"/>
      <w:marLeft w:val="0"/>
      <w:marRight w:val="0"/>
      <w:marTop w:val="0"/>
      <w:marBottom w:val="0"/>
      <w:divBdr>
        <w:top w:val="none" w:sz="0" w:space="0" w:color="auto"/>
        <w:left w:val="none" w:sz="0" w:space="0" w:color="auto"/>
        <w:bottom w:val="none" w:sz="0" w:space="0" w:color="auto"/>
        <w:right w:val="none" w:sz="0" w:space="0" w:color="auto"/>
      </w:divBdr>
      <w:divsChild>
        <w:div w:id="46803401">
          <w:marLeft w:val="0"/>
          <w:marRight w:val="0"/>
          <w:marTop w:val="0"/>
          <w:marBottom w:val="0"/>
          <w:divBdr>
            <w:top w:val="none" w:sz="0" w:space="0" w:color="auto"/>
            <w:left w:val="none" w:sz="0" w:space="0" w:color="auto"/>
            <w:bottom w:val="none" w:sz="0" w:space="0" w:color="auto"/>
            <w:right w:val="none" w:sz="0" w:space="0" w:color="auto"/>
          </w:divBdr>
          <w:divsChild>
            <w:div w:id="31660397">
              <w:marLeft w:val="0"/>
              <w:marRight w:val="0"/>
              <w:marTop w:val="0"/>
              <w:marBottom w:val="0"/>
              <w:divBdr>
                <w:top w:val="none" w:sz="0" w:space="0" w:color="auto"/>
                <w:left w:val="none" w:sz="0" w:space="0" w:color="auto"/>
                <w:bottom w:val="none" w:sz="0" w:space="0" w:color="auto"/>
                <w:right w:val="none" w:sz="0" w:space="0" w:color="auto"/>
              </w:divBdr>
              <w:divsChild>
                <w:div w:id="829444405">
                  <w:marLeft w:val="0"/>
                  <w:marRight w:val="0"/>
                  <w:marTop w:val="0"/>
                  <w:marBottom w:val="0"/>
                  <w:divBdr>
                    <w:top w:val="none" w:sz="0" w:space="0" w:color="auto"/>
                    <w:left w:val="none" w:sz="0" w:space="0" w:color="auto"/>
                    <w:bottom w:val="none" w:sz="0" w:space="0" w:color="auto"/>
                    <w:right w:val="none" w:sz="0" w:space="0" w:color="auto"/>
                  </w:divBdr>
                  <w:divsChild>
                    <w:div w:id="1490563544">
                      <w:marLeft w:val="-225"/>
                      <w:marRight w:val="-225"/>
                      <w:marTop w:val="0"/>
                      <w:marBottom w:val="0"/>
                      <w:divBdr>
                        <w:top w:val="none" w:sz="0" w:space="0" w:color="auto"/>
                        <w:left w:val="none" w:sz="0" w:space="0" w:color="auto"/>
                        <w:bottom w:val="none" w:sz="0" w:space="0" w:color="auto"/>
                        <w:right w:val="none" w:sz="0" w:space="0" w:color="auto"/>
                      </w:divBdr>
                      <w:divsChild>
                        <w:div w:id="845249527">
                          <w:marLeft w:val="0"/>
                          <w:marRight w:val="0"/>
                          <w:marTop w:val="0"/>
                          <w:marBottom w:val="0"/>
                          <w:divBdr>
                            <w:top w:val="none" w:sz="0" w:space="0" w:color="auto"/>
                            <w:left w:val="none" w:sz="0" w:space="0" w:color="auto"/>
                            <w:bottom w:val="none" w:sz="0" w:space="0" w:color="auto"/>
                            <w:right w:val="none" w:sz="0" w:space="0" w:color="auto"/>
                          </w:divBdr>
                          <w:divsChild>
                            <w:div w:id="1925797702">
                              <w:marLeft w:val="0"/>
                              <w:marRight w:val="0"/>
                              <w:marTop w:val="0"/>
                              <w:marBottom w:val="0"/>
                              <w:divBdr>
                                <w:top w:val="none" w:sz="0" w:space="0" w:color="auto"/>
                                <w:left w:val="none" w:sz="0" w:space="0" w:color="auto"/>
                                <w:bottom w:val="none" w:sz="0" w:space="0" w:color="auto"/>
                                <w:right w:val="none" w:sz="0" w:space="0" w:color="auto"/>
                              </w:divBdr>
                              <w:divsChild>
                                <w:div w:id="1170291275">
                                  <w:marLeft w:val="0"/>
                                  <w:marRight w:val="0"/>
                                  <w:marTop w:val="0"/>
                                  <w:marBottom w:val="0"/>
                                  <w:divBdr>
                                    <w:top w:val="none" w:sz="0" w:space="0" w:color="auto"/>
                                    <w:left w:val="none" w:sz="0" w:space="0" w:color="auto"/>
                                    <w:bottom w:val="none" w:sz="0" w:space="0" w:color="auto"/>
                                    <w:right w:val="none" w:sz="0" w:space="0" w:color="auto"/>
                                  </w:divBdr>
                                  <w:divsChild>
                                    <w:div w:id="2095473152">
                                      <w:marLeft w:val="0"/>
                                      <w:marRight w:val="0"/>
                                      <w:marTop w:val="0"/>
                                      <w:marBottom w:val="0"/>
                                      <w:divBdr>
                                        <w:top w:val="none" w:sz="0" w:space="0" w:color="auto"/>
                                        <w:left w:val="none" w:sz="0" w:space="0" w:color="auto"/>
                                        <w:bottom w:val="none" w:sz="0" w:space="0" w:color="auto"/>
                                        <w:right w:val="none" w:sz="0" w:space="0" w:color="auto"/>
                                      </w:divBdr>
                                      <w:divsChild>
                                        <w:div w:id="77555142">
                                          <w:marLeft w:val="0"/>
                                          <w:marRight w:val="0"/>
                                          <w:marTop w:val="0"/>
                                          <w:marBottom w:val="0"/>
                                          <w:divBdr>
                                            <w:top w:val="none" w:sz="0" w:space="0" w:color="auto"/>
                                            <w:left w:val="none" w:sz="0" w:space="0" w:color="auto"/>
                                            <w:bottom w:val="none" w:sz="0" w:space="0" w:color="auto"/>
                                            <w:right w:val="none" w:sz="0" w:space="0" w:color="auto"/>
                                          </w:divBdr>
                                          <w:divsChild>
                                            <w:div w:id="1855848681">
                                              <w:marLeft w:val="0"/>
                                              <w:marRight w:val="0"/>
                                              <w:marTop w:val="0"/>
                                              <w:marBottom w:val="0"/>
                                              <w:divBdr>
                                                <w:top w:val="none" w:sz="0" w:space="0" w:color="auto"/>
                                                <w:left w:val="none" w:sz="0" w:space="0" w:color="auto"/>
                                                <w:bottom w:val="none" w:sz="0" w:space="0" w:color="auto"/>
                                                <w:right w:val="none" w:sz="0" w:space="0" w:color="auto"/>
                                              </w:divBdr>
                                              <w:divsChild>
                                                <w:div w:id="921599458">
                                                  <w:marLeft w:val="0"/>
                                                  <w:marRight w:val="0"/>
                                                  <w:marTop w:val="0"/>
                                                  <w:marBottom w:val="0"/>
                                                  <w:divBdr>
                                                    <w:top w:val="none" w:sz="0" w:space="0" w:color="auto"/>
                                                    <w:left w:val="none" w:sz="0" w:space="0" w:color="auto"/>
                                                    <w:bottom w:val="none" w:sz="0" w:space="0" w:color="auto"/>
                                                    <w:right w:val="none" w:sz="0" w:space="0" w:color="auto"/>
                                                  </w:divBdr>
                                                  <w:divsChild>
                                                    <w:div w:id="1672098447">
                                                      <w:marLeft w:val="0"/>
                                                      <w:marRight w:val="0"/>
                                                      <w:marTop w:val="0"/>
                                                      <w:marBottom w:val="0"/>
                                                      <w:divBdr>
                                                        <w:top w:val="none" w:sz="0" w:space="0" w:color="auto"/>
                                                        <w:left w:val="none" w:sz="0" w:space="0" w:color="auto"/>
                                                        <w:bottom w:val="none" w:sz="0" w:space="0" w:color="auto"/>
                                                        <w:right w:val="none" w:sz="0" w:space="0" w:color="auto"/>
                                                      </w:divBdr>
                                                      <w:divsChild>
                                                        <w:div w:id="3937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8544505">
      <w:bodyDiv w:val="1"/>
      <w:marLeft w:val="0"/>
      <w:marRight w:val="0"/>
      <w:marTop w:val="0"/>
      <w:marBottom w:val="0"/>
      <w:divBdr>
        <w:top w:val="none" w:sz="0" w:space="0" w:color="auto"/>
        <w:left w:val="none" w:sz="0" w:space="0" w:color="auto"/>
        <w:bottom w:val="none" w:sz="0" w:space="0" w:color="auto"/>
        <w:right w:val="none" w:sz="0" w:space="0" w:color="auto"/>
      </w:divBdr>
      <w:divsChild>
        <w:div w:id="169562362">
          <w:marLeft w:val="0"/>
          <w:marRight w:val="0"/>
          <w:marTop w:val="0"/>
          <w:marBottom w:val="0"/>
          <w:divBdr>
            <w:top w:val="none" w:sz="0" w:space="0" w:color="auto"/>
            <w:left w:val="none" w:sz="0" w:space="0" w:color="auto"/>
            <w:bottom w:val="none" w:sz="0" w:space="0" w:color="auto"/>
            <w:right w:val="none" w:sz="0" w:space="0" w:color="auto"/>
          </w:divBdr>
          <w:divsChild>
            <w:div w:id="1597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1758">
      <w:bodyDiv w:val="1"/>
      <w:marLeft w:val="0"/>
      <w:marRight w:val="0"/>
      <w:marTop w:val="0"/>
      <w:marBottom w:val="0"/>
      <w:divBdr>
        <w:top w:val="none" w:sz="0" w:space="0" w:color="auto"/>
        <w:left w:val="none" w:sz="0" w:space="0" w:color="auto"/>
        <w:bottom w:val="none" w:sz="0" w:space="0" w:color="auto"/>
        <w:right w:val="none" w:sz="0" w:space="0" w:color="auto"/>
      </w:divBdr>
      <w:divsChild>
        <w:div w:id="28341380">
          <w:marLeft w:val="0"/>
          <w:marRight w:val="0"/>
          <w:marTop w:val="0"/>
          <w:marBottom w:val="0"/>
          <w:divBdr>
            <w:top w:val="none" w:sz="0" w:space="0" w:color="auto"/>
            <w:left w:val="none" w:sz="0" w:space="0" w:color="auto"/>
            <w:bottom w:val="none" w:sz="0" w:space="0" w:color="auto"/>
            <w:right w:val="none" w:sz="0" w:space="0" w:color="auto"/>
          </w:divBdr>
          <w:divsChild>
            <w:div w:id="155077934">
              <w:marLeft w:val="0"/>
              <w:marRight w:val="0"/>
              <w:marTop w:val="0"/>
              <w:marBottom w:val="0"/>
              <w:divBdr>
                <w:top w:val="none" w:sz="0" w:space="0" w:color="auto"/>
                <w:left w:val="none" w:sz="0" w:space="0" w:color="auto"/>
                <w:bottom w:val="none" w:sz="0" w:space="0" w:color="auto"/>
                <w:right w:val="none" w:sz="0" w:space="0" w:color="auto"/>
              </w:divBdr>
              <w:divsChild>
                <w:div w:id="574704011">
                  <w:marLeft w:val="0"/>
                  <w:marRight w:val="0"/>
                  <w:marTop w:val="0"/>
                  <w:marBottom w:val="0"/>
                  <w:divBdr>
                    <w:top w:val="none" w:sz="0" w:space="0" w:color="auto"/>
                    <w:left w:val="none" w:sz="0" w:space="0" w:color="auto"/>
                    <w:bottom w:val="none" w:sz="0" w:space="0" w:color="auto"/>
                    <w:right w:val="none" w:sz="0" w:space="0" w:color="auto"/>
                  </w:divBdr>
                  <w:divsChild>
                    <w:div w:id="1144464144">
                      <w:marLeft w:val="-225"/>
                      <w:marRight w:val="-225"/>
                      <w:marTop w:val="0"/>
                      <w:marBottom w:val="0"/>
                      <w:divBdr>
                        <w:top w:val="none" w:sz="0" w:space="0" w:color="auto"/>
                        <w:left w:val="none" w:sz="0" w:space="0" w:color="auto"/>
                        <w:bottom w:val="none" w:sz="0" w:space="0" w:color="auto"/>
                        <w:right w:val="none" w:sz="0" w:space="0" w:color="auto"/>
                      </w:divBdr>
                      <w:divsChild>
                        <w:div w:id="43798178">
                          <w:marLeft w:val="0"/>
                          <w:marRight w:val="0"/>
                          <w:marTop w:val="0"/>
                          <w:marBottom w:val="0"/>
                          <w:divBdr>
                            <w:top w:val="none" w:sz="0" w:space="0" w:color="auto"/>
                            <w:left w:val="none" w:sz="0" w:space="0" w:color="auto"/>
                            <w:bottom w:val="none" w:sz="0" w:space="0" w:color="auto"/>
                            <w:right w:val="none" w:sz="0" w:space="0" w:color="auto"/>
                          </w:divBdr>
                          <w:divsChild>
                            <w:div w:id="17969139">
                              <w:marLeft w:val="0"/>
                              <w:marRight w:val="0"/>
                              <w:marTop w:val="0"/>
                              <w:marBottom w:val="0"/>
                              <w:divBdr>
                                <w:top w:val="none" w:sz="0" w:space="0" w:color="auto"/>
                                <w:left w:val="none" w:sz="0" w:space="0" w:color="auto"/>
                                <w:bottom w:val="none" w:sz="0" w:space="0" w:color="auto"/>
                                <w:right w:val="none" w:sz="0" w:space="0" w:color="auto"/>
                              </w:divBdr>
                              <w:divsChild>
                                <w:div w:id="358750230">
                                  <w:marLeft w:val="0"/>
                                  <w:marRight w:val="0"/>
                                  <w:marTop w:val="0"/>
                                  <w:marBottom w:val="0"/>
                                  <w:divBdr>
                                    <w:top w:val="none" w:sz="0" w:space="0" w:color="auto"/>
                                    <w:left w:val="none" w:sz="0" w:space="0" w:color="auto"/>
                                    <w:bottom w:val="none" w:sz="0" w:space="0" w:color="auto"/>
                                    <w:right w:val="none" w:sz="0" w:space="0" w:color="auto"/>
                                  </w:divBdr>
                                  <w:divsChild>
                                    <w:div w:id="2126383806">
                                      <w:marLeft w:val="0"/>
                                      <w:marRight w:val="0"/>
                                      <w:marTop w:val="0"/>
                                      <w:marBottom w:val="0"/>
                                      <w:divBdr>
                                        <w:top w:val="none" w:sz="0" w:space="0" w:color="auto"/>
                                        <w:left w:val="none" w:sz="0" w:space="0" w:color="auto"/>
                                        <w:bottom w:val="none" w:sz="0" w:space="0" w:color="auto"/>
                                        <w:right w:val="none" w:sz="0" w:space="0" w:color="auto"/>
                                      </w:divBdr>
                                      <w:divsChild>
                                        <w:div w:id="333413782">
                                          <w:marLeft w:val="0"/>
                                          <w:marRight w:val="0"/>
                                          <w:marTop w:val="0"/>
                                          <w:marBottom w:val="0"/>
                                          <w:divBdr>
                                            <w:top w:val="none" w:sz="0" w:space="0" w:color="auto"/>
                                            <w:left w:val="none" w:sz="0" w:space="0" w:color="auto"/>
                                            <w:bottom w:val="none" w:sz="0" w:space="0" w:color="auto"/>
                                            <w:right w:val="none" w:sz="0" w:space="0" w:color="auto"/>
                                          </w:divBdr>
                                          <w:divsChild>
                                            <w:div w:id="1268855328">
                                              <w:marLeft w:val="0"/>
                                              <w:marRight w:val="0"/>
                                              <w:marTop w:val="0"/>
                                              <w:marBottom w:val="0"/>
                                              <w:divBdr>
                                                <w:top w:val="none" w:sz="0" w:space="0" w:color="auto"/>
                                                <w:left w:val="none" w:sz="0" w:space="0" w:color="auto"/>
                                                <w:bottom w:val="none" w:sz="0" w:space="0" w:color="auto"/>
                                                <w:right w:val="none" w:sz="0" w:space="0" w:color="auto"/>
                                              </w:divBdr>
                                              <w:divsChild>
                                                <w:div w:id="615722946">
                                                  <w:marLeft w:val="0"/>
                                                  <w:marRight w:val="0"/>
                                                  <w:marTop w:val="0"/>
                                                  <w:marBottom w:val="0"/>
                                                  <w:divBdr>
                                                    <w:top w:val="none" w:sz="0" w:space="0" w:color="auto"/>
                                                    <w:left w:val="none" w:sz="0" w:space="0" w:color="auto"/>
                                                    <w:bottom w:val="none" w:sz="0" w:space="0" w:color="auto"/>
                                                    <w:right w:val="none" w:sz="0" w:space="0" w:color="auto"/>
                                                  </w:divBdr>
                                                  <w:divsChild>
                                                    <w:div w:id="1702972943">
                                                      <w:marLeft w:val="0"/>
                                                      <w:marRight w:val="0"/>
                                                      <w:marTop w:val="0"/>
                                                      <w:marBottom w:val="0"/>
                                                      <w:divBdr>
                                                        <w:top w:val="none" w:sz="0" w:space="0" w:color="auto"/>
                                                        <w:left w:val="none" w:sz="0" w:space="0" w:color="auto"/>
                                                        <w:bottom w:val="none" w:sz="0" w:space="0" w:color="auto"/>
                                                        <w:right w:val="none" w:sz="0" w:space="0" w:color="auto"/>
                                                      </w:divBdr>
                                                      <w:divsChild>
                                                        <w:div w:id="20644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3949043">
      <w:bodyDiv w:val="1"/>
      <w:marLeft w:val="0"/>
      <w:marRight w:val="0"/>
      <w:marTop w:val="0"/>
      <w:marBottom w:val="0"/>
      <w:divBdr>
        <w:top w:val="none" w:sz="0" w:space="0" w:color="auto"/>
        <w:left w:val="none" w:sz="0" w:space="0" w:color="auto"/>
        <w:bottom w:val="none" w:sz="0" w:space="0" w:color="auto"/>
        <w:right w:val="none" w:sz="0" w:space="0" w:color="auto"/>
      </w:divBdr>
      <w:divsChild>
        <w:div w:id="1361778383">
          <w:marLeft w:val="0"/>
          <w:marRight w:val="0"/>
          <w:marTop w:val="0"/>
          <w:marBottom w:val="0"/>
          <w:divBdr>
            <w:top w:val="none" w:sz="0" w:space="0" w:color="auto"/>
            <w:left w:val="none" w:sz="0" w:space="0" w:color="auto"/>
            <w:bottom w:val="none" w:sz="0" w:space="0" w:color="auto"/>
            <w:right w:val="none" w:sz="0" w:space="0" w:color="auto"/>
          </w:divBdr>
          <w:divsChild>
            <w:div w:id="5200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4662">
      <w:bodyDiv w:val="1"/>
      <w:marLeft w:val="0"/>
      <w:marRight w:val="0"/>
      <w:marTop w:val="0"/>
      <w:marBottom w:val="0"/>
      <w:divBdr>
        <w:top w:val="none" w:sz="0" w:space="0" w:color="auto"/>
        <w:left w:val="none" w:sz="0" w:space="0" w:color="auto"/>
        <w:bottom w:val="none" w:sz="0" w:space="0" w:color="auto"/>
        <w:right w:val="none" w:sz="0" w:space="0" w:color="auto"/>
      </w:divBdr>
      <w:divsChild>
        <w:div w:id="1253658333">
          <w:marLeft w:val="0"/>
          <w:marRight w:val="0"/>
          <w:marTop w:val="0"/>
          <w:marBottom w:val="0"/>
          <w:divBdr>
            <w:top w:val="none" w:sz="0" w:space="0" w:color="auto"/>
            <w:left w:val="none" w:sz="0" w:space="0" w:color="auto"/>
            <w:bottom w:val="none" w:sz="0" w:space="0" w:color="auto"/>
            <w:right w:val="none" w:sz="0" w:space="0" w:color="auto"/>
          </w:divBdr>
          <w:divsChild>
            <w:div w:id="876505574">
              <w:marLeft w:val="0"/>
              <w:marRight w:val="0"/>
              <w:marTop w:val="0"/>
              <w:marBottom w:val="0"/>
              <w:divBdr>
                <w:top w:val="none" w:sz="0" w:space="0" w:color="auto"/>
                <w:left w:val="none" w:sz="0" w:space="0" w:color="auto"/>
                <w:bottom w:val="none" w:sz="0" w:space="0" w:color="auto"/>
                <w:right w:val="none" w:sz="0" w:space="0" w:color="auto"/>
              </w:divBdr>
              <w:divsChild>
                <w:div w:id="426999278">
                  <w:marLeft w:val="0"/>
                  <w:marRight w:val="0"/>
                  <w:marTop w:val="0"/>
                  <w:marBottom w:val="0"/>
                  <w:divBdr>
                    <w:top w:val="none" w:sz="0" w:space="0" w:color="auto"/>
                    <w:left w:val="none" w:sz="0" w:space="0" w:color="auto"/>
                    <w:bottom w:val="none" w:sz="0" w:space="0" w:color="auto"/>
                    <w:right w:val="none" w:sz="0" w:space="0" w:color="auto"/>
                  </w:divBdr>
                  <w:divsChild>
                    <w:div w:id="1207178666">
                      <w:marLeft w:val="-225"/>
                      <w:marRight w:val="-225"/>
                      <w:marTop w:val="0"/>
                      <w:marBottom w:val="0"/>
                      <w:divBdr>
                        <w:top w:val="none" w:sz="0" w:space="0" w:color="auto"/>
                        <w:left w:val="none" w:sz="0" w:space="0" w:color="auto"/>
                        <w:bottom w:val="none" w:sz="0" w:space="0" w:color="auto"/>
                        <w:right w:val="none" w:sz="0" w:space="0" w:color="auto"/>
                      </w:divBdr>
                      <w:divsChild>
                        <w:div w:id="693726898">
                          <w:marLeft w:val="0"/>
                          <w:marRight w:val="0"/>
                          <w:marTop w:val="0"/>
                          <w:marBottom w:val="0"/>
                          <w:divBdr>
                            <w:top w:val="none" w:sz="0" w:space="0" w:color="auto"/>
                            <w:left w:val="none" w:sz="0" w:space="0" w:color="auto"/>
                            <w:bottom w:val="none" w:sz="0" w:space="0" w:color="auto"/>
                            <w:right w:val="none" w:sz="0" w:space="0" w:color="auto"/>
                          </w:divBdr>
                          <w:divsChild>
                            <w:div w:id="648168420">
                              <w:marLeft w:val="0"/>
                              <w:marRight w:val="0"/>
                              <w:marTop w:val="0"/>
                              <w:marBottom w:val="0"/>
                              <w:divBdr>
                                <w:top w:val="none" w:sz="0" w:space="0" w:color="auto"/>
                                <w:left w:val="none" w:sz="0" w:space="0" w:color="auto"/>
                                <w:bottom w:val="none" w:sz="0" w:space="0" w:color="auto"/>
                                <w:right w:val="none" w:sz="0" w:space="0" w:color="auto"/>
                              </w:divBdr>
                              <w:divsChild>
                                <w:div w:id="885720692">
                                  <w:marLeft w:val="0"/>
                                  <w:marRight w:val="0"/>
                                  <w:marTop w:val="0"/>
                                  <w:marBottom w:val="0"/>
                                  <w:divBdr>
                                    <w:top w:val="none" w:sz="0" w:space="0" w:color="auto"/>
                                    <w:left w:val="none" w:sz="0" w:space="0" w:color="auto"/>
                                    <w:bottom w:val="none" w:sz="0" w:space="0" w:color="auto"/>
                                    <w:right w:val="none" w:sz="0" w:space="0" w:color="auto"/>
                                  </w:divBdr>
                                  <w:divsChild>
                                    <w:div w:id="1767917704">
                                      <w:marLeft w:val="0"/>
                                      <w:marRight w:val="0"/>
                                      <w:marTop w:val="0"/>
                                      <w:marBottom w:val="0"/>
                                      <w:divBdr>
                                        <w:top w:val="none" w:sz="0" w:space="0" w:color="auto"/>
                                        <w:left w:val="none" w:sz="0" w:space="0" w:color="auto"/>
                                        <w:bottom w:val="none" w:sz="0" w:space="0" w:color="auto"/>
                                        <w:right w:val="none" w:sz="0" w:space="0" w:color="auto"/>
                                      </w:divBdr>
                                      <w:divsChild>
                                        <w:div w:id="1422028914">
                                          <w:marLeft w:val="0"/>
                                          <w:marRight w:val="0"/>
                                          <w:marTop w:val="0"/>
                                          <w:marBottom w:val="0"/>
                                          <w:divBdr>
                                            <w:top w:val="none" w:sz="0" w:space="0" w:color="auto"/>
                                            <w:left w:val="none" w:sz="0" w:space="0" w:color="auto"/>
                                            <w:bottom w:val="none" w:sz="0" w:space="0" w:color="auto"/>
                                            <w:right w:val="none" w:sz="0" w:space="0" w:color="auto"/>
                                          </w:divBdr>
                                          <w:divsChild>
                                            <w:div w:id="1700080769">
                                              <w:marLeft w:val="0"/>
                                              <w:marRight w:val="0"/>
                                              <w:marTop w:val="0"/>
                                              <w:marBottom w:val="0"/>
                                              <w:divBdr>
                                                <w:top w:val="none" w:sz="0" w:space="0" w:color="auto"/>
                                                <w:left w:val="none" w:sz="0" w:space="0" w:color="auto"/>
                                                <w:bottom w:val="none" w:sz="0" w:space="0" w:color="auto"/>
                                                <w:right w:val="none" w:sz="0" w:space="0" w:color="auto"/>
                                              </w:divBdr>
                                              <w:divsChild>
                                                <w:div w:id="2115713187">
                                                  <w:marLeft w:val="0"/>
                                                  <w:marRight w:val="0"/>
                                                  <w:marTop w:val="0"/>
                                                  <w:marBottom w:val="0"/>
                                                  <w:divBdr>
                                                    <w:top w:val="none" w:sz="0" w:space="0" w:color="auto"/>
                                                    <w:left w:val="none" w:sz="0" w:space="0" w:color="auto"/>
                                                    <w:bottom w:val="none" w:sz="0" w:space="0" w:color="auto"/>
                                                    <w:right w:val="none" w:sz="0" w:space="0" w:color="auto"/>
                                                  </w:divBdr>
                                                  <w:divsChild>
                                                    <w:div w:id="477572182">
                                                      <w:marLeft w:val="0"/>
                                                      <w:marRight w:val="0"/>
                                                      <w:marTop w:val="0"/>
                                                      <w:marBottom w:val="0"/>
                                                      <w:divBdr>
                                                        <w:top w:val="none" w:sz="0" w:space="0" w:color="auto"/>
                                                        <w:left w:val="none" w:sz="0" w:space="0" w:color="auto"/>
                                                        <w:bottom w:val="none" w:sz="0" w:space="0" w:color="auto"/>
                                                        <w:right w:val="none" w:sz="0" w:space="0" w:color="auto"/>
                                                      </w:divBdr>
                                                      <w:divsChild>
                                                        <w:div w:id="4717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7872807">
      <w:bodyDiv w:val="1"/>
      <w:marLeft w:val="0"/>
      <w:marRight w:val="0"/>
      <w:marTop w:val="0"/>
      <w:marBottom w:val="0"/>
      <w:divBdr>
        <w:top w:val="none" w:sz="0" w:space="0" w:color="auto"/>
        <w:left w:val="none" w:sz="0" w:space="0" w:color="auto"/>
        <w:bottom w:val="none" w:sz="0" w:space="0" w:color="auto"/>
        <w:right w:val="none" w:sz="0" w:space="0" w:color="auto"/>
      </w:divBdr>
      <w:divsChild>
        <w:div w:id="1949389164">
          <w:marLeft w:val="0"/>
          <w:marRight w:val="0"/>
          <w:marTop w:val="0"/>
          <w:marBottom w:val="0"/>
          <w:divBdr>
            <w:top w:val="none" w:sz="0" w:space="0" w:color="auto"/>
            <w:left w:val="none" w:sz="0" w:space="0" w:color="auto"/>
            <w:bottom w:val="none" w:sz="0" w:space="0" w:color="auto"/>
            <w:right w:val="none" w:sz="0" w:space="0" w:color="auto"/>
          </w:divBdr>
          <w:divsChild>
            <w:div w:id="71705936">
              <w:marLeft w:val="0"/>
              <w:marRight w:val="0"/>
              <w:marTop w:val="0"/>
              <w:marBottom w:val="0"/>
              <w:divBdr>
                <w:top w:val="none" w:sz="0" w:space="0" w:color="auto"/>
                <w:left w:val="none" w:sz="0" w:space="0" w:color="auto"/>
                <w:bottom w:val="none" w:sz="0" w:space="0" w:color="auto"/>
                <w:right w:val="none" w:sz="0" w:space="0" w:color="auto"/>
              </w:divBdr>
              <w:divsChild>
                <w:div w:id="1115102443">
                  <w:marLeft w:val="0"/>
                  <w:marRight w:val="0"/>
                  <w:marTop w:val="0"/>
                  <w:marBottom w:val="0"/>
                  <w:divBdr>
                    <w:top w:val="none" w:sz="0" w:space="0" w:color="auto"/>
                    <w:left w:val="none" w:sz="0" w:space="0" w:color="auto"/>
                    <w:bottom w:val="none" w:sz="0" w:space="0" w:color="auto"/>
                    <w:right w:val="none" w:sz="0" w:space="0" w:color="auto"/>
                  </w:divBdr>
                  <w:divsChild>
                    <w:div w:id="1529757545">
                      <w:marLeft w:val="-225"/>
                      <w:marRight w:val="-225"/>
                      <w:marTop w:val="0"/>
                      <w:marBottom w:val="0"/>
                      <w:divBdr>
                        <w:top w:val="none" w:sz="0" w:space="0" w:color="auto"/>
                        <w:left w:val="none" w:sz="0" w:space="0" w:color="auto"/>
                        <w:bottom w:val="none" w:sz="0" w:space="0" w:color="auto"/>
                        <w:right w:val="none" w:sz="0" w:space="0" w:color="auto"/>
                      </w:divBdr>
                      <w:divsChild>
                        <w:div w:id="748772824">
                          <w:marLeft w:val="0"/>
                          <w:marRight w:val="0"/>
                          <w:marTop w:val="0"/>
                          <w:marBottom w:val="0"/>
                          <w:divBdr>
                            <w:top w:val="none" w:sz="0" w:space="0" w:color="auto"/>
                            <w:left w:val="none" w:sz="0" w:space="0" w:color="auto"/>
                            <w:bottom w:val="none" w:sz="0" w:space="0" w:color="auto"/>
                            <w:right w:val="none" w:sz="0" w:space="0" w:color="auto"/>
                          </w:divBdr>
                          <w:divsChild>
                            <w:div w:id="494802343">
                              <w:marLeft w:val="0"/>
                              <w:marRight w:val="0"/>
                              <w:marTop w:val="0"/>
                              <w:marBottom w:val="0"/>
                              <w:divBdr>
                                <w:top w:val="none" w:sz="0" w:space="0" w:color="auto"/>
                                <w:left w:val="none" w:sz="0" w:space="0" w:color="auto"/>
                                <w:bottom w:val="none" w:sz="0" w:space="0" w:color="auto"/>
                                <w:right w:val="none" w:sz="0" w:space="0" w:color="auto"/>
                              </w:divBdr>
                              <w:divsChild>
                                <w:div w:id="1982995832">
                                  <w:marLeft w:val="0"/>
                                  <w:marRight w:val="0"/>
                                  <w:marTop w:val="0"/>
                                  <w:marBottom w:val="0"/>
                                  <w:divBdr>
                                    <w:top w:val="none" w:sz="0" w:space="0" w:color="auto"/>
                                    <w:left w:val="none" w:sz="0" w:space="0" w:color="auto"/>
                                    <w:bottom w:val="none" w:sz="0" w:space="0" w:color="auto"/>
                                    <w:right w:val="none" w:sz="0" w:space="0" w:color="auto"/>
                                  </w:divBdr>
                                  <w:divsChild>
                                    <w:div w:id="1926838886">
                                      <w:marLeft w:val="0"/>
                                      <w:marRight w:val="0"/>
                                      <w:marTop w:val="0"/>
                                      <w:marBottom w:val="0"/>
                                      <w:divBdr>
                                        <w:top w:val="none" w:sz="0" w:space="0" w:color="auto"/>
                                        <w:left w:val="none" w:sz="0" w:space="0" w:color="auto"/>
                                        <w:bottom w:val="none" w:sz="0" w:space="0" w:color="auto"/>
                                        <w:right w:val="none" w:sz="0" w:space="0" w:color="auto"/>
                                      </w:divBdr>
                                      <w:divsChild>
                                        <w:div w:id="929848733">
                                          <w:marLeft w:val="0"/>
                                          <w:marRight w:val="0"/>
                                          <w:marTop w:val="0"/>
                                          <w:marBottom w:val="0"/>
                                          <w:divBdr>
                                            <w:top w:val="none" w:sz="0" w:space="0" w:color="auto"/>
                                            <w:left w:val="none" w:sz="0" w:space="0" w:color="auto"/>
                                            <w:bottom w:val="none" w:sz="0" w:space="0" w:color="auto"/>
                                            <w:right w:val="none" w:sz="0" w:space="0" w:color="auto"/>
                                          </w:divBdr>
                                          <w:divsChild>
                                            <w:div w:id="1874685134">
                                              <w:marLeft w:val="0"/>
                                              <w:marRight w:val="0"/>
                                              <w:marTop w:val="0"/>
                                              <w:marBottom w:val="0"/>
                                              <w:divBdr>
                                                <w:top w:val="none" w:sz="0" w:space="0" w:color="auto"/>
                                                <w:left w:val="none" w:sz="0" w:space="0" w:color="auto"/>
                                                <w:bottom w:val="none" w:sz="0" w:space="0" w:color="auto"/>
                                                <w:right w:val="none" w:sz="0" w:space="0" w:color="auto"/>
                                              </w:divBdr>
                                              <w:divsChild>
                                                <w:div w:id="60372812">
                                                  <w:marLeft w:val="0"/>
                                                  <w:marRight w:val="0"/>
                                                  <w:marTop w:val="0"/>
                                                  <w:marBottom w:val="0"/>
                                                  <w:divBdr>
                                                    <w:top w:val="none" w:sz="0" w:space="0" w:color="auto"/>
                                                    <w:left w:val="none" w:sz="0" w:space="0" w:color="auto"/>
                                                    <w:bottom w:val="none" w:sz="0" w:space="0" w:color="auto"/>
                                                    <w:right w:val="none" w:sz="0" w:space="0" w:color="auto"/>
                                                  </w:divBdr>
                                                  <w:divsChild>
                                                    <w:div w:id="1656881516">
                                                      <w:marLeft w:val="0"/>
                                                      <w:marRight w:val="0"/>
                                                      <w:marTop w:val="0"/>
                                                      <w:marBottom w:val="0"/>
                                                      <w:divBdr>
                                                        <w:top w:val="none" w:sz="0" w:space="0" w:color="auto"/>
                                                        <w:left w:val="none" w:sz="0" w:space="0" w:color="auto"/>
                                                        <w:bottom w:val="none" w:sz="0" w:space="0" w:color="auto"/>
                                                        <w:right w:val="none" w:sz="0" w:space="0" w:color="auto"/>
                                                      </w:divBdr>
                                                      <w:divsChild>
                                                        <w:div w:id="17097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8303954">
      <w:bodyDiv w:val="1"/>
      <w:marLeft w:val="0"/>
      <w:marRight w:val="0"/>
      <w:marTop w:val="0"/>
      <w:marBottom w:val="0"/>
      <w:divBdr>
        <w:top w:val="none" w:sz="0" w:space="0" w:color="auto"/>
        <w:left w:val="none" w:sz="0" w:space="0" w:color="auto"/>
        <w:bottom w:val="none" w:sz="0" w:space="0" w:color="auto"/>
        <w:right w:val="none" w:sz="0" w:space="0" w:color="auto"/>
      </w:divBdr>
      <w:divsChild>
        <w:div w:id="1759519141">
          <w:marLeft w:val="0"/>
          <w:marRight w:val="0"/>
          <w:marTop w:val="0"/>
          <w:marBottom w:val="0"/>
          <w:divBdr>
            <w:top w:val="none" w:sz="0" w:space="0" w:color="auto"/>
            <w:left w:val="none" w:sz="0" w:space="0" w:color="auto"/>
            <w:bottom w:val="none" w:sz="0" w:space="0" w:color="auto"/>
            <w:right w:val="none" w:sz="0" w:space="0" w:color="auto"/>
          </w:divBdr>
          <w:divsChild>
            <w:div w:id="96677033">
              <w:marLeft w:val="0"/>
              <w:marRight w:val="0"/>
              <w:marTop w:val="0"/>
              <w:marBottom w:val="0"/>
              <w:divBdr>
                <w:top w:val="none" w:sz="0" w:space="0" w:color="auto"/>
                <w:left w:val="none" w:sz="0" w:space="0" w:color="auto"/>
                <w:bottom w:val="none" w:sz="0" w:space="0" w:color="auto"/>
                <w:right w:val="none" w:sz="0" w:space="0" w:color="auto"/>
              </w:divBdr>
              <w:divsChild>
                <w:div w:id="616261009">
                  <w:marLeft w:val="0"/>
                  <w:marRight w:val="0"/>
                  <w:marTop w:val="0"/>
                  <w:marBottom w:val="0"/>
                  <w:divBdr>
                    <w:top w:val="none" w:sz="0" w:space="0" w:color="auto"/>
                    <w:left w:val="none" w:sz="0" w:space="0" w:color="auto"/>
                    <w:bottom w:val="none" w:sz="0" w:space="0" w:color="auto"/>
                    <w:right w:val="none" w:sz="0" w:space="0" w:color="auto"/>
                  </w:divBdr>
                  <w:divsChild>
                    <w:div w:id="427121978">
                      <w:marLeft w:val="-225"/>
                      <w:marRight w:val="-225"/>
                      <w:marTop w:val="0"/>
                      <w:marBottom w:val="0"/>
                      <w:divBdr>
                        <w:top w:val="none" w:sz="0" w:space="0" w:color="auto"/>
                        <w:left w:val="none" w:sz="0" w:space="0" w:color="auto"/>
                        <w:bottom w:val="none" w:sz="0" w:space="0" w:color="auto"/>
                        <w:right w:val="none" w:sz="0" w:space="0" w:color="auto"/>
                      </w:divBdr>
                      <w:divsChild>
                        <w:div w:id="279604079">
                          <w:marLeft w:val="0"/>
                          <w:marRight w:val="0"/>
                          <w:marTop w:val="0"/>
                          <w:marBottom w:val="0"/>
                          <w:divBdr>
                            <w:top w:val="none" w:sz="0" w:space="0" w:color="auto"/>
                            <w:left w:val="none" w:sz="0" w:space="0" w:color="auto"/>
                            <w:bottom w:val="none" w:sz="0" w:space="0" w:color="auto"/>
                            <w:right w:val="none" w:sz="0" w:space="0" w:color="auto"/>
                          </w:divBdr>
                          <w:divsChild>
                            <w:div w:id="1714578703">
                              <w:marLeft w:val="0"/>
                              <w:marRight w:val="0"/>
                              <w:marTop w:val="0"/>
                              <w:marBottom w:val="0"/>
                              <w:divBdr>
                                <w:top w:val="none" w:sz="0" w:space="0" w:color="auto"/>
                                <w:left w:val="none" w:sz="0" w:space="0" w:color="auto"/>
                                <w:bottom w:val="none" w:sz="0" w:space="0" w:color="auto"/>
                                <w:right w:val="none" w:sz="0" w:space="0" w:color="auto"/>
                              </w:divBdr>
                              <w:divsChild>
                                <w:div w:id="434518423">
                                  <w:marLeft w:val="0"/>
                                  <w:marRight w:val="0"/>
                                  <w:marTop w:val="0"/>
                                  <w:marBottom w:val="0"/>
                                  <w:divBdr>
                                    <w:top w:val="none" w:sz="0" w:space="0" w:color="auto"/>
                                    <w:left w:val="none" w:sz="0" w:space="0" w:color="auto"/>
                                    <w:bottom w:val="none" w:sz="0" w:space="0" w:color="auto"/>
                                    <w:right w:val="none" w:sz="0" w:space="0" w:color="auto"/>
                                  </w:divBdr>
                                  <w:divsChild>
                                    <w:div w:id="634991707">
                                      <w:marLeft w:val="0"/>
                                      <w:marRight w:val="0"/>
                                      <w:marTop w:val="0"/>
                                      <w:marBottom w:val="0"/>
                                      <w:divBdr>
                                        <w:top w:val="none" w:sz="0" w:space="0" w:color="auto"/>
                                        <w:left w:val="none" w:sz="0" w:space="0" w:color="auto"/>
                                        <w:bottom w:val="none" w:sz="0" w:space="0" w:color="auto"/>
                                        <w:right w:val="none" w:sz="0" w:space="0" w:color="auto"/>
                                      </w:divBdr>
                                      <w:divsChild>
                                        <w:div w:id="1336763507">
                                          <w:marLeft w:val="0"/>
                                          <w:marRight w:val="0"/>
                                          <w:marTop w:val="0"/>
                                          <w:marBottom w:val="0"/>
                                          <w:divBdr>
                                            <w:top w:val="none" w:sz="0" w:space="0" w:color="auto"/>
                                            <w:left w:val="none" w:sz="0" w:space="0" w:color="auto"/>
                                            <w:bottom w:val="none" w:sz="0" w:space="0" w:color="auto"/>
                                            <w:right w:val="none" w:sz="0" w:space="0" w:color="auto"/>
                                          </w:divBdr>
                                          <w:divsChild>
                                            <w:div w:id="637078868">
                                              <w:marLeft w:val="0"/>
                                              <w:marRight w:val="0"/>
                                              <w:marTop w:val="0"/>
                                              <w:marBottom w:val="0"/>
                                              <w:divBdr>
                                                <w:top w:val="none" w:sz="0" w:space="0" w:color="auto"/>
                                                <w:left w:val="none" w:sz="0" w:space="0" w:color="auto"/>
                                                <w:bottom w:val="none" w:sz="0" w:space="0" w:color="auto"/>
                                                <w:right w:val="none" w:sz="0" w:space="0" w:color="auto"/>
                                              </w:divBdr>
                                              <w:divsChild>
                                                <w:div w:id="753746462">
                                                  <w:marLeft w:val="0"/>
                                                  <w:marRight w:val="0"/>
                                                  <w:marTop w:val="0"/>
                                                  <w:marBottom w:val="0"/>
                                                  <w:divBdr>
                                                    <w:top w:val="none" w:sz="0" w:space="0" w:color="auto"/>
                                                    <w:left w:val="none" w:sz="0" w:space="0" w:color="auto"/>
                                                    <w:bottom w:val="none" w:sz="0" w:space="0" w:color="auto"/>
                                                    <w:right w:val="none" w:sz="0" w:space="0" w:color="auto"/>
                                                  </w:divBdr>
                                                  <w:divsChild>
                                                    <w:div w:id="1611744292">
                                                      <w:marLeft w:val="0"/>
                                                      <w:marRight w:val="0"/>
                                                      <w:marTop w:val="0"/>
                                                      <w:marBottom w:val="0"/>
                                                      <w:divBdr>
                                                        <w:top w:val="none" w:sz="0" w:space="0" w:color="auto"/>
                                                        <w:left w:val="none" w:sz="0" w:space="0" w:color="auto"/>
                                                        <w:bottom w:val="none" w:sz="0" w:space="0" w:color="auto"/>
                                                        <w:right w:val="none" w:sz="0" w:space="0" w:color="auto"/>
                                                      </w:divBdr>
                                                      <w:divsChild>
                                                        <w:div w:id="11440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8744115">
      <w:bodyDiv w:val="1"/>
      <w:marLeft w:val="0"/>
      <w:marRight w:val="0"/>
      <w:marTop w:val="0"/>
      <w:marBottom w:val="0"/>
      <w:divBdr>
        <w:top w:val="none" w:sz="0" w:space="0" w:color="auto"/>
        <w:left w:val="none" w:sz="0" w:space="0" w:color="auto"/>
        <w:bottom w:val="none" w:sz="0" w:space="0" w:color="auto"/>
        <w:right w:val="none" w:sz="0" w:space="0" w:color="auto"/>
      </w:divBdr>
      <w:divsChild>
        <w:div w:id="1824933855">
          <w:marLeft w:val="0"/>
          <w:marRight w:val="0"/>
          <w:marTop w:val="0"/>
          <w:marBottom w:val="0"/>
          <w:divBdr>
            <w:top w:val="none" w:sz="0" w:space="0" w:color="auto"/>
            <w:left w:val="none" w:sz="0" w:space="0" w:color="auto"/>
            <w:bottom w:val="none" w:sz="0" w:space="0" w:color="auto"/>
            <w:right w:val="none" w:sz="0" w:space="0" w:color="auto"/>
          </w:divBdr>
          <w:divsChild>
            <w:div w:id="981619857">
              <w:marLeft w:val="0"/>
              <w:marRight w:val="0"/>
              <w:marTop w:val="0"/>
              <w:marBottom w:val="0"/>
              <w:divBdr>
                <w:top w:val="none" w:sz="0" w:space="0" w:color="auto"/>
                <w:left w:val="none" w:sz="0" w:space="0" w:color="auto"/>
                <w:bottom w:val="none" w:sz="0" w:space="0" w:color="auto"/>
                <w:right w:val="none" w:sz="0" w:space="0" w:color="auto"/>
              </w:divBdr>
              <w:divsChild>
                <w:div w:id="1213617900">
                  <w:marLeft w:val="0"/>
                  <w:marRight w:val="0"/>
                  <w:marTop w:val="0"/>
                  <w:marBottom w:val="0"/>
                  <w:divBdr>
                    <w:top w:val="none" w:sz="0" w:space="0" w:color="auto"/>
                    <w:left w:val="none" w:sz="0" w:space="0" w:color="auto"/>
                    <w:bottom w:val="none" w:sz="0" w:space="0" w:color="auto"/>
                    <w:right w:val="none" w:sz="0" w:space="0" w:color="auto"/>
                  </w:divBdr>
                  <w:divsChild>
                    <w:div w:id="333069318">
                      <w:marLeft w:val="-225"/>
                      <w:marRight w:val="-225"/>
                      <w:marTop w:val="0"/>
                      <w:marBottom w:val="0"/>
                      <w:divBdr>
                        <w:top w:val="none" w:sz="0" w:space="0" w:color="auto"/>
                        <w:left w:val="none" w:sz="0" w:space="0" w:color="auto"/>
                        <w:bottom w:val="none" w:sz="0" w:space="0" w:color="auto"/>
                        <w:right w:val="none" w:sz="0" w:space="0" w:color="auto"/>
                      </w:divBdr>
                      <w:divsChild>
                        <w:div w:id="529269640">
                          <w:marLeft w:val="0"/>
                          <w:marRight w:val="0"/>
                          <w:marTop w:val="0"/>
                          <w:marBottom w:val="0"/>
                          <w:divBdr>
                            <w:top w:val="none" w:sz="0" w:space="0" w:color="auto"/>
                            <w:left w:val="none" w:sz="0" w:space="0" w:color="auto"/>
                            <w:bottom w:val="none" w:sz="0" w:space="0" w:color="auto"/>
                            <w:right w:val="none" w:sz="0" w:space="0" w:color="auto"/>
                          </w:divBdr>
                          <w:divsChild>
                            <w:div w:id="190342088">
                              <w:marLeft w:val="0"/>
                              <w:marRight w:val="0"/>
                              <w:marTop w:val="0"/>
                              <w:marBottom w:val="0"/>
                              <w:divBdr>
                                <w:top w:val="none" w:sz="0" w:space="0" w:color="auto"/>
                                <w:left w:val="none" w:sz="0" w:space="0" w:color="auto"/>
                                <w:bottom w:val="none" w:sz="0" w:space="0" w:color="auto"/>
                                <w:right w:val="none" w:sz="0" w:space="0" w:color="auto"/>
                              </w:divBdr>
                              <w:divsChild>
                                <w:div w:id="539632406">
                                  <w:marLeft w:val="0"/>
                                  <w:marRight w:val="0"/>
                                  <w:marTop w:val="0"/>
                                  <w:marBottom w:val="0"/>
                                  <w:divBdr>
                                    <w:top w:val="none" w:sz="0" w:space="0" w:color="auto"/>
                                    <w:left w:val="none" w:sz="0" w:space="0" w:color="auto"/>
                                    <w:bottom w:val="none" w:sz="0" w:space="0" w:color="auto"/>
                                    <w:right w:val="none" w:sz="0" w:space="0" w:color="auto"/>
                                  </w:divBdr>
                                  <w:divsChild>
                                    <w:div w:id="1818960522">
                                      <w:marLeft w:val="0"/>
                                      <w:marRight w:val="0"/>
                                      <w:marTop w:val="0"/>
                                      <w:marBottom w:val="0"/>
                                      <w:divBdr>
                                        <w:top w:val="none" w:sz="0" w:space="0" w:color="auto"/>
                                        <w:left w:val="none" w:sz="0" w:space="0" w:color="auto"/>
                                        <w:bottom w:val="none" w:sz="0" w:space="0" w:color="auto"/>
                                        <w:right w:val="none" w:sz="0" w:space="0" w:color="auto"/>
                                      </w:divBdr>
                                      <w:divsChild>
                                        <w:div w:id="2085370346">
                                          <w:marLeft w:val="0"/>
                                          <w:marRight w:val="0"/>
                                          <w:marTop w:val="0"/>
                                          <w:marBottom w:val="0"/>
                                          <w:divBdr>
                                            <w:top w:val="none" w:sz="0" w:space="0" w:color="auto"/>
                                            <w:left w:val="none" w:sz="0" w:space="0" w:color="auto"/>
                                            <w:bottom w:val="none" w:sz="0" w:space="0" w:color="auto"/>
                                            <w:right w:val="none" w:sz="0" w:space="0" w:color="auto"/>
                                          </w:divBdr>
                                          <w:divsChild>
                                            <w:div w:id="1513911397">
                                              <w:marLeft w:val="0"/>
                                              <w:marRight w:val="0"/>
                                              <w:marTop w:val="0"/>
                                              <w:marBottom w:val="0"/>
                                              <w:divBdr>
                                                <w:top w:val="none" w:sz="0" w:space="0" w:color="auto"/>
                                                <w:left w:val="none" w:sz="0" w:space="0" w:color="auto"/>
                                                <w:bottom w:val="none" w:sz="0" w:space="0" w:color="auto"/>
                                                <w:right w:val="none" w:sz="0" w:space="0" w:color="auto"/>
                                              </w:divBdr>
                                              <w:divsChild>
                                                <w:div w:id="1924953192">
                                                  <w:marLeft w:val="0"/>
                                                  <w:marRight w:val="0"/>
                                                  <w:marTop w:val="0"/>
                                                  <w:marBottom w:val="0"/>
                                                  <w:divBdr>
                                                    <w:top w:val="none" w:sz="0" w:space="0" w:color="auto"/>
                                                    <w:left w:val="none" w:sz="0" w:space="0" w:color="auto"/>
                                                    <w:bottom w:val="none" w:sz="0" w:space="0" w:color="auto"/>
                                                    <w:right w:val="none" w:sz="0" w:space="0" w:color="auto"/>
                                                  </w:divBdr>
                                                  <w:divsChild>
                                                    <w:div w:id="1402412837">
                                                      <w:marLeft w:val="0"/>
                                                      <w:marRight w:val="0"/>
                                                      <w:marTop w:val="0"/>
                                                      <w:marBottom w:val="0"/>
                                                      <w:divBdr>
                                                        <w:top w:val="none" w:sz="0" w:space="0" w:color="auto"/>
                                                        <w:left w:val="none" w:sz="0" w:space="0" w:color="auto"/>
                                                        <w:bottom w:val="none" w:sz="0" w:space="0" w:color="auto"/>
                                                        <w:right w:val="none" w:sz="0" w:space="0" w:color="auto"/>
                                                      </w:divBdr>
                                                      <w:divsChild>
                                                        <w:div w:id="19896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6653387">
      <w:bodyDiv w:val="1"/>
      <w:marLeft w:val="0"/>
      <w:marRight w:val="0"/>
      <w:marTop w:val="0"/>
      <w:marBottom w:val="0"/>
      <w:divBdr>
        <w:top w:val="none" w:sz="0" w:space="0" w:color="auto"/>
        <w:left w:val="none" w:sz="0" w:space="0" w:color="auto"/>
        <w:bottom w:val="none" w:sz="0" w:space="0" w:color="auto"/>
        <w:right w:val="none" w:sz="0" w:space="0" w:color="auto"/>
      </w:divBdr>
      <w:divsChild>
        <w:div w:id="131798326">
          <w:marLeft w:val="0"/>
          <w:marRight w:val="0"/>
          <w:marTop w:val="0"/>
          <w:marBottom w:val="0"/>
          <w:divBdr>
            <w:top w:val="none" w:sz="0" w:space="0" w:color="auto"/>
            <w:left w:val="none" w:sz="0" w:space="0" w:color="auto"/>
            <w:bottom w:val="none" w:sz="0" w:space="0" w:color="auto"/>
            <w:right w:val="none" w:sz="0" w:space="0" w:color="auto"/>
          </w:divBdr>
          <w:divsChild>
            <w:div w:id="294916314">
              <w:marLeft w:val="0"/>
              <w:marRight w:val="0"/>
              <w:marTop w:val="0"/>
              <w:marBottom w:val="0"/>
              <w:divBdr>
                <w:top w:val="none" w:sz="0" w:space="0" w:color="auto"/>
                <w:left w:val="none" w:sz="0" w:space="0" w:color="auto"/>
                <w:bottom w:val="none" w:sz="0" w:space="0" w:color="auto"/>
                <w:right w:val="none" w:sz="0" w:space="0" w:color="auto"/>
              </w:divBdr>
              <w:divsChild>
                <w:div w:id="1047144735">
                  <w:marLeft w:val="0"/>
                  <w:marRight w:val="0"/>
                  <w:marTop w:val="0"/>
                  <w:marBottom w:val="0"/>
                  <w:divBdr>
                    <w:top w:val="none" w:sz="0" w:space="0" w:color="auto"/>
                    <w:left w:val="none" w:sz="0" w:space="0" w:color="auto"/>
                    <w:bottom w:val="none" w:sz="0" w:space="0" w:color="auto"/>
                    <w:right w:val="none" w:sz="0" w:space="0" w:color="auto"/>
                  </w:divBdr>
                  <w:divsChild>
                    <w:div w:id="726993826">
                      <w:marLeft w:val="-225"/>
                      <w:marRight w:val="-225"/>
                      <w:marTop w:val="0"/>
                      <w:marBottom w:val="0"/>
                      <w:divBdr>
                        <w:top w:val="none" w:sz="0" w:space="0" w:color="auto"/>
                        <w:left w:val="none" w:sz="0" w:space="0" w:color="auto"/>
                        <w:bottom w:val="none" w:sz="0" w:space="0" w:color="auto"/>
                        <w:right w:val="none" w:sz="0" w:space="0" w:color="auto"/>
                      </w:divBdr>
                      <w:divsChild>
                        <w:div w:id="1542980092">
                          <w:marLeft w:val="0"/>
                          <w:marRight w:val="0"/>
                          <w:marTop w:val="0"/>
                          <w:marBottom w:val="0"/>
                          <w:divBdr>
                            <w:top w:val="none" w:sz="0" w:space="0" w:color="auto"/>
                            <w:left w:val="none" w:sz="0" w:space="0" w:color="auto"/>
                            <w:bottom w:val="none" w:sz="0" w:space="0" w:color="auto"/>
                            <w:right w:val="none" w:sz="0" w:space="0" w:color="auto"/>
                          </w:divBdr>
                          <w:divsChild>
                            <w:div w:id="1062943617">
                              <w:marLeft w:val="0"/>
                              <w:marRight w:val="0"/>
                              <w:marTop w:val="0"/>
                              <w:marBottom w:val="0"/>
                              <w:divBdr>
                                <w:top w:val="none" w:sz="0" w:space="0" w:color="auto"/>
                                <w:left w:val="none" w:sz="0" w:space="0" w:color="auto"/>
                                <w:bottom w:val="none" w:sz="0" w:space="0" w:color="auto"/>
                                <w:right w:val="none" w:sz="0" w:space="0" w:color="auto"/>
                              </w:divBdr>
                              <w:divsChild>
                                <w:div w:id="289283713">
                                  <w:marLeft w:val="0"/>
                                  <w:marRight w:val="0"/>
                                  <w:marTop w:val="0"/>
                                  <w:marBottom w:val="0"/>
                                  <w:divBdr>
                                    <w:top w:val="none" w:sz="0" w:space="0" w:color="auto"/>
                                    <w:left w:val="none" w:sz="0" w:space="0" w:color="auto"/>
                                    <w:bottom w:val="none" w:sz="0" w:space="0" w:color="auto"/>
                                    <w:right w:val="none" w:sz="0" w:space="0" w:color="auto"/>
                                  </w:divBdr>
                                  <w:divsChild>
                                    <w:div w:id="1722557269">
                                      <w:marLeft w:val="0"/>
                                      <w:marRight w:val="0"/>
                                      <w:marTop w:val="0"/>
                                      <w:marBottom w:val="0"/>
                                      <w:divBdr>
                                        <w:top w:val="none" w:sz="0" w:space="0" w:color="auto"/>
                                        <w:left w:val="none" w:sz="0" w:space="0" w:color="auto"/>
                                        <w:bottom w:val="none" w:sz="0" w:space="0" w:color="auto"/>
                                        <w:right w:val="none" w:sz="0" w:space="0" w:color="auto"/>
                                      </w:divBdr>
                                      <w:divsChild>
                                        <w:div w:id="791635554">
                                          <w:marLeft w:val="0"/>
                                          <w:marRight w:val="0"/>
                                          <w:marTop w:val="0"/>
                                          <w:marBottom w:val="0"/>
                                          <w:divBdr>
                                            <w:top w:val="none" w:sz="0" w:space="0" w:color="auto"/>
                                            <w:left w:val="none" w:sz="0" w:space="0" w:color="auto"/>
                                            <w:bottom w:val="none" w:sz="0" w:space="0" w:color="auto"/>
                                            <w:right w:val="none" w:sz="0" w:space="0" w:color="auto"/>
                                          </w:divBdr>
                                          <w:divsChild>
                                            <w:div w:id="1379545406">
                                              <w:marLeft w:val="0"/>
                                              <w:marRight w:val="0"/>
                                              <w:marTop w:val="0"/>
                                              <w:marBottom w:val="0"/>
                                              <w:divBdr>
                                                <w:top w:val="none" w:sz="0" w:space="0" w:color="auto"/>
                                                <w:left w:val="none" w:sz="0" w:space="0" w:color="auto"/>
                                                <w:bottom w:val="none" w:sz="0" w:space="0" w:color="auto"/>
                                                <w:right w:val="none" w:sz="0" w:space="0" w:color="auto"/>
                                              </w:divBdr>
                                              <w:divsChild>
                                                <w:div w:id="401605638">
                                                  <w:marLeft w:val="0"/>
                                                  <w:marRight w:val="0"/>
                                                  <w:marTop w:val="0"/>
                                                  <w:marBottom w:val="0"/>
                                                  <w:divBdr>
                                                    <w:top w:val="none" w:sz="0" w:space="0" w:color="auto"/>
                                                    <w:left w:val="none" w:sz="0" w:space="0" w:color="auto"/>
                                                    <w:bottom w:val="none" w:sz="0" w:space="0" w:color="auto"/>
                                                    <w:right w:val="none" w:sz="0" w:space="0" w:color="auto"/>
                                                  </w:divBdr>
                                                  <w:divsChild>
                                                    <w:div w:id="931939026">
                                                      <w:marLeft w:val="0"/>
                                                      <w:marRight w:val="0"/>
                                                      <w:marTop w:val="0"/>
                                                      <w:marBottom w:val="0"/>
                                                      <w:divBdr>
                                                        <w:top w:val="none" w:sz="0" w:space="0" w:color="auto"/>
                                                        <w:left w:val="none" w:sz="0" w:space="0" w:color="auto"/>
                                                        <w:bottom w:val="none" w:sz="0" w:space="0" w:color="auto"/>
                                                        <w:right w:val="none" w:sz="0" w:space="0" w:color="auto"/>
                                                      </w:divBdr>
                                                      <w:divsChild>
                                                        <w:div w:id="629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3309657">
      <w:bodyDiv w:val="1"/>
      <w:marLeft w:val="0"/>
      <w:marRight w:val="0"/>
      <w:marTop w:val="0"/>
      <w:marBottom w:val="0"/>
      <w:divBdr>
        <w:top w:val="none" w:sz="0" w:space="0" w:color="auto"/>
        <w:left w:val="none" w:sz="0" w:space="0" w:color="auto"/>
        <w:bottom w:val="none" w:sz="0" w:space="0" w:color="auto"/>
        <w:right w:val="none" w:sz="0" w:space="0" w:color="auto"/>
      </w:divBdr>
      <w:divsChild>
        <w:div w:id="565141464">
          <w:marLeft w:val="0"/>
          <w:marRight w:val="0"/>
          <w:marTop w:val="0"/>
          <w:marBottom w:val="0"/>
          <w:divBdr>
            <w:top w:val="none" w:sz="0" w:space="0" w:color="auto"/>
            <w:left w:val="none" w:sz="0" w:space="0" w:color="auto"/>
            <w:bottom w:val="none" w:sz="0" w:space="0" w:color="auto"/>
            <w:right w:val="none" w:sz="0" w:space="0" w:color="auto"/>
          </w:divBdr>
          <w:divsChild>
            <w:div w:id="577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omments" Target="comment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opensource.org/licenses/BSD-2-Claus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opensource.org/licenses/Apache-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opensource.org/licenses/MIT"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opensource.org/licenses/isc-license.txt" TargetMode="Externa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opensource.org/licenses/BSD-3-Clause"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jenni\AppData\Roaming\Microsoft\Templates\HPE_TechDoc_Template_US_Metric_0916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CBCC1-369C-4F53-BFEC-2FC62D8B4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HPE_TechDoc_Template_US_Metric_09162015.dotx</Template>
  <TotalTime>194</TotalTime>
  <Pages>9</Pages>
  <Words>2381</Words>
  <Characters>13577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Wendy</dc:creator>
  <cp:keywords/>
  <dc:description/>
  <cp:lastModifiedBy>Davis, Wendy</cp:lastModifiedBy>
  <cp:revision>24</cp:revision>
  <dcterms:created xsi:type="dcterms:W3CDTF">2016-08-08T17:01:00Z</dcterms:created>
  <dcterms:modified xsi:type="dcterms:W3CDTF">2016-08-11T23:20:00Z</dcterms:modified>
</cp:coreProperties>
</file>