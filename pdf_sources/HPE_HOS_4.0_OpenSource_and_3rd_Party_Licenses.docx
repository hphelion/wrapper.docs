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F22D1" w14:textId="77777777" w:rsidR="00F63AB4" w:rsidRPr="00F63AB4" w:rsidRDefault="00C912E8" w:rsidP="00C912E8">
      <w:pPr>
        <w:widowControl w:val="0"/>
        <w:spacing w:before="5" w:after="0" w:line="240" w:lineRule="auto"/>
        <w:rPr>
          <w:rFonts w:ascii="Times New Roman" w:eastAsia="Times New Roman" w:hAnsi="Times New Roman" w:cs="Times New Roman"/>
          <w:sz w:val="17"/>
          <w:szCs w:val="17"/>
        </w:rPr>
        <w:sectPr w:rsidR="00F63AB4" w:rsidRPr="00F63AB4" w:rsidSect="00297473">
          <w:headerReference w:type="even" r:id="rId8"/>
          <w:headerReference w:type="default" r:id="rId9"/>
          <w:footerReference w:type="even" r:id="rId10"/>
          <w:footerReference w:type="default" r:id="rId11"/>
          <w:headerReference w:type="first" r:id="rId12"/>
          <w:footerReference w:type="first" r:id="rId13"/>
          <w:pgSz w:w="12240" w:h="15840"/>
          <w:pgMar w:top="1500" w:right="1720" w:bottom="280" w:left="1720" w:header="720" w:footer="720" w:gutter="0"/>
          <w:cols w:space="720"/>
          <w:titlePg/>
          <w:docGrid w:linePitch="299"/>
        </w:sectPr>
      </w:pPr>
      <w:r w:rsidRPr="00F63AB4">
        <w:rPr>
          <w:rFonts w:ascii="Times New Roman" w:eastAsia="Times New Roman" w:hAnsi="Times New Roman" w:cs="Times New Roman"/>
          <w:noProof/>
          <w:sz w:val="17"/>
          <w:szCs w:val="17"/>
        </w:rPr>
        <mc:AlternateContent>
          <mc:Choice Requires="wps">
            <w:drawing>
              <wp:anchor distT="45720" distB="45720" distL="114300" distR="114300" simplePos="0" relativeHeight="251661312" behindDoc="0" locked="0" layoutInCell="1" allowOverlap="1" wp14:anchorId="3855C369" wp14:editId="4D366B2F">
                <wp:simplePos x="0" y="0"/>
                <wp:positionH relativeFrom="margin">
                  <wp:align>left</wp:align>
                </wp:positionH>
                <wp:positionV relativeFrom="paragraph">
                  <wp:posOffset>2397125</wp:posOffset>
                </wp:positionV>
                <wp:extent cx="5120640" cy="1901825"/>
                <wp:effectExtent l="0" t="0" r="2286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901952"/>
                        </a:xfrm>
                        <a:prstGeom prst="rect">
                          <a:avLst/>
                        </a:prstGeom>
                        <a:solidFill>
                          <a:srgbClr val="FFFFFF"/>
                        </a:solidFill>
                        <a:ln w="9525">
                          <a:solidFill>
                            <a:srgbClr val="000000"/>
                          </a:solidFill>
                          <a:miter lim="800000"/>
                          <a:headEnd/>
                          <a:tailEnd/>
                        </a:ln>
                      </wps:spPr>
                      <wps:txbx>
                        <w:txbxContent>
                          <w:p w14:paraId="4147E6AB" w14:textId="77777777" w:rsidR="00C8701D" w:rsidRPr="00C912E8" w:rsidRDefault="00C8701D" w:rsidP="00C912E8">
                            <w:pPr>
                              <w:pStyle w:val="Title"/>
                              <w:rPr>
                                <w:rFonts w:ascii="MetricHPE" w:hAnsi="MetricHPE"/>
                                <w:b/>
                              </w:rPr>
                            </w:pPr>
                            <w:r w:rsidRPr="00C912E8">
                              <w:rPr>
                                <w:rFonts w:ascii="MetricHPE" w:hAnsi="MetricHPE"/>
                                <w:b/>
                              </w:rPr>
                              <w:t>HPE Helion OpenStack® Open Source and Third-Party Software License Agreements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55C369" id="_x0000_t202" coordsize="21600,21600" o:spt="202" path="m,l,21600r21600,l21600,xe">
                <v:stroke joinstyle="miter"/>
                <v:path gradientshapeok="t" o:connecttype="rect"/>
              </v:shapetype>
              <v:shape id="Text Box 2" o:spid="_x0000_s1026" type="#_x0000_t202" style="position:absolute;margin-left:0;margin-top:188.75pt;width:403.2pt;height:149.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">
                <v:textbox>
                  <w:txbxContent>
                    <w:p w14:paraId="4147E6AB" w14:textId="77777777" w:rsidR="00C8701D" w:rsidRPr="00C912E8" w:rsidRDefault="00C8701D" w:rsidP="00C912E8">
                      <w:pPr>
                        <w:pStyle w:val="Title"/>
                        <w:rPr>
                          <w:rFonts w:ascii="MetricHPE" w:hAnsi="MetricHPE"/>
                          <w:b/>
                        </w:rPr>
                      </w:pPr>
                      <w:r w:rsidRPr="00C912E8">
                        <w:rPr>
                          <w:rFonts w:ascii="MetricHPE" w:hAnsi="MetricHPE"/>
                          <w:b/>
                        </w:rPr>
                        <w:t>HPE Helion OpenStack® Open Source and Third-Party Software License Agreements</w:t>
                      </w:r>
                    </w:p>
                  </w:txbxContent>
                </v:textbox>
                <w10:wrap type="square" anchorx="margin"/>
              </v:shape>
            </w:pict>
          </mc:Fallback>
        </mc:AlternateContent>
      </w:r>
      <w:r w:rsidRPr="00F63AB4">
        <w:rPr>
          <w:rFonts w:ascii="MetricHPE" w:eastAsia="Calibri" w:hAnsi="MetricHPE" w:cs="Times New Roman"/>
          <w:noProof/>
        </w:rPr>
        <mc:AlternateContent>
          <mc:Choice Requires="wpg">
            <w:drawing>
              <wp:anchor distT="0" distB="0" distL="114300" distR="114300" simplePos="0" relativeHeight="251659264" behindDoc="1" locked="0" layoutInCell="1" allowOverlap="1" wp14:anchorId="3BBAD453" wp14:editId="09703D5C">
                <wp:simplePos x="0" y="0"/>
                <wp:positionH relativeFrom="margin">
                  <wp:posOffset>-909193</wp:posOffset>
                </wp:positionH>
                <wp:positionV relativeFrom="page">
                  <wp:posOffset>1257325</wp:posOffset>
                </wp:positionV>
                <wp:extent cx="6846570" cy="8251190"/>
                <wp:effectExtent l="0" t="0" r="0" b="0"/>
                <wp:wrapNone/>
                <wp:docPr id="630"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6570" cy="8251190"/>
                          <a:chOff x="795" y="1382"/>
                          <a:chExt cx="11016" cy="13432"/>
                        </a:xfrm>
                      </wpg:grpSpPr>
                      <pic:pic xmlns:pic="http://schemas.openxmlformats.org/drawingml/2006/picture">
                        <pic:nvPicPr>
                          <pic:cNvPr id="631" name="Picture 60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95" y="1382"/>
                            <a:ext cx="11016" cy="13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46" name="Picture 58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102" y="1814"/>
                            <a:ext cx="2546" cy="10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75B207" id="Group 586" o:spid="_x0000_s1026" style="position:absolute;margin-left:-71.6pt;margin-top:99pt;width:539.1pt;height:649.7pt;z-index:-251657216;mso-position-horizontal-relative:margin;mso-position-vertical-relative:page" coordorigin="795,1382" coordsize="11016,134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2" o:spid="_x0000_s1027" type="#_x0000_t75" style="position:absolute;left:795;top:1382;width:11016;height:13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qKo/CAAAA3AAAAA8AAABkcnMvZG93bnJldi54bWxEj0FrAjEUhO8F/0N4Qm81q6WLrEbRguBV&#10;K3h9bN7uRjcva5Lq6q9vBKHHYWa+YebL3rbiSj4YxwrGowwEcem04VrB4WfzMQURIrLG1jEpuFOA&#10;5WLwNsdCuxvv6LqPtUgQDgUqaGLsCilD2ZDFMHIdcfIq5y3GJH0ttcdbgttWTrIslxYNp4UGO/pu&#10;qDzvf62CtZ5MzdE/vu4naQ5VVV5Qm1yp92G/moGI1Mf/8Ku91QryzzE8z6QjIB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qiqPwgAAANwAAAAPAAAAAAAAAAAAAAAAAJ8C&#10;AABkcnMvZG93bnJldi54bWxQSwUGAAAAAAQABAD3AAAAjgMAAAAA&#10;">
                  <v:imagedata r:id="rId16" o:title=""/>
                </v:shape>
                <v:shape id="Picture 587" o:spid="_x0000_s1028" type="#_x0000_t75" style="position:absolute;left:1102;top:1814;width:2546;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rKBdnAAAAA3AAAAA8AAABkcnMvZG93bnJldi54bWxEj0GLwjAUhO8L/ofwBG9romiRrlEWQXCP&#10;Vr0/mrdN2ealNLG2/34jCB6HmfmG2e4H14ieulB71rCYKxDEpTc1Vxqul+PnBkSIyAYbz6RhpAD7&#10;3eRji7nxDz5TX8RKJAiHHDXYGNtcylBachjmviVO3q/vHMYku0qaDh8J7hq5VCqTDmtOCxZbOlgq&#10;/4q70xCH8T5e11hc1JGUNT+Lc7+8aT2bDt9fICIN8R1+tU9GQ7bK4HkmHQG5+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soF2cAAAADcAAAADwAAAAAAAAAAAAAAAACfAgAA&#10;ZHJzL2Rvd25yZXYueG1sUEsFBgAAAAAEAAQA9wAAAIwDAAAAAA==&#10;">
                  <v:imagedata r:id="rId17" o:title=""/>
                </v:shape>
                <w10:wrap anchorx="margin" anchory="page"/>
              </v:group>
            </w:pict>
          </mc:Fallback>
        </mc:AlternateContent>
      </w:r>
    </w:p>
    <w:sdt>
      <w:sdtPr>
        <w:rPr>
          <w:rFonts w:asciiTheme="minorHAnsi" w:eastAsiaTheme="minorHAnsi" w:hAnsiTheme="minorHAnsi" w:cstheme="minorBidi"/>
          <w:color w:val="auto"/>
          <w:sz w:val="22"/>
          <w:szCs w:val="22"/>
        </w:rPr>
        <w:id w:val="1149404336"/>
        <w:docPartObj>
          <w:docPartGallery w:val="Table of Contents"/>
          <w:docPartUnique/>
        </w:docPartObj>
      </w:sdtPr>
      <w:sdtEndPr>
        <w:rPr>
          <w:b/>
          <w:bCs/>
          <w:noProof/>
        </w:rPr>
      </w:sdtEndPr>
      <w:sdtContent>
        <w:p w14:paraId="63177055" w14:textId="77777777" w:rsidR="00C912E8" w:rsidRPr="00C912E8" w:rsidRDefault="00C912E8">
          <w:pPr>
            <w:pStyle w:val="TOCHeading"/>
            <w:rPr>
              <w:rStyle w:val="Heading1Char"/>
              <w:rFonts w:ascii="MetricHPE" w:hAnsi="MetricHPE"/>
              <w:b/>
              <w:color w:val="auto"/>
              <w:sz w:val="28"/>
              <w:szCs w:val="28"/>
            </w:rPr>
          </w:pPr>
          <w:r w:rsidRPr="00C912E8">
            <w:rPr>
              <w:rStyle w:val="Heading1Char"/>
              <w:rFonts w:ascii="MetricHPE" w:hAnsi="MetricHPE"/>
              <w:b/>
              <w:color w:val="auto"/>
              <w:sz w:val="28"/>
              <w:szCs w:val="28"/>
            </w:rPr>
            <w:t>Contents</w:t>
          </w:r>
        </w:p>
        <w:p w14:paraId="4EFEBB3C" w14:textId="77777777" w:rsidR="009C4827" w:rsidRDefault="00C912E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8498615" w:history="1">
            <w:r w:rsidR="009C4827" w:rsidRPr="005B72A6">
              <w:rPr>
                <w:rStyle w:val="Hyperlink"/>
                <w:rFonts w:ascii="MetricHPE" w:hAnsi="MetricHPE"/>
                <w:b/>
                <w:noProof/>
              </w:rPr>
              <w:t>Legal Notices</w:t>
            </w:r>
            <w:r w:rsidR="009C4827">
              <w:rPr>
                <w:noProof/>
                <w:webHidden/>
              </w:rPr>
              <w:tab/>
            </w:r>
            <w:r w:rsidR="009C4827">
              <w:rPr>
                <w:noProof/>
                <w:webHidden/>
              </w:rPr>
              <w:fldChar w:fldCharType="begin"/>
            </w:r>
            <w:r w:rsidR="009C4827">
              <w:rPr>
                <w:noProof/>
                <w:webHidden/>
              </w:rPr>
              <w:instrText xml:space="preserve"> PAGEREF _Toc458498615 \h </w:instrText>
            </w:r>
            <w:r w:rsidR="009C4827">
              <w:rPr>
                <w:noProof/>
                <w:webHidden/>
              </w:rPr>
            </w:r>
            <w:r w:rsidR="009C4827">
              <w:rPr>
                <w:noProof/>
                <w:webHidden/>
              </w:rPr>
              <w:fldChar w:fldCharType="separate"/>
            </w:r>
            <w:r w:rsidR="009C4827">
              <w:rPr>
                <w:noProof/>
                <w:webHidden/>
              </w:rPr>
              <w:t>3</w:t>
            </w:r>
            <w:r w:rsidR="009C4827">
              <w:rPr>
                <w:noProof/>
                <w:webHidden/>
              </w:rPr>
              <w:fldChar w:fldCharType="end"/>
            </w:r>
          </w:hyperlink>
        </w:p>
        <w:p w14:paraId="1D61C657" w14:textId="77777777" w:rsidR="009C4827" w:rsidRDefault="00C36C7F">
          <w:pPr>
            <w:pStyle w:val="TOC1"/>
            <w:tabs>
              <w:tab w:val="right" w:leader="dot" w:pos="9350"/>
            </w:tabs>
            <w:rPr>
              <w:rFonts w:eastAsiaTheme="minorEastAsia"/>
              <w:noProof/>
            </w:rPr>
          </w:pPr>
          <w:hyperlink w:anchor="_Toc458498616" w:history="1">
            <w:r w:rsidR="009C4827" w:rsidRPr="005B72A6">
              <w:rPr>
                <w:rStyle w:val="Hyperlink"/>
                <w:rFonts w:ascii="MetricHPE" w:hAnsi="MetricHPE"/>
                <w:b/>
                <w:noProof/>
              </w:rPr>
              <w:t>Alphabetical List of Components</w:t>
            </w:r>
            <w:r w:rsidR="009C4827">
              <w:rPr>
                <w:noProof/>
                <w:webHidden/>
              </w:rPr>
              <w:tab/>
            </w:r>
            <w:r w:rsidR="009C4827">
              <w:rPr>
                <w:noProof/>
                <w:webHidden/>
              </w:rPr>
              <w:fldChar w:fldCharType="begin"/>
            </w:r>
            <w:r w:rsidR="009C4827">
              <w:rPr>
                <w:noProof/>
                <w:webHidden/>
              </w:rPr>
              <w:instrText xml:space="preserve"> PAGEREF _Toc458498616 \h </w:instrText>
            </w:r>
            <w:r w:rsidR="009C4827">
              <w:rPr>
                <w:noProof/>
                <w:webHidden/>
              </w:rPr>
            </w:r>
            <w:r w:rsidR="009C4827">
              <w:rPr>
                <w:noProof/>
                <w:webHidden/>
              </w:rPr>
              <w:fldChar w:fldCharType="separate"/>
            </w:r>
            <w:r w:rsidR="009C4827">
              <w:rPr>
                <w:noProof/>
                <w:webHidden/>
              </w:rPr>
              <w:t>4</w:t>
            </w:r>
            <w:r w:rsidR="009C4827">
              <w:rPr>
                <w:noProof/>
                <w:webHidden/>
              </w:rPr>
              <w:fldChar w:fldCharType="end"/>
            </w:r>
          </w:hyperlink>
        </w:p>
        <w:p w14:paraId="4B02AD67" w14:textId="77777777" w:rsidR="009C4827" w:rsidRDefault="00C36C7F">
          <w:pPr>
            <w:pStyle w:val="TOC2"/>
            <w:tabs>
              <w:tab w:val="right" w:leader="dot" w:pos="9350"/>
            </w:tabs>
            <w:rPr>
              <w:rFonts w:eastAsiaTheme="minorEastAsia"/>
              <w:noProof/>
            </w:rPr>
          </w:pPr>
          <w:hyperlink w:anchor="_Toc458498617" w:history="1">
            <w:r w:rsidR="009C4827" w:rsidRPr="005B72A6">
              <w:rPr>
                <w:rStyle w:val="Hyperlink"/>
                <w:rFonts w:ascii="MetricHPE Semibold" w:hAnsi="MetricHPE Semibold"/>
                <w:noProof/>
              </w:rPr>
              <w:t>A</w:t>
            </w:r>
            <w:r w:rsidR="009C4827">
              <w:rPr>
                <w:noProof/>
                <w:webHidden/>
              </w:rPr>
              <w:tab/>
            </w:r>
            <w:r w:rsidR="009C4827">
              <w:rPr>
                <w:noProof/>
                <w:webHidden/>
              </w:rPr>
              <w:fldChar w:fldCharType="begin"/>
            </w:r>
            <w:r w:rsidR="009C4827">
              <w:rPr>
                <w:noProof/>
                <w:webHidden/>
              </w:rPr>
              <w:instrText xml:space="preserve"> PAGEREF _Toc458498617 \h </w:instrText>
            </w:r>
            <w:r w:rsidR="009C4827">
              <w:rPr>
                <w:noProof/>
                <w:webHidden/>
              </w:rPr>
            </w:r>
            <w:r w:rsidR="009C4827">
              <w:rPr>
                <w:noProof/>
                <w:webHidden/>
              </w:rPr>
              <w:fldChar w:fldCharType="separate"/>
            </w:r>
            <w:r w:rsidR="009C4827">
              <w:rPr>
                <w:noProof/>
                <w:webHidden/>
              </w:rPr>
              <w:t>4</w:t>
            </w:r>
            <w:r w:rsidR="009C4827">
              <w:rPr>
                <w:noProof/>
                <w:webHidden/>
              </w:rPr>
              <w:fldChar w:fldCharType="end"/>
            </w:r>
          </w:hyperlink>
        </w:p>
        <w:p w14:paraId="40C3324B" w14:textId="77777777" w:rsidR="009C4827" w:rsidRDefault="00C36C7F">
          <w:pPr>
            <w:pStyle w:val="TOC3"/>
            <w:tabs>
              <w:tab w:val="right" w:leader="dot" w:pos="9350"/>
            </w:tabs>
            <w:rPr>
              <w:rFonts w:eastAsiaTheme="minorEastAsia"/>
              <w:noProof/>
            </w:rPr>
          </w:pPr>
          <w:hyperlink w:anchor="_Toc458498618" w:history="1">
            <w:r w:rsidR="009C4827" w:rsidRPr="005B72A6">
              <w:rPr>
                <w:rStyle w:val="Hyperlink"/>
                <w:rFonts w:ascii="MetricHPE Semibold" w:hAnsi="MetricHPE Semibold"/>
                <w:noProof/>
              </w:rPr>
              <w:t>&lt;A1 package name, version x.x&gt;</w:t>
            </w:r>
            <w:r w:rsidR="009C4827">
              <w:rPr>
                <w:noProof/>
                <w:webHidden/>
              </w:rPr>
              <w:tab/>
            </w:r>
            <w:r w:rsidR="009C4827">
              <w:rPr>
                <w:noProof/>
                <w:webHidden/>
              </w:rPr>
              <w:fldChar w:fldCharType="begin"/>
            </w:r>
            <w:r w:rsidR="009C4827">
              <w:rPr>
                <w:noProof/>
                <w:webHidden/>
              </w:rPr>
              <w:instrText xml:space="preserve"> PAGEREF _Toc458498618 \h </w:instrText>
            </w:r>
            <w:r w:rsidR="009C4827">
              <w:rPr>
                <w:noProof/>
                <w:webHidden/>
              </w:rPr>
            </w:r>
            <w:r w:rsidR="009C4827">
              <w:rPr>
                <w:noProof/>
                <w:webHidden/>
              </w:rPr>
              <w:fldChar w:fldCharType="separate"/>
            </w:r>
            <w:r w:rsidR="009C4827">
              <w:rPr>
                <w:noProof/>
                <w:webHidden/>
              </w:rPr>
              <w:t>4</w:t>
            </w:r>
            <w:r w:rsidR="009C4827">
              <w:rPr>
                <w:noProof/>
                <w:webHidden/>
              </w:rPr>
              <w:fldChar w:fldCharType="end"/>
            </w:r>
          </w:hyperlink>
        </w:p>
        <w:p w14:paraId="1B6D33FA" w14:textId="77777777" w:rsidR="009C4827" w:rsidRDefault="00C36C7F">
          <w:pPr>
            <w:pStyle w:val="TOC3"/>
            <w:tabs>
              <w:tab w:val="right" w:leader="dot" w:pos="9350"/>
            </w:tabs>
            <w:rPr>
              <w:rFonts w:eastAsiaTheme="minorEastAsia"/>
              <w:noProof/>
            </w:rPr>
          </w:pPr>
          <w:hyperlink w:anchor="_Toc458498619" w:history="1">
            <w:r w:rsidR="009C4827" w:rsidRPr="005B72A6">
              <w:rPr>
                <w:rStyle w:val="Hyperlink"/>
                <w:rFonts w:ascii="MetricHPE Semibold" w:hAnsi="MetricHPE Semibold"/>
                <w:noProof/>
              </w:rPr>
              <w:t>&lt;A2 package name, version x.x&gt; (NEW)</w:t>
            </w:r>
            <w:r w:rsidR="009C4827">
              <w:rPr>
                <w:noProof/>
                <w:webHidden/>
              </w:rPr>
              <w:tab/>
            </w:r>
            <w:r w:rsidR="009C4827">
              <w:rPr>
                <w:noProof/>
                <w:webHidden/>
              </w:rPr>
              <w:fldChar w:fldCharType="begin"/>
            </w:r>
            <w:r w:rsidR="009C4827">
              <w:rPr>
                <w:noProof/>
                <w:webHidden/>
              </w:rPr>
              <w:instrText xml:space="preserve"> PAGEREF _Toc458498619 \h </w:instrText>
            </w:r>
            <w:r w:rsidR="009C4827">
              <w:rPr>
                <w:noProof/>
                <w:webHidden/>
              </w:rPr>
            </w:r>
            <w:r w:rsidR="009C4827">
              <w:rPr>
                <w:noProof/>
                <w:webHidden/>
              </w:rPr>
              <w:fldChar w:fldCharType="separate"/>
            </w:r>
            <w:r w:rsidR="009C4827">
              <w:rPr>
                <w:noProof/>
                <w:webHidden/>
              </w:rPr>
              <w:t>4</w:t>
            </w:r>
            <w:r w:rsidR="009C4827">
              <w:rPr>
                <w:noProof/>
                <w:webHidden/>
              </w:rPr>
              <w:fldChar w:fldCharType="end"/>
            </w:r>
          </w:hyperlink>
        </w:p>
        <w:p w14:paraId="476FB14C" w14:textId="77777777" w:rsidR="009C4827" w:rsidRDefault="00C36C7F">
          <w:pPr>
            <w:pStyle w:val="TOC1"/>
            <w:tabs>
              <w:tab w:val="right" w:leader="dot" w:pos="9350"/>
            </w:tabs>
            <w:rPr>
              <w:rFonts w:eastAsiaTheme="minorEastAsia"/>
              <w:noProof/>
            </w:rPr>
          </w:pPr>
          <w:hyperlink w:anchor="_Toc458498620" w:history="1">
            <w:r w:rsidR="009C4827" w:rsidRPr="005B72A6">
              <w:rPr>
                <w:rStyle w:val="Hyperlink"/>
                <w:rFonts w:ascii="MetricHPE" w:hAnsi="MetricHPE"/>
                <w:b/>
                <w:noProof/>
              </w:rPr>
              <w:t>Alphabetical List of Full License Text</w:t>
            </w:r>
            <w:r w:rsidR="009C4827">
              <w:rPr>
                <w:noProof/>
                <w:webHidden/>
              </w:rPr>
              <w:tab/>
            </w:r>
            <w:r w:rsidR="009C4827">
              <w:rPr>
                <w:noProof/>
                <w:webHidden/>
              </w:rPr>
              <w:fldChar w:fldCharType="begin"/>
            </w:r>
            <w:r w:rsidR="009C4827">
              <w:rPr>
                <w:noProof/>
                <w:webHidden/>
              </w:rPr>
              <w:instrText xml:space="preserve"> PAGEREF _Toc458498620 \h </w:instrText>
            </w:r>
            <w:r w:rsidR="009C4827">
              <w:rPr>
                <w:noProof/>
                <w:webHidden/>
              </w:rPr>
            </w:r>
            <w:r w:rsidR="009C4827">
              <w:rPr>
                <w:noProof/>
                <w:webHidden/>
              </w:rPr>
              <w:fldChar w:fldCharType="separate"/>
            </w:r>
            <w:r w:rsidR="009C4827">
              <w:rPr>
                <w:noProof/>
                <w:webHidden/>
              </w:rPr>
              <w:t>5</w:t>
            </w:r>
            <w:r w:rsidR="009C4827">
              <w:rPr>
                <w:noProof/>
                <w:webHidden/>
              </w:rPr>
              <w:fldChar w:fldCharType="end"/>
            </w:r>
          </w:hyperlink>
        </w:p>
        <w:p w14:paraId="6F9FFB08" w14:textId="77777777" w:rsidR="00C912E8" w:rsidRDefault="00C912E8">
          <w:r>
            <w:rPr>
              <w:b/>
              <w:bCs/>
              <w:noProof/>
            </w:rPr>
            <w:fldChar w:fldCharType="end"/>
          </w:r>
        </w:p>
      </w:sdtContent>
    </w:sdt>
    <w:p w14:paraId="676E5E6F" w14:textId="77777777" w:rsidR="00C912E8" w:rsidRPr="005E0812" w:rsidRDefault="00C912E8" w:rsidP="005E0812">
      <w:pPr>
        <w:pStyle w:val="Heading1"/>
        <w:rPr>
          <w:rFonts w:ascii="MetricHPE" w:hAnsi="MetricHPE"/>
          <w:b/>
          <w:color w:val="auto"/>
          <w:sz w:val="28"/>
          <w:szCs w:val="28"/>
        </w:rPr>
      </w:pPr>
      <w:r>
        <w:br w:type="page"/>
      </w:r>
      <w:bookmarkStart w:id="0" w:name="_Toc458498615"/>
      <w:r w:rsidR="005E0812" w:rsidRPr="005E0812">
        <w:rPr>
          <w:rFonts w:ascii="MetricHPE" w:hAnsi="MetricHPE"/>
          <w:b/>
          <w:color w:val="auto"/>
          <w:sz w:val="28"/>
          <w:szCs w:val="28"/>
        </w:rPr>
        <w:lastRenderedPageBreak/>
        <w:t>Legal Notices</w:t>
      </w:r>
      <w:bookmarkEnd w:id="0"/>
    </w:p>
    <w:p w14:paraId="1029C455" w14:textId="77777777" w:rsidR="005E0812" w:rsidRDefault="005E0812"/>
    <w:p w14:paraId="2D5DBBF5" w14:textId="77777777" w:rsidR="005E0812" w:rsidRDefault="005E0812">
      <w:r>
        <w:br w:type="page"/>
      </w:r>
    </w:p>
    <w:p w14:paraId="00007FFF" w14:textId="77777777" w:rsidR="005E0812" w:rsidRPr="005E0812" w:rsidRDefault="005E0812" w:rsidP="005E0812">
      <w:pPr>
        <w:pStyle w:val="Heading1"/>
        <w:rPr>
          <w:rFonts w:ascii="MetricHPE" w:hAnsi="MetricHPE"/>
          <w:b/>
          <w:color w:val="auto"/>
          <w:sz w:val="28"/>
          <w:szCs w:val="28"/>
        </w:rPr>
      </w:pPr>
      <w:bookmarkStart w:id="1" w:name="_Toc458498616"/>
      <w:r w:rsidRPr="005E0812">
        <w:rPr>
          <w:rFonts w:ascii="MetricHPE" w:hAnsi="MetricHPE"/>
          <w:b/>
          <w:color w:val="auto"/>
          <w:sz w:val="28"/>
          <w:szCs w:val="28"/>
        </w:rPr>
        <w:lastRenderedPageBreak/>
        <w:t>Alphabetical List of Components</w:t>
      </w:r>
      <w:bookmarkEnd w:id="1"/>
    </w:p>
    <w:p w14:paraId="2E3B12E2" w14:textId="77777777" w:rsidR="005E0812" w:rsidRDefault="00793962" w:rsidP="00793962">
      <w:pPr>
        <w:pStyle w:val="Heading2"/>
        <w:rPr>
          <w:rFonts w:ascii="MetricHPE Semibold" w:hAnsi="MetricHPE Semibold"/>
          <w:color w:val="auto"/>
          <w:sz w:val="24"/>
          <w:szCs w:val="24"/>
        </w:rPr>
      </w:pPr>
      <w:bookmarkStart w:id="2" w:name="_Toc458498617"/>
      <w:r>
        <w:rPr>
          <w:rFonts w:ascii="MetricHPE Semibold" w:hAnsi="MetricHPE Semibold"/>
          <w:color w:val="auto"/>
          <w:sz w:val="24"/>
          <w:szCs w:val="24"/>
        </w:rPr>
        <w:t>A</w:t>
      </w:r>
      <w:bookmarkEnd w:id="2"/>
    </w:p>
    <w:p w14:paraId="450F81C5" w14:textId="6BC62C15" w:rsidR="00F95532" w:rsidRDefault="005E4C15"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aioeventlet</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0.4</w:t>
      </w:r>
    </w:p>
    <w:p w14:paraId="5A636CCA" w14:textId="45875E35" w:rsidR="00C36C7F" w:rsidRPr="00B24D16" w:rsidRDefault="00B24D16" w:rsidP="00C36C7F">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EF2374F" w14:textId="14F62D11" w:rsidR="00F95532" w:rsidRPr="00F95532" w:rsidRDefault="005E4C15"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alembic</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0.6.4</w:t>
      </w:r>
    </w:p>
    <w:p w14:paraId="1CAEB76A" w14:textId="31101BA9" w:rsidR="00B24D16" w:rsidRPr="00B24D16" w:rsidRDefault="00B24D16" w:rsidP="00B24D16">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D40BC40" w14:textId="77777777" w:rsidR="00F95532" w:rsidRDefault="00F95532" w:rsidP="00F95532">
      <w:pPr>
        <w:pStyle w:val="Heading3"/>
        <w:rPr>
          <w:rFonts w:ascii="MetricHPE Semibold" w:hAnsi="MetricHPE Semibold"/>
          <w:color w:val="auto"/>
          <w:sz w:val="20"/>
          <w:szCs w:val="20"/>
        </w:rPr>
      </w:pPr>
      <w:proofErr w:type="gramStart"/>
      <w:r w:rsidRPr="00E779F7">
        <w:rPr>
          <w:rFonts w:ascii="MetricHPE Semibold" w:hAnsi="MetricHPE Semibold"/>
          <w:color w:val="auto"/>
          <w:sz w:val="20"/>
          <w:szCs w:val="20"/>
          <w:highlight w:val="yellow"/>
        </w:rPr>
        <w:t>als-ui-2467c7b646fc29a375af198a1c74910232f2a5dc</w:t>
      </w:r>
      <w:proofErr w:type="gramEnd"/>
    </w:p>
    <w:p w14:paraId="50A4E36E" w14:textId="60B5D2A5" w:rsidR="00E779F7" w:rsidRPr="00B24D16" w:rsidRDefault="00E779F7" w:rsidP="00E779F7">
      <w:pPr>
        <w:rPr>
          <w:rFonts w:ascii="MetricHPE Light" w:hAnsi="MetricHPE Light"/>
          <w:lang w:val="en"/>
        </w:rPr>
      </w:pPr>
      <w:r w:rsidRPr="00B24D16">
        <w:rPr>
          <w:rFonts w:ascii="MetricHPE Light" w:hAnsi="MetricHPE Light"/>
          <w:lang w:val="en"/>
        </w:rPr>
        <w:t>HP internal</w:t>
      </w:r>
    </w:p>
    <w:p w14:paraId="2782A21E" w14:textId="79473EF3" w:rsidR="00F95532" w:rsidRPr="00F95532" w:rsidRDefault="005E4C15"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amqp</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1.4.5</w:t>
      </w:r>
    </w:p>
    <w:p w14:paraId="09B8A7BE" w14:textId="2E8A3A40" w:rsidR="00B24D16" w:rsidRPr="00B24D16" w:rsidRDefault="00B24D16" w:rsidP="00B24D16">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59921B95" w14:textId="663F47F2" w:rsidR="00F95532" w:rsidRPr="00F95532" w:rsidRDefault="005E4C15"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amqplib</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1.0.2</w:t>
      </w:r>
    </w:p>
    <w:p w14:paraId="7D2114FD" w14:textId="21C77884" w:rsidR="00B24D16" w:rsidRPr="00B24D16" w:rsidRDefault="00B24D16" w:rsidP="00B24D16">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5539164B" w14:textId="24B80F58"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ansible</w:t>
      </w:r>
      <w:proofErr w:type="spellEnd"/>
      <w:r w:rsidRPr="00F95532">
        <w:rPr>
          <w:rFonts w:ascii="MetricHPE Semibold" w:hAnsi="MetricHPE Semibold"/>
          <w:color w:val="auto"/>
          <w:sz w:val="20"/>
          <w:szCs w:val="20"/>
        </w:rPr>
        <w:t>/</w:t>
      </w:r>
      <w:proofErr w:type="spellStart"/>
      <w:r w:rsidRPr="00F95532">
        <w:rPr>
          <w:rFonts w:ascii="MetricHPE Semibold" w:hAnsi="MetricHPE Semibold"/>
          <w:color w:val="auto"/>
          <w:sz w:val="20"/>
          <w:szCs w:val="20"/>
        </w:rPr>
        <w:t>network_interface</w:t>
      </w:r>
      <w:proofErr w:type="spellEnd"/>
      <w:proofErr w:type="gramEnd"/>
      <w:r w:rsidR="005E4C15">
        <w:rPr>
          <w:rFonts w:ascii="MetricHPE Semibold" w:hAnsi="MetricHPE Semibold"/>
          <w:color w:val="auto"/>
          <w:sz w:val="20"/>
          <w:szCs w:val="20"/>
        </w:rPr>
        <w:t>,</w:t>
      </w:r>
      <w:r w:rsidRPr="00F95532">
        <w:rPr>
          <w:rFonts w:ascii="MetricHPE Semibold" w:hAnsi="MetricHPE Semibold"/>
          <w:color w:val="auto"/>
          <w:sz w:val="20"/>
          <w:szCs w:val="20"/>
        </w:rPr>
        <w:t xml:space="preserve"> version 1</w:t>
      </w:r>
    </w:p>
    <w:p w14:paraId="5E13C54B" w14:textId="1C2454D2" w:rsidR="00B24D16" w:rsidRPr="00B24D16" w:rsidRDefault="00B24D16" w:rsidP="00B24D16">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2-Clause_“Simplified”" w:history="1">
        <w:r>
          <w:rPr>
            <w:rStyle w:val="Hyperlink"/>
            <w:rFonts w:ascii="MetricHPE Light" w:hAnsi="MetricHPE Light"/>
            <w:lang w:val="en"/>
          </w:rPr>
          <w:t>BSD-2-Clause</w:t>
        </w:r>
      </w:hyperlink>
      <w:r>
        <w:rPr>
          <w:rFonts w:ascii="MetricHPE Light" w:hAnsi="MetricHPE Light"/>
          <w:lang w:val="en"/>
        </w:rPr>
        <w:t>.</w:t>
      </w:r>
    </w:p>
    <w:p w14:paraId="0A191C0F" w14:textId="77777777"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ansible</w:t>
      </w:r>
      <w:proofErr w:type="spellEnd"/>
      <w:r w:rsidRPr="00F95532">
        <w:rPr>
          <w:rFonts w:ascii="MetricHPE Semibold" w:hAnsi="MetricHPE Semibold"/>
          <w:color w:val="auto"/>
          <w:sz w:val="20"/>
          <w:szCs w:val="20"/>
        </w:rPr>
        <w:t>/</w:t>
      </w:r>
      <w:proofErr w:type="spellStart"/>
      <w:r w:rsidRPr="00F95532">
        <w:rPr>
          <w:rFonts w:ascii="MetricHPE Semibold" w:hAnsi="MetricHPE Semibold"/>
          <w:color w:val="auto"/>
          <w:sz w:val="20"/>
          <w:szCs w:val="20"/>
        </w:rPr>
        <w:t>win_lineinfile</w:t>
      </w:r>
      <w:proofErr w:type="spellEnd"/>
      <w:proofErr w:type="gramEnd"/>
    </w:p>
    <w:p w14:paraId="709D924C" w14:textId="225D9EA2" w:rsidR="00295507" w:rsidRPr="00B24D16" w:rsidRDefault="00295507" w:rsidP="0029550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005612A4" w14:textId="77777777"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ansible</w:t>
      </w:r>
      <w:proofErr w:type="spellEnd"/>
      <w:r w:rsidRPr="00F95532">
        <w:rPr>
          <w:rFonts w:ascii="MetricHPE Semibold" w:hAnsi="MetricHPE Semibold"/>
          <w:color w:val="auto"/>
          <w:sz w:val="20"/>
          <w:szCs w:val="20"/>
        </w:rPr>
        <w:t>/</w:t>
      </w:r>
      <w:proofErr w:type="spellStart"/>
      <w:r w:rsidRPr="00F95532">
        <w:rPr>
          <w:rFonts w:ascii="MetricHPE Semibold" w:hAnsi="MetricHPE Semibold"/>
          <w:color w:val="auto"/>
          <w:sz w:val="20"/>
          <w:szCs w:val="20"/>
        </w:rPr>
        <w:t>win_unzip</w:t>
      </w:r>
      <w:proofErr w:type="spellEnd"/>
      <w:proofErr w:type="gramEnd"/>
    </w:p>
    <w:p w14:paraId="46CDB2D1" w14:textId="701604D3" w:rsidR="00295507" w:rsidRPr="00B24D16" w:rsidRDefault="00295507" w:rsidP="0029550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0115D0FC" w14:textId="35B6CF1A" w:rsidR="00F95532" w:rsidRPr="00F95532" w:rsidRDefault="005E4C15"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ansible</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1.9.2</w:t>
      </w:r>
    </w:p>
    <w:p w14:paraId="5C51D3F7" w14:textId="5373E296" w:rsidR="00295507" w:rsidRPr="00B24D16" w:rsidRDefault="00295507" w:rsidP="0029550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 w:history="1">
        <w:r>
          <w:rPr>
            <w:rStyle w:val="Hyperlink"/>
            <w:rFonts w:ascii="MetricHPE Light" w:hAnsi="MetricHPE Light"/>
            <w:lang w:val="en"/>
          </w:rPr>
          <w:t>GPL-3.0</w:t>
        </w:r>
      </w:hyperlink>
      <w:r>
        <w:rPr>
          <w:rFonts w:ascii="MetricHPE Light" w:hAnsi="MetricHPE Light"/>
          <w:lang w:val="en"/>
        </w:rPr>
        <w:t>.</w:t>
      </w:r>
    </w:p>
    <w:p w14:paraId="3CFEF7E4" w14:textId="7F503E4B" w:rsidR="00F95532" w:rsidRPr="00F95532" w:rsidRDefault="005E4C15"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anyjson</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0.3.3</w:t>
      </w:r>
    </w:p>
    <w:p w14:paraId="577F5E64" w14:textId="69B3083A" w:rsidR="007C7A83" w:rsidRPr="00B24D16" w:rsidRDefault="007C7A83" w:rsidP="007C7A83">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1C78AB5A" w14:textId="01E922B8" w:rsidR="00F95532" w:rsidRPr="00F95532" w:rsidRDefault="005E4C15"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appdirs</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1.4.0</w:t>
      </w:r>
    </w:p>
    <w:p w14:paraId="17D18F7C" w14:textId="49A167AA" w:rsidR="001D67E4" w:rsidRPr="00B24D16"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C52595C" w14:textId="6D58B193" w:rsidR="00F95532" w:rsidRPr="00F95532" w:rsidRDefault="005E4C15" w:rsidP="00F95532">
      <w:pPr>
        <w:pStyle w:val="Heading3"/>
        <w:rPr>
          <w:rFonts w:ascii="MetricHPE Semibold" w:hAnsi="MetricHPE Semibold"/>
          <w:color w:val="auto"/>
          <w:sz w:val="20"/>
          <w:szCs w:val="20"/>
        </w:rPr>
      </w:pPr>
      <w:proofErr w:type="spellStart"/>
      <w:r>
        <w:rPr>
          <w:rFonts w:ascii="MetricHPE Semibold" w:hAnsi="MetricHPE Semibold"/>
          <w:color w:val="auto"/>
          <w:sz w:val="20"/>
          <w:szCs w:val="20"/>
        </w:rPr>
        <w:t>APScheduler</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3.0.3</w:t>
      </w:r>
    </w:p>
    <w:p w14:paraId="5D7A3C45" w14:textId="7D31C234" w:rsidR="001D67E4" w:rsidRPr="00B24D16"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E3B0B11" w14:textId="0DF852E7" w:rsidR="00F95532" w:rsidRPr="00F95532" w:rsidRDefault="005E4C15"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astroid</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1.3.6</w:t>
      </w:r>
    </w:p>
    <w:p w14:paraId="4E7959FE" w14:textId="4D56638A" w:rsidR="001D67E4" w:rsidRPr="00B24D16"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1A24738E" w14:textId="7EE85FED" w:rsidR="00F95532" w:rsidRPr="00F95532" w:rsidRDefault="005E4C15"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automaton</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0.8.0</w:t>
      </w:r>
    </w:p>
    <w:p w14:paraId="7A4E151F" w14:textId="4BF0782A" w:rsidR="001D67E4" w:rsidRDefault="001D67E4" w:rsidP="001D67E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4F22AB4" w14:textId="77777777" w:rsidR="001D67E4" w:rsidRPr="00B24D16" w:rsidRDefault="001D67E4" w:rsidP="001D67E4">
      <w:pPr>
        <w:rPr>
          <w:rFonts w:ascii="MetricHPE Light" w:hAnsi="MetricHPE Light"/>
          <w:lang w:val="en"/>
        </w:rPr>
      </w:pPr>
    </w:p>
    <w:p w14:paraId="17969167" w14:textId="77777777" w:rsidR="00F95532" w:rsidRPr="00F95532" w:rsidRDefault="00F95532" w:rsidP="00F95532">
      <w:pPr>
        <w:pStyle w:val="Heading2"/>
        <w:rPr>
          <w:rFonts w:ascii="MetricHPE Semibold" w:hAnsi="MetricHPE Semibold"/>
          <w:color w:val="auto"/>
          <w:sz w:val="24"/>
          <w:szCs w:val="24"/>
        </w:rPr>
      </w:pPr>
      <w:r w:rsidRPr="00F95532">
        <w:rPr>
          <w:rFonts w:ascii="MetricHPE Semibold" w:hAnsi="MetricHPE Semibold"/>
          <w:color w:val="auto"/>
          <w:sz w:val="24"/>
          <w:szCs w:val="24"/>
        </w:rPr>
        <w:t>B</w:t>
      </w:r>
    </w:p>
    <w:p w14:paraId="0371C30A" w14:textId="1FFC51FB" w:rsidR="00F95532" w:rsidRPr="00F95532" w:rsidRDefault="000A5AE9" w:rsidP="00F95532">
      <w:pPr>
        <w:pStyle w:val="Heading3"/>
        <w:rPr>
          <w:rFonts w:ascii="MetricHPE Semibold" w:hAnsi="MetricHPE Semibold"/>
          <w:color w:val="auto"/>
          <w:sz w:val="20"/>
          <w:szCs w:val="20"/>
        </w:rPr>
      </w:pPr>
      <w:r>
        <w:rPr>
          <w:rFonts w:ascii="MetricHPE Semibold" w:hAnsi="MetricHPE Semibold"/>
          <w:color w:val="auto"/>
          <w:sz w:val="20"/>
          <w:szCs w:val="20"/>
        </w:rPr>
        <w:t>Babel, version</w:t>
      </w:r>
      <w:r w:rsidR="00F95532" w:rsidRPr="00F95532">
        <w:rPr>
          <w:rFonts w:ascii="MetricHPE Semibold" w:hAnsi="MetricHPE Semibold"/>
          <w:color w:val="auto"/>
          <w:sz w:val="20"/>
          <w:szCs w:val="20"/>
        </w:rPr>
        <w:t>1.3</w:t>
      </w:r>
    </w:p>
    <w:p w14:paraId="258AB03B" w14:textId="7AAF6551"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3E540FCE" w14:textId="4988FECE" w:rsidR="00F95532" w:rsidRPr="00F95532" w:rsidRDefault="000A5AE9"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backports.ssl</w:t>
      </w:r>
      <w:proofErr w:type="spellEnd"/>
      <w:r>
        <w:rPr>
          <w:rFonts w:ascii="MetricHPE Semibold" w:hAnsi="MetricHPE Semibold"/>
          <w:color w:val="auto"/>
          <w:sz w:val="20"/>
          <w:szCs w:val="20"/>
        </w:rPr>
        <w:t>-match-hostname</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3.4.0.2</w:t>
      </w:r>
    </w:p>
    <w:p w14:paraId="5497894B" w14:textId="5AD6F533"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39EF1C04" w14:textId="5B39EFD3" w:rsidR="00F95532" w:rsidRPr="00F95532" w:rsidRDefault="000A5AE9"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backports-</w:t>
      </w:r>
      <w:proofErr w:type="spellStart"/>
      <w:r>
        <w:rPr>
          <w:rFonts w:ascii="MetricHPE Semibold" w:hAnsi="MetricHPE Semibold"/>
          <w:color w:val="auto"/>
          <w:sz w:val="20"/>
          <w:szCs w:val="20"/>
        </w:rPr>
        <w:t>abc</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0.4</w:t>
      </w:r>
    </w:p>
    <w:p w14:paraId="0B092808" w14:textId="4EB11642"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w:t>
        </w:r>
      </w:hyperlink>
      <w:r>
        <w:rPr>
          <w:rFonts w:ascii="MetricHPE Light" w:hAnsi="MetricHPE Light"/>
          <w:lang w:val="en"/>
        </w:rPr>
        <w:t>.</w:t>
      </w:r>
    </w:p>
    <w:p w14:paraId="2512988D" w14:textId="4FA17D6C" w:rsidR="00F95532" w:rsidRPr="00F95532" w:rsidRDefault="000A5AE9"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lastRenderedPageBreak/>
        <w:t>barbican</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1.0.1.dev3</w:t>
      </w:r>
    </w:p>
    <w:p w14:paraId="3FA10C90" w14:textId="423DF8AD" w:rsidR="003931C2"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5731D8E" w14:textId="45B59832"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beautifulsoup</w:t>
      </w:r>
      <w:proofErr w:type="spellEnd"/>
      <w:proofErr w:type="gramEnd"/>
      <w:r w:rsidR="000A5AE9">
        <w:rPr>
          <w:rFonts w:ascii="MetricHPE Semibold" w:hAnsi="MetricHPE Semibold"/>
          <w:color w:val="auto"/>
          <w:sz w:val="20"/>
          <w:szCs w:val="20"/>
        </w:rPr>
        <w:t xml:space="preserve">, version </w:t>
      </w:r>
      <w:r w:rsidRPr="00F95532">
        <w:rPr>
          <w:rFonts w:ascii="MetricHPE Semibold" w:hAnsi="MetricHPE Semibold"/>
          <w:color w:val="auto"/>
          <w:sz w:val="20"/>
          <w:szCs w:val="20"/>
        </w:rPr>
        <w:t>4-4.3.2</w:t>
      </w:r>
    </w:p>
    <w:p w14:paraId="63C979BB" w14:textId="049A5507"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C41C39A" w14:textId="2B4793C2" w:rsidR="00F95532" w:rsidRPr="00F95532" w:rsidRDefault="000A5AE9" w:rsidP="00F95532">
      <w:pPr>
        <w:pStyle w:val="Heading3"/>
        <w:rPr>
          <w:rFonts w:ascii="MetricHPE Semibold" w:hAnsi="MetricHPE Semibold"/>
          <w:color w:val="auto"/>
          <w:sz w:val="20"/>
          <w:szCs w:val="20"/>
        </w:rPr>
      </w:pPr>
      <w:r>
        <w:rPr>
          <w:rFonts w:ascii="MetricHPE Semibold" w:hAnsi="MetricHPE Semibold"/>
          <w:color w:val="auto"/>
          <w:sz w:val="20"/>
          <w:szCs w:val="20"/>
        </w:rPr>
        <w:t xml:space="preserve">Beaver, version </w:t>
      </w:r>
      <w:r w:rsidR="00F95532" w:rsidRPr="00F95532">
        <w:rPr>
          <w:rFonts w:ascii="MetricHPE Semibold" w:hAnsi="MetricHPE Semibold"/>
          <w:color w:val="auto"/>
          <w:sz w:val="20"/>
          <w:szCs w:val="20"/>
        </w:rPr>
        <w:t>33.0.0</w:t>
      </w:r>
    </w:p>
    <w:p w14:paraId="434FF930" w14:textId="718E5917"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1F9BDD1" w14:textId="320C7C7D" w:rsidR="00F95532" w:rsidRPr="00F95532" w:rsidRDefault="000A5AE9"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boto</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2.27.0</w:t>
      </w:r>
    </w:p>
    <w:p w14:paraId="6E1782BF" w14:textId="07559826" w:rsidR="003931C2"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F095616" w14:textId="77777777" w:rsidR="003931C2" w:rsidRPr="00B24D16" w:rsidRDefault="003931C2" w:rsidP="003931C2">
      <w:pPr>
        <w:rPr>
          <w:rFonts w:ascii="MetricHPE Light" w:hAnsi="MetricHPE Light"/>
          <w:lang w:val="en"/>
        </w:rPr>
      </w:pPr>
    </w:p>
    <w:p w14:paraId="0189D568" w14:textId="77777777" w:rsidR="00F95532" w:rsidRPr="00E661D6" w:rsidRDefault="00F95532" w:rsidP="00F95532">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C</w:t>
      </w:r>
    </w:p>
    <w:p w14:paraId="24F3D0B8" w14:textId="29131372" w:rsidR="00F95532" w:rsidRPr="00F95532" w:rsidRDefault="000A5AE9"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cachetools</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1.1.5</w:t>
      </w:r>
    </w:p>
    <w:p w14:paraId="16FFD133" w14:textId="092A8E12" w:rsidR="003931C2" w:rsidRPr="00B24D16" w:rsidRDefault="003931C2" w:rsidP="003931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89AFBDC" w14:textId="674C1A79" w:rsidR="00F95532" w:rsidRPr="00F95532" w:rsidRDefault="000A5AE9"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castellan</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0.2.1</w:t>
      </w:r>
    </w:p>
    <w:p w14:paraId="35ABA303" w14:textId="4887716F" w:rsidR="002C2D1F" w:rsidRDefault="002C2D1F" w:rsidP="002C2D1F">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CBCF8AC"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ceilometer-b6cf110df8d61bc39abed8223d85e3feea57e95f</w:t>
      </w:r>
      <w:proofErr w:type="gramEnd"/>
    </w:p>
    <w:p w14:paraId="14996E34" w14:textId="1677109A" w:rsidR="002C2D1F" w:rsidRDefault="002C2D1F" w:rsidP="002C2D1F">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89C987A" w14:textId="77777777" w:rsidR="00F95532" w:rsidRDefault="00F95532" w:rsidP="00F95532">
      <w:pPr>
        <w:pStyle w:val="Heading3"/>
        <w:rPr>
          <w:rFonts w:ascii="MetricHPE Semibold" w:hAnsi="MetricHPE Semibold"/>
          <w:color w:val="auto"/>
          <w:sz w:val="20"/>
          <w:szCs w:val="20"/>
        </w:rPr>
      </w:pPr>
      <w:proofErr w:type="gramStart"/>
      <w:r w:rsidRPr="00E779F7">
        <w:rPr>
          <w:rFonts w:ascii="MetricHPE Semibold" w:hAnsi="MetricHPE Semibold"/>
          <w:color w:val="auto"/>
          <w:sz w:val="20"/>
          <w:szCs w:val="20"/>
          <w:highlight w:val="yellow"/>
        </w:rPr>
        <w:t>ceilometer-monitor-core-cedf9f122b62a8a3c9340110e8be0f274f440405</w:t>
      </w:r>
      <w:proofErr w:type="gramEnd"/>
    </w:p>
    <w:p w14:paraId="3A5EDC0F" w14:textId="2BF1D36C" w:rsidR="00E779F7" w:rsidRPr="00B24D16" w:rsidRDefault="00E779F7" w:rsidP="00E779F7">
      <w:pPr>
        <w:rPr>
          <w:rFonts w:ascii="MetricHPE Light" w:hAnsi="MetricHPE Light"/>
          <w:lang w:val="en"/>
        </w:rPr>
      </w:pPr>
      <w:r w:rsidRPr="00B24D16">
        <w:rPr>
          <w:rFonts w:ascii="MetricHPE Light" w:hAnsi="MetricHPE Light"/>
          <w:lang w:val="en"/>
        </w:rPr>
        <w:t>TBD</w:t>
      </w:r>
    </w:p>
    <w:p w14:paraId="5A9270C9"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ce-installer-26573dfaeb8b20915cba23d928265fde45153bea</w:t>
      </w:r>
      <w:proofErr w:type="gramEnd"/>
    </w:p>
    <w:p w14:paraId="7917B9E8" w14:textId="445BB497" w:rsidR="00F548C2" w:rsidRDefault="00F548C2" w:rsidP="00F548C2">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EFDC183" w14:textId="44103E30" w:rsidR="00F95532" w:rsidRPr="00F95532" w:rsidRDefault="000A5AE9"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certifi</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2015.4.28</w:t>
      </w:r>
    </w:p>
    <w:p w14:paraId="7608B3C1" w14:textId="68F98E17" w:rsidR="009A29BA" w:rsidRDefault="009A29BA" w:rsidP="009A29BA">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27F5870C" w14:textId="77777777" w:rsidR="00F95532" w:rsidRDefault="00F95532" w:rsidP="00F95532">
      <w:pPr>
        <w:pStyle w:val="Heading3"/>
        <w:rPr>
          <w:rFonts w:ascii="MetricHPE Semibold" w:hAnsi="MetricHPE Semibold"/>
          <w:color w:val="auto"/>
          <w:sz w:val="20"/>
          <w:szCs w:val="20"/>
        </w:rPr>
      </w:pPr>
      <w:proofErr w:type="gramStart"/>
      <w:r w:rsidRPr="00E779F7">
        <w:rPr>
          <w:rFonts w:ascii="MetricHPE Semibold" w:hAnsi="MetricHPE Semibold"/>
          <w:color w:val="auto"/>
          <w:sz w:val="20"/>
          <w:szCs w:val="20"/>
          <w:highlight w:val="yellow"/>
        </w:rPr>
        <w:t>ce-tools-1eebe5922616d8d89bda44232ab4a403af9bb548</w:t>
      </w:r>
      <w:proofErr w:type="gramEnd"/>
    </w:p>
    <w:p w14:paraId="77489BD7" w14:textId="7180C8D9" w:rsidR="00E779F7" w:rsidRPr="00B24D16" w:rsidRDefault="00293C4F" w:rsidP="00E779F7">
      <w:pPr>
        <w:rPr>
          <w:rFonts w:ascii="MetricHPE Light" w:hAnsi="MetricHPE Light"/>
          <w:lang w:val="en"/>
        </w:rPr>
      </w:pPr>
      <w:r w:rsidRPr="00B24D16">
        <w:rPr>
          <w:rFonts w:ascii="MetricHPE Light" w:hAnsi="MetricHPE Light"/>
          <w:lang w:val="en"/>
        </w:rPr>
        <w:t>HP i</w:t>
      </w:r>
      <w:r w:rsidR="00E779F7" w:rsidRPr="00B24D16">
        <w:rPr>
          <w:rFonts w:ascii="MetricHPE Light" w:hAnsi="MetricHPE Light"/>
          <w:lang w:val="en"/>
        </w:rPr>
        <w:t>nternal</w:t>
      </w:r>
    </w:p>
    <w:p w14:paraId="114AA3A4" w14:textId="1B882278" w:rsidR="00F95532" w:rsidRPr="00F95532" w:rsidRDefault="000A5AE9"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cffi</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0.8.2</w:t>
      </w:r>
    </w:p>
    <w:p w14:paraId="58B33808" w14:textId="79FF87F3" w:rsidR="009A29BA" w:rsidRPr="00B24D16" w:rsidRDefault="009A29BA" w:rsidP="009A29BA">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7747A9B"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cinder-bef154502b5d876bc02ea460ad5027faecaf6f59</w:t>
      </w:r>
      <w:proofErr w:type="gramEnd"/>
    </w:p>
    <w:p w14:paraId="4650B490" w14:textId="7A34CBC6" w:rsidR="009A29BA" w:rsidRDefault="009A29BA" w:rsidP="009A29BA">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9076B5" w14:textId="001A89FE" w:rsidR="00F95532" w:rsidRPr="00F95532" w:rsidRDefault="000A5AE9"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click</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6.6</w:t>
      </w:r>
    </w:p>
    <w:p w14:paraId="253A4774" w14:textId="3010F8D3"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2326D4E6" w14:textId="666A97BC" w:rsidR="00F95532" w:rsidRPr="00F95532" w:rsidRDefault="000A5AE9"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cliff</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1.6.1</w:t>
      </w:r>
    </w:p>
    <w:p w14:paraId="26AA7B95" w14:textId="5CC4CE82"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3C2388C" w14:textId="573E3073" w:rsidR="00F95532" w:rsidRPr="00F95532" w:rsidRDefault="000A5AE9"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cliff-</w:t>
      </w:r>
      <w:proofErr w:type="spellStart"/>
      <w:r>
        <w:rPr>
          <w:rFonts w:ascii="MetricHPE Semibold" w:hAnsi="MetricHPE Semibold"/>
          <w:color w:val="auto"/>
          <w:sz w:val="20"/>
          <w:szCs w:val="20"/>
        </w:rPr>
        <w:t>tablib</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w:t>
      </w:r>
    </w:p>
    <w:p w14:paraId="7553B9F9" w14:textId="1B662A8B"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D002727" w14:textId="276519B3" w:rsidR="00F95532" w:rsidRPr="00F95532" w:rsidRDefault="000A5AE9" w:rsidP="00F95532">
      <w:pPr>
        <w:pStyle w:val="Heading3"/>
        <w:rPr>
          <w:rFonts w:ascii="MetricHPE Semibold" w:hAnsi="MetricHPE Semibold"/>
          <w:color w:val="auto"/>
          <w:sz w:val="20"/>
          <w:szCs w:val="20"/>
        </w:rPr>
      </w:pPr>
      <w:r>
        <w:rPr>
          <w:rFonts w:ascii="MetricHPE Semibold" w:hAnsi="MetricHPE Semibold"/>
          <w:color w:val="auto"/>
          <w:sz w:val="20"/>
          <w:szCs w:val="20"/>
        </w:rPr>
        <w:t xml:space="preserve">cmd2, version </w:t>
      </w:r>
      <w:r w:rsidR="00F95532" w:rsidRPr="00F95532">
        <w:rPr>
          <w:rFonts w:ascii="MetricHPE Semibold" w:hAnsi="MetricHPE Semibold"/>
          <w:color w:val="auto"/>
          <w:sz w:val="20"/>
          <w:szCs w:val="20"/>
        </w:rPr>
        <w:t>0.6.7</w:t>
      </w:r>
    </w:p>
    <w:p w14:paraId="6964F8BA" w14:textId="37CB39CF"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9EAEA45" w14:textId="11887AC5" w:rsidR="00F95532" w:rsidRPr="00F95532" w:rsidRDefault="000A5AE9"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conf</w:t>
      </w:r>
      <w:proofErr w:type="spellEnd"/>
      <w:r>
        <w:rPr>
          <w:rFonts w:ascii="MetricHPE Semibold" w:hAnsi="MetricHPE Semibold"/>
          <w:color w:val="auto"/>
          <w:sz w:val="20"/>
          <w:szCs w:val="20"/>
        </w:rPr>
        <w:t>-d</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0.0.4</w:t>
      </w:r>
    </w:p>
    <w:p w14:paraId="61A6DD9F" w14:textId="5B4CFA59"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42A3083" w14:textId="48AAC6F6" w:rsidR="00F95532" w:rsidRPr="00F95532" w:rsidRDefault="000A5AE9"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lastRenderedPageBreak/>
        <w:t>configparser</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3.3.0.post2</w:t>
      </w:r>
    </w:p>
    <w:p w14:paraId="599105BC" w14:textId="61BEB7E3"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193C417" w14:textId="3C941144" w:rsidR="00F95532" w:rsidRPr="00F95532" w:rsidRDefault="000A5AE9" w:rsidP="00F95532">
      <w:pPr>
        <w:pStyle w:val="Heading3"/>
        <w:rPr>
          <w:rFonts w:ascii="MetricHPE Semibold" w:hAnsi="MetricHPE Semibold"/>
          <w:color w:val="auto"/>
          <w:sz w:val="20"/>
          <w:szCs w:val="20"/>
        </w:rPr>
      </w:pPr>
      <w:r>
        <w:rPr>
          <w:rFonts w:ascii="MetricHPE Semibold" w:hAnsi="MetricHPE Semibold"/>
          <w:color w:val="auto"/>
          <w:sz w:val="20"/>
          <w:szCs w:val="20"/>
        </w:rPr>
        <w:t xml:space="preserve">contextlib2, version </w:t>
      </w:r>
      <w:r w:rsidR="00F95532" w:rsidRPr="00F95532">
        <w:rPr>
          <w:rFonts w:ascii="MetricHPE Semibold" w:hAnsi="MetricHPE Semibold"/>
          <w:color w:val="auto"/>
          <w:sz w:val="20"/>
          <w:szCs w:val="20"/>
        </w:rPr>
        <w:t>0.4.0</w:t>
      </w:r>
    </w:p>
    <w:p w14:paraId="312B6BB4" w14:textId="062528EA"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w:t>
        </w:r>
      </w:hyperlink>
      <w:r>
        <w:rPr>
          <w:rFonts w:ascii="MetricHPE Light" w:hAnsi="MetricHPE Light"/>
          <w:lang w:val="en"/>
        </w:rPr>
        <w:t>.</w:t>
      </w:r>
    </w:p>
    <w:p w14:paraId="7CD69087" w14:textId="6EEFD3F9" w:rsidR="00F95532" w:rsidRPr="00F95532" w:rsidRDefault="000A5AE9"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coverage</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3.7.1</w:t>
      </w:r>
    </w:p>
    <w:p w14:paraId="5E0F88F6" w14:textId="2DE3F019"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4E7373A4" w14:textId="0A8EDE13" w:rsidR="00F95532" w:rsidRPr="00F95532" w:rsidRDefault="000A5AE9"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croniter</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0.3.4</w:t>
      </w:r>
    </w:p>
    <w:p w14:paraId="27B9DC7D" w14:textId="442BB738" w:rsidR="009B5DC8" w:rsidRPr="00B24D16"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E284A4C" w14:textId="2733928A" w:rsidR="00F95532" w:rsidRPr="00F95532" w:rsidRDefault="000A5AE9"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cryptography</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0.3</w:t>
      </w:r>
    </w:p>
    <w:p w14:paraId="2D1F1E70" w14:textId="70CE7654"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AB718C8" w14:textId="3623DC8D" w:rsidR="00F95532" w:rsidRPr="00F95532" w:rsidRDefault="000A5AE9"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cue/cue</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w:t>
      </w:r>
    </w:p>
    <w:p w14:paraId="1DDF85E8" w14:textId="446CFC94"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3E7BF5" w14:textId="20D162D6" w:rsidR="00F95532" w:rsidRPr="00F95532" w:rsidRDefault="000A5AE9"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cue-dashboard/cue-dashboard</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w:t>
      </w:r>
    </w:p>
    <w:p w14:paraId="2320D93E" w14:textId="5F8DBB92"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12654E5" w14:textId="1C80FD87" w:rsidR="00F95532" w:rsidRPr="00F95532" w:rsidRDefault="000A5AE9"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cuedashboard</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1.0.1.dev11</w:t>
      </w:r>
    </w:p>
    <w:p w14:paraId="3E3AEFB2" w14:textId="4FE0EA54" w:rsidR="009B5DC8" w:rsidRDefault="009B5DC8" w:rsidP="009B5DC8">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0A6723" w14:textId="77777777" w:rsidR="009B5DC8" w:rsidRDefault="009B5DC8" w:rsidP="009B5DC8">
      <w:pPr>
        <w:rPr>
          <w:rFonts w:ascii="MetricHPE Light" w:hAnsi="MetricHPE Light"/>
          <w:lang w:val="en"/>
        </w:rPr>
      </w:pPr>
    </w:p>
    <w:p w14:paraId="7D2EF919"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D</w:t>
      </w:r>
    </w:p>
    <w:p w14:paraId="6693CECC" w14:textId="0F644EAF" w:rsidR="00F95532" w:rsidRPr="00F95532" w:rsidRDefault="00285BEB"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ddt</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1.0.1</w:t>
      </w:r>
    </w:p>
    <w:p w14:paraId="2A2B1DF5" w14:textId="146BBD92" w:rsidR="00037984" w:rsidRPr="00B24D16" w:rsidRDefault="00037984" w:rsidP="0003798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4F7160D1" w14:textId="13312CFC" w:rsidR="00F95532" w:rsidRPr="00F95532" w:rsidRDefault="00285BEB"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debtcollector</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0.3.0</w:t>
      </w:r>
    </w:p>
    <w:p w14:paraId="6B0502CF" w14:textId="2EE87835" w:rsidR="00037984" w:rsidRDefault="00037984" w:rsidP="0003798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B9C23AB" w14:textId="30941747" w:rsidR="00F95532" w:rsidRPr="00F95532" w:rsidRDefault="00285BEB"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decorator</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3.4.0</w:t>
      </w:r>
    </w:p>
    <w:p w14:paraId="3A91208B" w14:textId="0265FDD9" w:rsidR="00037984" w:rsidRPr="00B24D16" w:rsidRDefault="00037984" w:rsidP="00037984">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4011269F" w14:textId="122908C4" w:rsidR="00F95532" w:rsidRPr="00F95532" w:rsidRDefault="00285BEB"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designate/designate</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2014.1</w:t>
      </w:r>
    </w:p>
    <w:p w14:paraId="7CEA4E24" w14:textId="1F84FE77"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D0370E2" w14:textId="4059D2EE"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designa</w:t>
      </w:r>
      <w:r w:rsidR="00285BEB">
        <w:rPr>
          <w:rFonts w:ascii="MetricHPE Semibold" w:hAnsi="MetricHPE Semibold"/>
          <w:color w:val="auto"/>
          <w:sz w:val="20"/>
          <w:szCs w:val="20"/>
        </w:rPr>
        <w:t>te-dashboard/</w:t>
      </w:r>
      <w:proofErr w:type="spellStart"/>
      <w:r w:rsidR="00285BEB">
        <w:rPr>
          <w:rFonts w:ascii="MetricHPE Semibold" w:hAnsi="MetricHPE Semibold"/>
          <w:color w:val="auto"/>
          <w:sz w:val="20"/>
          <w:szCs w:val="20"/>
        </w:rPr>
        <w:t>designatedashboard</w:t>
      </w:r>
      <w:proofErr w:type="spellEnd"/>
      <w:proofErr w:type="gramEnd"/>
      <w:r w:rsidR="00285BEB">
        <w:rPr>
          <w:rFonts w:ascii="MetricHPE Semibold" w:hAnsi="MetricHPE Semibold"/>
          <w:color w:val="auto"/>
          <w:sz w:val="20"/>
          <w:szCs w:val="20"/>
        </w:rPr>
        <w:t xml:space="preserve">, version </w:t>
      </w:r>
      <w:r w:rsidRPr="00F95532">
        <w:rPr>
          <w:rFonts w:ascii="MetricHPE Semibold" w:hAnsi="MetricHPE Semibold"/>
          <w:color w:val="auto"/>
          <w:sz w:val="20"/>
          <w:szCs w:val="20"/>
        </w:rPr>
        <w:t>0.0.1.dev37</w:t>
      </w:r>
    </w:p>
    <w:p w14:paraId="43C4AE65" w14:textId="70D64B1A"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80E871D" w14:textId="3498295E" w:rsidR="00F95532" w:rsidRPr="00F95532" w:rsidRDefault="00285BEB"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designate-dashboard</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1.0.1.dev8</w:t>
      </w:r>
    </w:p>
    <w:p w14:paraId="6B632125" w14:textId="31D0498B"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0622480" w14:textId="77777777" w:rsidR="00F95532" w:rsidRDefault="00F95532" w:rsidP="00F95532">
      <w:pPr>
        <w:pStyle w:val="Heading3"/>
        <w:rPr>
          <w:rFonts w:ascii="MetricHPE Semibold" w:hAnsi="MetricHPE Semibold"/>
          <w:color w:val="auto"/>
          <w:sz w:val="20"/>
          <w:szCs w:val="20"/>
        </w:rPr>
      </w:pPr>
      <w:proofErr w:type="gramStart"/>
      <w:r w:rsidRPr="00DC27B9">
        <w:rPr>
          <w:rFonts w:ascii="MetricHPE Semibold" w:hAnsi="MetricHPE Semibold"/>
          <w:color w:val="auto"/>
          <w:sz w:val="20"/>
          <w:szCs w:val="20"/>
          <w:highlight w:val="yellow"/>
        </w:rPr>
        <w:t>dev-platform-installer-ui-0250789b21d0b548c21aa5b30932f20d5ca89ef7</w:t>
      </w:r>
      <w:proofErr w:type="gramEnd"/>
    </w:p>
    <w:p w14:paraId="1E4BB7CC" w14:textId="220E04FB" w:rsidR="00DC27B9" w:rsidRPr="00B24D16" w:rsidRDefault="00DC27B9" w:rsidP="00DC27B9">
      <w:pPr>
        <w:rPr>
          <w:rFonts w:ascii="MetricHPE Light" w:hAnsi="MetricHPE Light"/>
          <w:lang w:val="en"/>
        </w:rPr>
      </w:pPr>
      <w:r w:rsidRPr="00B24D16">
        <w:rPr>
          <w:rFonts w:ascii="MetricHPE Light" w:hAnsi="MetricHPE Light"/>
          <w:lang w:val="en"/>
        </w:rPr>
        <w:t>HP internal</w:t>
      </w:r>
    </w:p>
    <w:p w14:paraId="701F087B" w14:textId="2CD97815" w:rsidR="00F95532" w:rsidRPr="00F95532" w:rsidRDefault="00285BEB" w:rsidP="00F95532">
      <w:pPr>
        <w:pStyle w:val="Heading3"/>
        <w:rPr>
          <w:rFonts w:ascii="MetricHPE Semibold" w:hAnsi="MetricHPE Semibold"/>
          <w:color w:val="auto"/>
          <w:sz w:val="20"/>
          <w:szCs w:val="20"/>
        </w:rPr>
      </w:pPr>
      <w:r>
        <w:rPr>
          <w:rFonts w:ascii="MetricHPE Semibold" w:hAnsi="MetricHPE Semibold"/>
          <w:color w:val="auto"/>
          <w:sz w:val="20"/>
          <w:szCs w:val="20"/>
        </w:rPr>
        <w:t xml:space="preserve">Diagnostics, version </w:t>
      </w:r>
      <w:r w:rsidR="00F95532" w:rsidRPr="00F95532">
        <w:rPr>
          <w:rFonts w:ascii="MetricHPE Semibold" w:hAnsi="MetricHPE Semibold"/>
          <w:color w:val="auto"/>
          <w:sz w:val="20"/>
          <w:szCs w:val="20"/>
        </w:rPr>
        <w:t>0.1</w:t>
      </w:r>
    </w:p>
    <w:p w14:paraId="54FB7B15" w14:textId="4CE37B15"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195498C"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dib-utils-f7a7bcb38771624e5d89da2f222bd181547e3da4</w:t>
      </w:r>
      <w:proofErr w:type="gramEnd"/>
    </w:p>
    <w:p w14:paraId="4EADAB2C" w14:textId="647DEB69" w:rsidR="00C62CD9" w:rsidRDefault="00C62CD9" w:rsidP="00C62CD9">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336B3C" w14:textId="1ABB384E" w:rsidR="00F95532" w:rsidRPr="00F95532" w:rsidRDefault="00285BEB"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discover</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0.4.0</w:t>
      </w:r>
    </w:p>
    <w:p w14:paraId="4A8D2395" w14:textId="6967A72B"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5AA59B83"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lastRenderedPageBreak/>
        <w:t>diskimage-builder-ecbecda45c3390481ad04941ea527f3105a523da</w:t>
      </w:r>
      <w:proofErr w:type="gramEnd"/>
    </w:p>
    <w:p w14:paraId="0A62A34F" w14:textId="325422FE" w:rsidR="00193BC7"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E4BCBB4" w14:textId="10D717CE" w:rsidR="00F95532" w:rsidRPr="00F95532" w:rsidRDefault="00285BEB" w:rsidP="00F95532">
      <w:pPr>
        <w:pStyle w:val="Heading3"/>
        <w:rPr>
          <w:rFonts w:ascii="MetricHPE Semibold" w:hAnsi="MetricHPE Semibold"/>
          <w:color w:val="auto"/>
          <w:sz w:val="20"/>
          <w:szCs w:val="20"/>
        </w:rPr>
      </w:pPr>
      <w:r>
        <w:rPr>
          <w:rFonts w:ascii="MetricHPE Semibold" w:hAnsi="MetricHPE Semibold"/>
          <w:color w:val="auto"/>
          <w:sz w:val="20"/>
          <w:szCs w:val="20"/>
        </w:rPr>
        <w:t xml:space="preserve">Django, version </w:t>
      </w:r>
      <w:r w:rsidR="00F95532" w:rsidRPr="00F95532">
        <w:rPr>
          <w:rFonts w:ascii="MetricHPE Semibold" w:hAnsi="MetricHPE Semibold"/>
          <w:color w:val="auto"/>
          <w:sz w:val="20"/>
          <w:szCs w:val="20"/>
        </w:rPr>
        <w:t>1.6.2</w:t>
      </w:r>
    </w:p>
    <w:p w14:paraId="2DB8B33B" w14:textId="0B12F719"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5CD28D6F" w14:textId="1F8BE6B4" w:rsidR="00F95532" w:rsidRPr="00F95532" w:rsidRDefault="00285BEB"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django-appconf</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0.6</w:t>
      </w:r>
    </w:p>
    <w:p w14:paraId="21C09775" w14:textId="5CBC7351"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1488BB63" w14:textId="0482DFCA" w:rsidR="00F95532" w:rsidRPr="00F95532" w:rsidRDefault="00285BEB"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django</w:t>
      </w:r>
      <w:proofErr w:type="spellEnd"/>
      <w:r>
        <w:rPr>
          <w:rFonts w:ascii="MetricHPE Semibold" w:hAnsi="MetricHPE Semibold"/>
          <w:color w:val="auto"/>
          <w:sz w:val="20"/>
          <w:szCs w:val="20"/>
        </w:rPr>
        <w:t>-babel</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0.4.0</w:t>
      </w:r>
    </w:p>
    <w:p w14:paraId="747F1FBE" w14:textId="69F48F93"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5C897332" w14:textId="64687F51" w:rsidR="00F95532" w:rsidRPr="00F95532" w:rsidRDefault="00285BEB"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django</w:t>
      </w:r>
      <w:proofErr w:type="spellEnd"/>
      <w:r>
        <w:rPr>
          <w:rFonts w:ascii="MetricHPE Semibold" w:hAnsi="MetricHPE Semibold"/>
          <w:color w:val="auto"/>
          <w:sz w:val="20"/>
          <w:szCs w:val="20"/>
        </w:rPr>
        <w:t>-compressor</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1.3</w:t>
      </w:r>
    </w:p>
    <w:p w14:paraId="14084C3C" w14:textId="18202DC3"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01521C7" w14:textId="68D4BC5A" w:rsidR="00F95532" w:rsidRPr="00F95532" w:rsidRDefault="00285BEB"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django-openstack-auth</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1.1.5</w:t>
      </w:r>
    </w:p>
    <w:p w14:paraId="38FDE6AE" w14:textId="7861FFE3" w:rsidR="00193BC7"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5BD9640" w14:textId="00A0188C" w:rsidR="00F95532" w:rsidRPr="00F95532" w:rsidRDefault="00285BEB"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django-pyscss</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1.0.6</w:t>
      </w:r>
    </w:p>
    <w:p w14:paraId="0A6BE034" w14:textId="140FE7FE" w:rsidR="00193BC7" w:rsidRPr="00B24D16" w:rsidRDefault="00193BC7" w:rsidP="00193BC7">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3539EF9D"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dnsaas-dashboard-5a04bcba55eb242d37f7094892d38276442882ef</w:t>
      </w:r>
      <w:proofErr w:type="gramEnd"/>
    </w:p>
    <w:p w14:paraId="57300826" w14:textId="5EEC9264" w:rsidR="00EB2735"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AAA3620" w14:textId="0B899A75" w:rsidR="00F95532" w:rsidRPr="00F95532" w:rsidRDefault="00285BEB"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dnspython</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1.11.1</w:t>
      </w:r>
    </w:p>
    <w:p w14:paraId="1430B1F8" w14:textId="36931FBB" w:rsidR="00EB2735" w:rsidRPr="00B24D16"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2-Clause_“Simplified”" w:history="1">
        <w:r>
          <w:rPr>
            <w:rStyle w:val="Hyperlink"/>
            <w:rFonts w:ascii="MetricHPE Light" w:hAnsi="MetricHPE Light"/>
            <w:lang w:val="en"/>
          </w:rPr>
          <w:t>BSD-2-Clause</w:t>
        </w:r>
      </w:hyperlink>
      <w:r>
        <w:rPr>
          <w:rFonts w:ascii="MetricHPE Light" w:hAnsi="MetricHPE Light"/>
          <w:lang w:val="en"/>
        </w:rPr>
        <w:t>.</w:t>
      </w:r>
    </w:p>
    <w:p w14:paraId="3EEB262B" w14:textId="7CBEA285" w:rsidR="00F95532" w:rsidRPr="00F95532" w:rsidRDefault="00285BEB"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docker-py</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1.2.3</w:t>
      </w:r>
    </w:p>
    <w:p w14:paraId="418DF6D6" w14:textId="1F565C34" w:rsidR="00EB2735"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E241078" w14:textId="68B4F0FD" w:rsidR="00F95532" w:rsidRPr="00F95532" w:rsidRDefault="00285BEB"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docutils</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0.9.1</w:t>
      </w:r>
    </w:p>
    <w:p w14:paraId="776A7F4A" w14:textId="7F36F015" w:rsidR="00EB2735" w:rsidRPr="00B24D16"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2898A50F" w14:textId="6181F646" w:rsidR="00F95532" w:rsidRPr="00F95532" w:rsidRDefault="00285BEB" w:rsidP="00F95532">
      <w:pPr>
        <w:pStyle w:val="Heading3"/>
        <w:rPr>
          <w:rFonts w:ascii="MetricHPE Semibold" w:hAnsi="MetricHPE Semibold"/>
          <w:color w:val="auto"/>
          <w:sz w:val="20"/>
          <w:szCs w:val="20"/>
        </w:rPr>
      </w:pPr>
      <w:proofErr w:type="spellStart"/>
      <w:r>
        <w:rPr>
          <w:rFonts w:ascii="MetricHPE Semibold" w:hAnsi="MetricHPE Semibold"/>
          <w:color w:val="auto"/>
          <w:sz w:val="20"/>
          <w:szCs w:val="20"/>
        </w:rPr>
        <w:t>dogpile.cache</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0.5.3</w:t>
      </w:r>
    </w:p>
    <w:p w14:paraId="4BA22435" w14:textId="549E97C9" w:rsidR="00EB2735" w:rsidRPr="00B24D16"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030105A6" w14:textId="7668C696" w:rsidR="00F95532" w:rsidRPr="00F95532" w:rsidRDefault="00285BEB" w:rsidP="00F95532">
      <w:pPr>
        <w:pStyle w:val="Heading3"/>
        <w:rPr>
          <w:rFonts w:ascii="MetricHPE Semibold" w:hAnsi="MetricHPE Semibold"/>
          <w:color w:val="auto"/>
          <w:sz w:val="20"/>
          <w:szCs w:val="20"/>
        </w:rPr>
      </w:pPr>
      <w:proofErr w:type="spellStart"/>
      <w:r>
        <w:rPr>
          <w:rFonts w:ascii="MetricHPE Semibold" w:hAnsi="MetricHPE Semibold"/>
          <w:color w:val="auto"/>
          <w:sz w:val="20"/>
          <w:szCs w:val="20"/>
        </w:rPr>
        <w:t>dogpile.core</w:t>
      </w:r>
      <w:proofErr w:type="spell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0.4.1</w:t>
      </w:r>
    </w:p>
    <w:p w14:paraId="2653D581" w14:textId="0BB5D849" w:rsidR="00EB2735" w:rsidRDefault="00EB2735" w:rsidP="00EB2735">
      <w:pPr>
        <w:rPr>
          <w:rFonts w:ascii="MetricHPE Light" w:hAnsi="MetricHPE Light"/>
          <w:lang w:val="en"/>
        </w:rPr>
      </w:pPr>
      <w:r w:rsidRPr="00B24D16">
        <w:rPr>
          <w:rFonts w:ascii="MetricHPE Light" w:hAnsi="MetricHPE Light"/>
          <w:lang w:val="en"/>
        </w:rPr>
        <w:t xml:space="preserve">This </w:t>
      </w:r>
      <w:r w:rsidR="00285BEB">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79327DF1" w14:textId="77777777" w:rsidR="00EB2735" w:rsidRPr="00B24D16" w:rsidRDefault="00EB2735" w:rsidP="00EB2735">
      <w:pPr>
        <w:rPr>
          <w:rFonts w:ascii="MetricHPE Light" w:hAnsi="MetricHPE Light"/>
          <w:lang w:val="en"/>
        </w:rPr>
      </w:pPr>
    </w:p>
    <w:p w14:paraId="289744CA"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E</w:t>
      </w:r>
    </w:p>
    <w:p w14:paraId="59425292" w14:textId="0441B0F6" w:rsidR="00F95532" w:rsidRPr="00F95532" w:rsidRDefault="006F26B3"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ecdsa</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0.11</w:t>
      </w:r>
    </w:p>
    <w:p w14:paraId="706556CD" w14:textId="77777777" w:rsidR="00285BEB" w:rsidRPr="00B24D16" w:rsidRDefault="00285BEB" w:rsidP="00285BE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0669DC1" w14:textId="7FA41E08" w:rsidR="00F95532" w:rsidRPr="00F95532" w:rsidRDefault="006F26B3"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elasticsearch</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1.6.0</w:t>
      </w:r>
    </w:p>
    <w:p w14:paraId="305608CF" w14:textId="77777777" w:rsidR="00285BEB" w:rsidRDefault="00285BEB" w:rsidP="00285BE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BBEE97A" w14:textId="7A1B0E92"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en</w:t>
      </w:r>
      <w:r w:rsidR="006F26B3">
        <w:rPr>
          <w:rFonts w:ascii="MetricHPE Semibold" w:hAnsi="MetricHPE Semibold"/>
          <w:color w:val="auto"/>
          <w:sz w:val="20"/>
          <w:szCs w:val="20"/>
        </w:rPr>
        <w:t xml:space="preserve">um34, version </w:t>
      </w:r>
      <w:r w:rsidRPr="00F95532">
        <w:rPr>
          <w:rFonts w:ascii="MetricHPE Semibold" w:hAnsi="MetricHPE Semibold"/>
          <w:color w:val="auto"/>
          <w:sz w:val="20"/>
          <w:szCs w:val="20"/>
        </w:rPr>
        <w:t>1.0.4</w:t>
      </w:r>
    </w:p>
    <w:p w14:paraId="67EC5196" w14:textId="77777777" w:rsidR="00285BEB" w:rsidRPr="00B24D16" w:rsidRDefault="00285BEB" w:rsidP="00285BEB">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460FCA88" w14:textId="77777777" w:rsidR="00F95532" w:rsidRDefault="00F95532" w:rsidP="00F95532">
      <w:pPr>
        <w:pStyle w:val="Heading3"/>
        <w:rPr>
          <w:rFonts w:ascii="MetricHPE Semibold" w:hAnsi="MetricHPE Semibold"/>
          <w:color w:val="auto"/>
          <w:sz w:val="20"/>
          <w:szCs w:val="20"/>
        </w:rPr>
      </w:pPr>
      <w:proofErr w:type="gramStart"/>
      <w:r w:rsidRPr="00DC27B9">
        <w:rPr>
          <w:rFonts w:ascii="MetricHPE Semibold" w:hAnsi="MetricHPE Semibold"/>
          <w:color w:val="auto"/>
          <w:sz w:val="20"/>
          <w:szCs w:val="20"/>
          <w:highlight w:val="yellow"/>
        </w:rPr>
        <w:t>eon-072836ee449863faa69daeb2007e6d9780da27f2</w:t>
      </w:r>
      <w:proofErr w:type="gramEnd"/>
    </w:p>
    <w:p w14:paraId="0EE1D586" w14:textId="08C91BF9" w:rsidR="00DC27B9" w:rsidRPr="00B24D16" w:rsidRDefault="00DC27B9" w:rsidP="00DC27B9">
      <w:pPr>
        <w:rPr>
          <w:rFonts w:ascii="MetricHPE Light" w:hAnsi="MetricHPE Light"/>
          <w:lang w:val="en"/>
        </w:rPr>
      </w:pPr>
      <w:r w:rsidRPr="00B24D16">
        <w:rPr>
          <w:rFonts w:ascii="MetricHPE Light" w:hAnsi="MetricHPE Light"/>
          <w:lang w:val="en"/>
        </w:rPr>
        <w:t>HP internal</w:t>
      </w:r>
    </w:p>
    <w:p w14:paraId="66D99BBF" w14:textId="77777777" w:rsidR="00F95532" w:rsidRDefault="00F95532" w:rsidP="00F95532">
      <w:pPr>
        <w:pStyle w:val="Heading3"/>
        <w:rPr>
          <w:rFonts w:ascii="MetricHPE Semibold" w:hAnsi="MetricHPE Semibold"/>
          <w:color w:val="auto"/>
          <w:sz w:val="20"/>
          <w:szCs w:val="20"/>
        </w:rPr>
      </w:pPr>
      <w:proofErr w:type="gramStart"/>
      <w:r w:rsidRPr="00DC27B9">
        <w:rPr>
          <w:rFonts w:ascii="MetricHPE Semibold" w:hAnsi="MetricHPE Semibold"/>
          <w:color w:val="auto"/>
          <w:sz w:val="20"/>
          <w:szCs w:val="20"/>
          <w:highlight w:val="yellow"/>
        </w:rPr>
        <w:t>ephemeral-ca-f484ca467c4e173b8360530c39e35f0c006f886e</w:t>
      </w:r>
      <w:proofErr w:type="gramEnd"/>
    </w:p>
    <w:p w14:paraId="2642CBF7" w14:textId="31C325B2" w:rsidR="00DC27B9" w:rsidRPr="00B24D16" w:rsidRDefault="00DC27B9" w:rsidP="00DC27B9">
      <w:pPr>
        <w:rPr>
          <w:rFonts w:ascii="MetricHPE Light" w:hAnsi="MetricHPE Light"/>
          <w:lang w:val="en"/>
        </w:rPr>
      </w:pPr>
      <w:r w:rsidRPr="00B24D16">
        <w:rPr>
          <w:rFonts w:ascii="MetricHPE Light" w:hAnsi="MetricHPE Light"/>
          <w:lang w:val="en"/>
        </w:rPr>
        <w:t>HP internal</w:t>
      </w:r>
    </w:p>
    <w:p w14:paraId="4538CE25" w14:textId="6AEA833D" w:rsidR="00F95532" w:rsidRPr="00F95532" w:rsidRDefault="006F26B3"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lastRenderedPageBreak/>
        <w:t>eventlet</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0.14.0</w:t>
      </w:r>
    </w:p>
    <w:p w14:paraId="2AE5AC29" w14:textId="77777777" w:rsidR="004966F6" w:rsidRPr="00B24D16" w:rsidRDefault="004966F6" w:rsidP="004966F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F494087"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eventlet-a6a270e1f142b913591e1976526a72f5e0f172ef</w:t>
      </w:r>
      <w:proofErr w:type="gramEnd"/>
    </w:p>
    <w:p w14:paraId="480A7BA2" w14:textId="77777777" w:rsidR="004966F6" w:rsidRPr="00B24D16" w:rsidRDefault="004966F6" w:rsidP="004966F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83D41C7" w14:textId="0B9544B6" w:rsidR="00F95532" w:rsidRPr="00F95532" w:rsidRDefault="006F26B3"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extras</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0.0.3</w:t>
      </w:r>
    </w:p>
    <w:p w14:paraId="5535CE6A" w14:textId="77777777" w:rsidR="004966F6" w:rsidRDefault="004966F6" w:rsidP="004966F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C3CAD2D" w14:textId="77777777" w:rsidR="004966F6" w:rsidRPr="00B24D16" w:rsidRDefault="004966F6" w:rsidP="004966F6">
      <w:pPr>
        <w:rPr>
          <w:rFonts w:ascii="MetricHPE Light" w:hAnsi="MetricHPE Light"/>
          <w:lang w:val="en"/>
        </w:rPr>
      </w:pPr>
    </w:p>
    <w:p w14:paraId="2591C311"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F</w:t>
      </w:r>
    </w:p>
    <w:p w14:paraId="511134C0" w14:textId="2150A8A1" w:rsidR="00F95532" w:rsidRPr="00F95532" w:rsidRDefault="00B80C76"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falcon</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0.1.10</w:t>
      </w:r>
    </w:p>
    <w:p w14:paraId="1C3EE1AD"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219234" w14:textId="7C9F149F" w:rsidR="00F95532" w:rsidRPr="00F95532" w:rsidRDefault="00B80C76"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fasteners</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0.12.0</w:t>
      </w:r>
    </w:p>
    <w:p w14:paraId="33646125"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EF2904F" w14:textId="24E2B83D" w:rsidR="00F95532" w:rsidRPr="00F95532" w:rsidRDefault="00B80C76"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fixtures</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0.3.14</w:t>
      </w:r>
    </w:p>
    <w:p w14:paraId="1F55143D"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97021D" w14:textId="53652905" w:rsidR="00F95532" w:rsidRPr="00F95532" w:rsidRDefault="00B80C76" w:rsidP="00F95532">
      <w:pPr>
        <w:pStyle w:val="Heading3"/>
        <w:rPr>
          <w:rFonts w:ascii="MetricHPE Semibold" w:hAnsi="MetricHPE Semibold"/>
          <w:color w:val="auto"/>
          <w:sz w:val="20"/>
          <w:szCs w:val="20"/>
        </w:rPr>
      </w:pPr>
      <w:r>
        <w:rPr>
          <w:rFonts w:ascii="MetricHPE Semibold" w:hAnsi="MetricHPE Semibold"/>
          <w:color w:val="auto"/>
          <w:sz w:val="20"/>
          <w:szCs w:val="20"/>
        </w:rPr>
        <w:t xml:space="preserve">flake8, version </w:t>
      </w:r>
      <w:r w:rsidR="00F95532" w:rsidRPr="00F95532">
        <w:rPr>
          <w:rFonts w:ascii="MetricHPE Semibold" w:hAnsi="MetricHPE Semibold"/>
          <w:color w:val="auto"/>
          <w:sz w:val="20"/>
          <w:szCs w:val="20"/>
        </w:rPr>
        <w:t>2.1.0</w:t>
      </w:r>
    </w:p>
    <w:p w14:paraId="057AEECC"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E38DD17" w14:textId="34BE01DC" w:rsidR="00F95532" w:rsidRPr="00F95532" w:rsidRDefault="00B80C76" w:rsidP="00F95532">
      <w:pPr>
        <w:pStyle w:val="Heading3"/>
        <w:rPr>
          <w:rFonts w:ascii="MetricHPE Semibold" w:hAnsi="MetricHPE Semibold"/>
          <w:color w:val="auto"/>
          <w:sz w:val="20"/>
          <w:szCs w:val="20"/>
        </w:rPr>
      </w:pPr>
      <w:r>
        <w:rPr>
          <w:rFonts w:ascii="MetricHPE Semibold" w:hAnsi="MetricHPE Semibold"/>
          <w:color w:val="auto"/>
          <w:sz w:val="20"/>
          <w:szCs w:val="20"/>
        </w:rPr>
        <w:t xml:space="preserve">Flask, version </w:t>
      </w:r>
      <w:r w:rsidR="00F95532" w:rsidRPr="00F95532">
        <w:rPr>
          <w:rFonts w:ascii="MetricHPE Semibold" w:hAnsi="MetricHPE Semibold"/>
          <w:color w:val="auto"/>
          <w:sz w:val="20"/>
          <w:szCs w:val="20"/>
        </w:rPr>
        <w:t>0.10.1</w:t>
      </w:r>
    </w:p>
    <w:p w14:paraId="05D5EC5E" w14:textId="77777777" w:rsidR="00291F41" w:rsidRPr="00B24D16"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06868AEF" w14:textId="3498D958" w:rsidR="00F95532" w:rsidRPr="00F95532" w:rsidRDefault="00B80C76"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freezer/freezer</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1.1.0</w:t>
      </w:r>
    </w:p>
    <w:p w14:paraId="077D6A91"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28CA28D" w14:textId="59FB1638" w:rsidR="00F95532" w:rsidRPr="00F95532" w:rsidRDefault="00B80C76"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freezer/freezer</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1.1.3</w:t>
      </w:r>
    </w:p>
    <w:p w14:paraId="716DEA28"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7BC49CD" w14:textId="08A0E5E8" w:rsidR="00F95532" w:rsidRPr="00F95532" w:rsidRDefault="00B80C76"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freezer/freezer-web-</w:t>
      </w:r>
      <w:proofErr w:type="spellStart"/>
      <w:r>
        <w:rPr>
          <w:rFonts w:ascii="MetricHPE Semibold" w:hAnsi="MetricHPE Semibold"/>
          <w:color w:val="auto"/>
          <w:sz w:val="20"/>
          <w:szCs w:val="20"/>
        </w:rPr>
        <w:t>ui</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1.1.1.dev184</w:t>
      </w:r>
    </w:p>
    <w:p w14:paraId="20BCE430"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D67F8F6" w14:textId="6F4F04FA" w:rsidR="00F95532" w:rsidRPr="00F95532" w:rsidRDefault="00B80C76"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freezer-</w:t>
      </w:r>
      <w:proofErr w:type="spellStart"/>
      <w:r>
        <w:rPr>
          <w:rFonts w:ascii="MetricHPE Semibold" w:hAnsi="MetricHPE Semibold"/>
          <w:color w:val="auto"/>
          <w:sz w:val="20"/>
          <w:szCs w:val="20"/>
        </w:rPr>
        <w:t>api</w:t>
      </w:r>
      <w:proofErr w:type="spellEnd"/>
      <w:r>
        <w:rPr>
          <w:rFonts w:ascii="MetricHPE Semibold" w:hAnsi="MetricHPE Semibold"/>
          <w:color w:val="auto"/>
          <w:sz w:val="20"/>
          <w:szCs w:val="20"/>
        </w:rPr>
        <w:t>/freezer-</w:t>
      </w:r>
      <w:proofErr w:type="spellStart"/>
      <w:r>
        <w:rPr>
          <w:rFonts w:ascii="MetricHPE Semibold" w:hAnsi="MetricHPE Semibold"/>
          <w:color w:val="auto"/>
          <w:sz w:val="20"/>
          <w:szCs w:val="20"/>
        </w:rPr>
        <w:t>api</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2015.1.0.dev50</w:t>
      </w:r>
    </w:p>
    <w:p w14:paraId="098ACF65"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8C6FE1D" w14:textId="2ED1F089" w:rsidR="00F95532" w:rsidRPr="00F95532" w:rsidRDefault="00B80C76"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funcsigs</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0.4</w:t>
      </w:r>
    </w:p>
    <w:p w14:paraId="1839A196" w14:textId="77777777" w:rsidR="00291F41" w:rsidRPr="00B24D16"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w:t>
        </w:r>
      </w:hyperlink>
      <w:r>
        <w:rPr>
          <w:rFonts w:ascii="MetricHPE Light" w:hAnsi="MetricHPE Light"/>
          <w:lang w:val="en"/>
        </w:rPr>
        <w:t>.</w:t>
      </w:r>
    </w:p>
    <w:p w14:paraId="250F650B" w14:textId="3876E476" w:rsidR="00F95532" w:rsidRPr="00F95532" w:rsidRDefault="00B80C76"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funcsigs</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1.0.0</w:t>
      </w:r>
    </w:p>
    <w:p w14:paraId="6439FE62" w14:textId="77777777" w:rsidR="00291F41"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A42DE9" w14:textId="34110974" w:rsidR="00F95532" w:rsidRPr="00F95532" w:rsidRDefault="00B80C76" w:rsidP="00F95532">
      <w:pPr>
        <w:pStyle w:val="Heading3"/>
        <w:rPr>
          <w:rFonts w:ascii="MetricHPE Semibold" w:hAnsi="MetricHPE Semibold"/>
          <w:color w:val="auto"/>
          <w:sz w:val="20"/>
          <w:szCs w:val="20"/>
        </w:rPr>
      </w:pPr>
      <w:r>
        <w:rPr>
          <w:rFonts w:ascii="MetricHPE Semibold" w:hAnsi="MetricHPE Semibold"/>
          <w:color w:val="auto"/>
          <w:sz w:val="20"/>
          <w:szCs w:val="20"/>
        </w:rPr>
        <w:t xml:space="preserve">functools32, version </w:t>
      </w:r>
      <w:r w:rsidR="00F95532" w:rsidRPr="00F95532">
        <w:rPr>
          <w:rFonts w:ascii="MetricHPE Semibold" w:hAnsi="MetricHPE Semibold"/>
          <w:color w:val="auto"/>
          <w:sz w:val="20"/>
          <w:szCs w:val="20"/>
        </w:rPr>
        <w:t>3.2.3.post1</w:t>
      </w:r>
    </w:p>
    <w:p w14:paraId="1065DE00" w14:textId="77777777" w:rsidR="00291F41" w:rsidRPr="00B24D16" w:rsidRDefault="00291F41" w:rsidP="00291F41">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w:t>
        </w:r>
      </w:hyperlink>
      <w:r>
        <w:rPr>
          <w:rFonts w:ascii="MetricHPE Light" w:hAnsi="MetricHPE Light"/>
          <w:lang w:val="en"/>
        </w:rPr>
        <w:t>.</w:t>
      </w:r>
    </w:p>
    <w:p w14:paraId="67823875" w14:textId="1DD55048" w:rsidR="00F95532" w:rsidRPr="00F95532" w:rsidRDefault="00B80C76"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future</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0.15.2</w:t>
      </w:r>
    </w:p>
    <w:p w14:paraId="5B42D8B0"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9BCC12A" w14:textId="08C16647" w:rsidR="00F95532" w:rsidRPr="00F95532" w:rsidRDefault="00B80C76"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futures</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2.1.6</w:t>
      </w:r>
    </w:p>
    <w:p w14:paraId="738EF411" w14:textId="77777777" w:rsidR="00B61D16" w:rsidRPr="00B24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294B27E0" w14:textId="2994D168"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fut</w:t>
      </w:r>
      <w:r w:rsidR="00B80C76">
        <w:rPr>
          <w:rFonts w:ascii="MetricHPE Semibold" w:hAnsi="MetricHPE Semibold"/>
          <w:color w:val="auto"/>
          <w:sz w:val="20"/>
          <w:szCs w:val="20"/>
        </w:rPr>
        <w:t>urist</w:t>
      </w:r>
      <w:proofErr w:type="gramEnd"/>
      <w:r w:rsidR="00B80C76">
        <w:rPr>
          <w:rFonts w:ascii="MetricHPE Semibold" w:hAnsi="MetricHPE Semibold"/>
          <w:color w:val="auto"/>
          <w:sz w:val="20"/>
          <w:szCs w:val="20"/>
        </w:rPr>
        <w:t xml:space="preserve">, version </w:t>
      </w:r>
      <w:r w:rsidRPr="00F95532">
        <w:rPr>
          <w:rFonts w:ascii="MetricHPE Semibold" w:hAnsi="MetricHPE Semibold"/>
          <w:color w:val="auto"/>
          <w:sz w:val="20"/>
          <w:szCs w:val="20"/>
        </w:rPr>
        <w:t>0.8.0</w:t>
      </w:r>
    </w:p>
    <w:p w14:paraId="0D6CA7B3"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6A322E" w14:textId="77777777" w:rsidR="00B61D16" w:rsidRDefault="00B61D16" w:rsidP="00B61D16">
      <w:pPr>
        <w:rPr>
          <w:rFonts w:ascii="MetricHPE Light" w:hAnsi="MetricHPE Light"/>
          <w:lang w:val="en"/>
        </w:rPr>
      </w:pPr>
    </w:p>
    <w:p w14:paraId="4E362209"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G</w:t>
      </w:r>
    </w:p>
    <w:p w14:paraId="43457805" w14:textId="1E12A8B7" w:rsidR="00F95532" w:rsidRPr="00F95532" w:rsidRDefault="00B80C76"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gearman</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2.0.2</w:t>
      </w:r>
    </w:p>
    <w:p w14:paraId="3113D25F"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B1A21C5"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glance-939499a9b3478b37dda2c686f84c65da43e0f446</w:t>
      </w:r>
      <w:proofErr w:type="gramEnd"/>
    </w:p>
    <w:p w14:paraId="607A612C"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8E6720" w14:textId="29E9DE36" w:rsidR="00F95532" w:rsidRPr="00F95532" w:rsidRDefault="00B80C76"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glance-store</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0.1.10</w:t>
      </w:r>
    </w:p>
    <w:p w14:paraId="51EECCF2" w14:textId="77777777" w:rsidR="00B61D16" w:rsidRDefault="00B61D16" w:rsidP="00B61D1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616E0F6" w14:textId="3C2B6D0C" w:rsidR="00F95532" w:rsidRPr="00F95532" w:rsidRDefault="00B80C76" w:rsidP="00F95532">
      <w:pPr>
        <w:pStyle w:val="Heading3"/>
        <w:rPr>
          <w:rFonts w:ascii="MetricHPE Semibold" w:hAnsi="MetricHPE Semibold"/>
          <w:color w:val="auto"/>
          <w:sz w:val="20"/>
          <w:szCs w:val="20"/>
        </w:rPr>
      </w:pPr>
      <w:r>
        <w:rPr>
          <w:rFonts w:ascii="MetricHPE Semibold" w:hAnsi="MetricHPE Semibold"/>
          <w:color w:val="auto"/>
          <w:sz w:val="20"/>
          <w:szCs w:val="20"/>
        </w:rPr>
        <w:t xml:space="preserve">glob2, version </w:t>
      </w:r>
      <w:r w:rsidR="00F95532" w:rsidRPr="00F95532">
        <w:rPr>
          <w:rFonts w:ascii="MetricHPE Semibold" w:hAnsi="MetricHPE Semibold"/>
          <w:color w:val="auto"/>
          <w:sz w:val="20"/>
          <w:szCs w:val="20"/>
        </w:rPr>
        <w:t>0.3</w:t>
      </w:r>
    </w:p>
    <w:p w14:paraId="3CCF16E8" w14:textId="77777777" w:rsidR="003B4D25" w:rsidRPr="00B24D16" w:rsidRDefault="003B4D25" w:rsidP="003B4D2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26C108E6" w14:textId="3921414A" w:rsidR="00F95532" w:rsidRPr="00F95532" w:rsidRDefault="00B80C76"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greenlet</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0.4.2</w:t>
      </w:r>
    </w:p>
    <w:p w14:paraId="156F280E" w14:textId="77777777" w:rsidR="003B4D25" w:rsidRDefault="003B4D25" w:rsidP="003B4D2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67F16A0" w14:textId="693D30BD" w:rsidR="00F95532" w:rsidRPr="00F95532" w:rsidRDefault="00B80C76"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gunicorn</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19.3.0</w:t>
      </w:r>
    </w:p>
    <w:p w14:paraId="64604DAB" w14:textId="77777777" w:rsidR="003B4D25" w:rsidRDefault="003B4D25" w:rsidP="003B4D2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6906588" w14:textId="77777777" w:rsidR="00E75BF7" w:rsidRDefault="00E75BF7" w:rsidP="003B4D25">
      <w:pPr>
        <w:rPr>
          <w:rFonts w:ascii="MetricHPE Light" w:hAnsi="MetricHPE Light"/>
          <w:lang w:val="en"/>
        </w:rPr>
      </w:pPr>
    </w:p>
    <w:p w14:paraId="491B54B2"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H</w:t>
      </w:r>
    </w:p>
    <w:p w14:paraId="6493E55E" w14:textId="21601D19" w:rsidR="00F95532" w:rsidRPr="00F95532" w:rsidRDefault="00A5198B" w:rsidP="00F95532">
      <w:pPr>
        <w:pStyle w:val="Heading3"/>
        <w:rPr>
          <w:rFonts w:ascii="MetricHPE Semibold" w:hAnsi="MetricHPE Semibold"/>
          <w:color w:val="auto"/>
          <w:sz w:val="20"/>
          <w:szCs w:val="20"/>
        </w:rPr>
      </w:pPr>
      <w:proofErr w:type="gramStart"/>
      <w:r>
        <w:rPr>
          <w:rFonts w:ascii="MetricHPE Semibold" w:hAnsi="MetricHPE Semibold"/>
          <w:color w:val="auto"/>
          <w:sz w:val="20"/>
          <w:szCs w:val="20"/>
        </w:rPr>
        <w:t>hacking</w:t>
      </w:r>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0.9.5</w:t>
      </w:r>
    </w:p>
    <w:p w14:paraId="080DD374"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8D340E9" w14:textId="2EA52616" w:rsidR="00F95532" w:rsidRPr="00F95532" w:rsidRDefault="00A5198B"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happybase</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0.8</w:t>
      </w:r>
    </w:p>
    <w:p w14:paraId="6044F168"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7B6DE47C"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heat-0b29820d16a67b18f54109b43f10d268ac1ddbd5</w:t>
      </w:r>
      <w:proofErr w:type="gramEnd"/>
    </w:p>
    <w:p w14:paraId="797400BF"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E371F1" w14:textId="77777777" w:rsidR="00F95532" w:rsidRDefault="00F95532" w:rsidP="00F95532">
      <w:pPr>
        <w:pStyle w:val="Heading3"/>
        <w:rPr>
          <w:rFonts w:ascii="MetricHPE Semibold" w:hAnsi="MetricHPE Semibold"/>
          <w:color w:val="auto"/>
          <w:sz w:val="20"/>
          <w:szCs w:val="20"/>
        </w:rPr>
      </w:pPr>
      <w:proofErr w:type="gramStart"/>
      <w:r w:rsidRPr="00303353">
        <w:rPr>
          <w:rFonts w:ascii="MetricHPE Semibold" w:hAnsi="MetricHPE Semibold"/>
          <w:color w:val="auto"/>
          <w:sz w:val="20"/>
          <w:szCs w:val="20"/>
          <w:highlight w:val="yellow"/>
        </w:rPr>
        <w:t>helion-image-updates-d462a5dcc481200dea3e7277d87345f68ee2b930</w:t>
      </w:r>
      <w:proofErr w:type="gramEnd"/>
    </w:p>
    <w:p w14:paraId="27E2570D" w14:textId="31326085" w:rsidR="00303353" w:rsidRPr="00C36C7F" w:rsidRDefault="00303353" w:rsidP="00303353">
      <w:pPr>
        <w:rPr>
          <w:rFonts w:ascii="MetricHPE Light" w:hAnsi="MetricHPE Light"/>
          <w:lang w:val="en"/>
        </w:rPr>
      </w:pPr>
      <w:r w:rsidRPr="00C36C7F">
        <w:rPr>
          <w:rFonts w:ascii="MetricHPE Light" w:hAnsi="MetricHPE Light"/>
          <w:lang w:val="en"/>
        </w:rPr>
        <w:t>HP internal</w:t>
      </w:r>
    </w:p>
    <w:p w14:paraId="4D96FEFF"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horizon-d5d8d677514c9065d913869124c0980c102e5eff</w:t>
      </w:r>
      <w:proofErr w:type="gramEnd"/>
    </w:p>
    <w:p w14:paraId="724DA49B"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4C14B50" w14:textId="77777777" w:rsidR="00F95532" w:rsidRDefault="00F95532" w:rsidP="00F95532">
      <w:pPr>
        <w:pStyle w:val="Heading3"/>
        <w:rPr>
          <w:rFonts w:ascii="MetricHPE Semibold" w:hAnsi="MetricHPE Semibold"/>
          <w:color w:val="auto"/>
          <w:sz w:val="20"/>
          <w:szCs w:val="20"/>
        </w:rPr>
      </w:pPr>
      <w:proofErr w:type="gramStart"/>
      <w:r w:rsidRPr="00303353">
        <w:rPr>
          <w:rFonts w:ascii="MetricHPE Semibold" w:hAnsi="MetricHPE Semibold"/>
          <w:color w:val="auto"/>
          <w:sz w:val="20"/>
          <w:szCs w:val="20"/>
          <w:highlight w:val="yellow"/>
        </w:rPr>
        <w:t>horizon-vas-plugins-98e5d2d2d10cd1f9cb0108bd9b6a72bfe86f4e0b</w:t>
      </w:r>
      <w:proofErr w:type="gramEnd"/>
    </w:p>
    <w:p w14:paraId="74AD9D23" w14:textId="12BC4E6E" w:rsidR="00303353" w:rsidRPr="00C36C7F" w:rsidRDefault="00303353" w:rsidP="00303353">
      <w:pPr>
        <w:rPr>
          <w:rFonts w:ascii="MetricHPE Light" w:hAnsi="MetricHPE Light"/>
          <w:lang w:val="en"/>
        </w:rPr>
      </w:pPr>
      <w:r w:rsidRPr="00C36C7F">
        <w:rPr>
          <w:rFonts w:ascii="MetricHPE Light" w:hAnsi="MetricHPE Light"/>
          <w:lang w:val="en"/>
        </w:rPr>
        <w:t>HP internal</w:t>
      </w:r>
    </w:p>
    <w:p w14:paraId="76730B42" w14:textId="3BAB8AC7" w:rsidR="00F95532" w:rsidRPr="00F95532" w:rsidRDefault="00A5198B" w:rsidP="00F95532">
      <w:pPr>
        <w:pStyle w:val="Heading3"/>
        <w:rPr>
          <w:rFonts w:ascii="MetricHPE Semibold" w:hAnsi="MetricHPE Semibold"/>
          <w:color w:val="auto"/>
          <w:sz w:val="20"/>
          <w:szCs w:val="20"/>
        </w:rPr>
      </w:pPr>
      <w:r>
        <w:rPr>
          <w:rFonts w:ascii="MetricHPE Semibold" w:hAnsi="MetricHPE Semibold"/>
          <w:color w:val="auto"/>
          <w:sz w:val="20"/>
          <w:szCs w:val="20"/>
        </w:rPr>
        <w:t xml:space="preserve">hp3parclient, version </w:t>
      </w:r>
      <w:r w:rsidR="00F95532" w:rsidRPr="00F95532">
        <w:rPr>
          <w:rFonts w:ascii="MetricHPE Semibold" w:hAnsi="MetricHPE Semibold"/>
          <w:color w:val="auto"/>
          <w:sz w:val="20"/>
          <w:szCs w:val="20"/>
        </w:rPr>
        <w:t>3.1.2</w:t>
      </w:r>
    </w:p>
    <w:p w14:paraId="035F1979" w14:textId="77777777" w:rsidR="00C8701D" w:rsidRDefault="00C8701D" w:rsidP="00C8701D">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683E2F4" w14:textId="77777777" w:rsidR="00F95532" w:rsidRDefault="00F95532" w:rsidP="00F95532">
      <w:pPr>
        <w:pStyle w:val="Heading3"/>
        <w:rPr>
          <w:rFonts w:ascii="MetricHPE Semibold" w:hAnsi="MetricHPE Semibold"/>
          <w:color w:val="auto"/>
          <w:sz w:val="20"/>
          <w:szCs w:val="20"/>
        </w:rPr>
      </w:pPr>
      <w:proofErr w:type="gramStart"/>
      <w:r w:rsidRPr="00303353">
        <w:rPr>
          <w:rFonts w:ascii="MetricHPE Semibold" w:hAnsi="MetricHPE Semibold"/>
          <w:color w:val="auto"/>
          <w:sz w:val="20"/>
          <w:szCs w:val="20"/>
          <w:highlight w:val="yellow"/>
        </w:rPr>
        <w:t>hp-image-elements-15b794411ee240414b7c20905333f7b3a8a8fd55</w:t>
      </w:r>
      <w:proofErr w:type="gramEnd"/>
    </w:p>
    <w:p w14:paraId="5D199672" w14:textId="39AD6E01" w:rsidR="00303353" w:rsidRPr="00C36C7F" w:rsidRDefault="00303353" w:rsidP="00303353">
      <w:pPr>
        <w:rPr>
          <w:rFonts w:ascii="MetricHPE Light" w:hAnsi="MetricHPE Light"/>
          <w:lang w:val="en"/>
        </w:rPr>
      </w:pPr>
      <w:r w:rsidRPr="00C36C7F">
        <w:rPr>
          <w:rFonts w:ascii="MetricHPE Light" w:hAnsi="MetricHPE Light"/>
          <w:lang w:val="en"/>
        </w:rPr>
        <w:t>HP internal</w:t>
      </w:r>
    </w:p>
    <w:p w14:paraId="7CA68DC4" w14:textId="41391C37" w:rsidR="00F95532" w:rsidRPr="00F95532" w:rsidRDefault="00A5198B"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hplefthandclient</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1.0.2</w:t>
      </w:r>
    </w:p>
    <w:p w14:paraId="189827F2" w14:textId="77777777" w:rsidR="00670AAF" w:rsidRDefault="00670AAF" w:rsidP="00670AA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99A452" w14:textId="5918860F" w:rsidR="00F95532" w:rsidRPr="00F95532" w:rsidRDefault="00A5198B" w:rsidP="00F95532">
      <w:pPr>
        <w:pStyle w:val="Heading3"/>
        <w:rPr>
          <w:rFonts w:ascii="MetricHPE Semibold" w:hAnsi="MetricHPE Semibold"/>
          <w:color w:val="auto"/>
          <w:sz w:val="20"/>
          <w:szCs w:val="20"/>
        </w:rPr>
      </w:pPr>
      <w:r>
        <w:rPr>
          <w:rFonts w:ascii="MetricHPE Semibold" w:hAnsi="MetricHPE Semibold"/>
          <w:color w:val="auto"/>
          <w:sz w:val="20"/>
          <w:szCs w:val="20"/>
        </w:rPr>
        <w:t xml:space="preserve">httplib2, version </w:t>
      </w:r>
      <w:r w:rsidR="00F95532" w:rsidRPr="00F95532">
        <w:rPr>
          <w:rFonts w:ascii="MetricHPE Semibold" w:hAnsi="MetricHPE Semibold"/>
          <w:color w:val="auto"/>
          <w:sz w:val="20"/>
          <w:szCs w:val="20"/>
        </w:rPr>
        <w:t>0.9</w:t>
      </w:r>
    </w:p>
    <w:p w14:paraId="00D94516" w14:textId="77777777" w:rsidR="00670AAF" w:rsidRDefault="00670AAF" w:rsidP="00670AAF">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2A3C0FDF" w14:textId="77777777" w:rsidR="00670AAF" w:rsidRDefault="00670AAF" w:rsidP="00670AAF">
      <w:pPr>
        <w:rPr>
          <w:rFonts w:ascii="MetricHPE Light" w:hAnsi="MetricHPE Light"/>
          <w:lang w:val="en"/>
        </w:rPr>
      </w:pPr>
    </w:p>
    <w:p w14:paraId="171D99ED"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lastRenderedPageBreak/>
        <w:t>I</w:t>
      </w:r>
    </w:p>
    <w:p w14:paraId="4D41AB0A" w14:textId="4F5638DD" w:rsidR="00F95532" w:rsidRPr="00F95532" w:rsidRDefault="006C0517" w:rsidP="00F95532">
      <w:pPr>
        <w:pStyle w:val="Heading3"/>
        <w:rPr>
          <w:rFonts w:ascii="MetricHPE Semibold" w:hAnsi="MetricHPE Semibold"/>
          <w:color w:val="auto"/>
          <w:sz w:val="20"/>
          <w:szCs w:val="20"/>
        </w:rPr>
      </w:pPr>
      <w:proofErr w:type="spellStart"/>
      <w:proofErr w:type="gramStart"/>
      <w:r>
        <w:rPr>
          <w:rFonts w:ascii="MetricHPE Semibold" w:hAnsi="MetricHPE Semibold"/>
          <w:color w:val="auto"/>
          <w:sz w:val="20"/>
          <w:szCs w:val="20"/>
        </w:rPr>
        <w:t>idna</w:t>
      </w:r>
      <w:proofErr w:type="spellEnd"/>
      <w:proofErr w:type="gramEnd"/>
      <w:r>
        <w:rPr>
          <w:rFonts w:ascii="MetricHPE Semibold" w:hAnsi="MetricHPE Semibold"/>
          <w:color w:val="auto"/>
          <w:sz w:val="20"/>
          <w:szCs w:val="20"/>
        </w:rPr>
        <w:t xml:space="preserve">, version </w:t>
      </w:r>
      <w:r w:rsidR="00F95532" w:rsidRPr="00F95532">
        <w:rPr>
          <w:rFonts w:ascii="MetricHPE Semibold" w:hAnsi="MetricHPE Semibold"/>
          <w:color w:val="auto"/>
          <w:sz w:val="20"/>
          <w:szCs w:val="20"/>
        </w:rPr>
        <w:t>2.0</w:t>
      </w:r>
    </w:p>
    <w:p w14:paraId="078989BC"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2-Clause_“Simplified”" w:history="1">
        <w:r>
          <w:rPr>
            <w:rStyle w:val="Hyperlink"/>
            <w:rFonts w:ascii="MetricHPE Light" w:hAnsi="MetricHPE Light"/>
            <w:lang w:val="en"/>
          </w:rPr>
          <w:t>BSD-2-Clause</w:t>
        </w:r>
      </w:hyperlink>
      <w:r>
        <w:rPr>
          <w:rFonts w:ascii="MetricHPE Light" w:hAnsi="MetricHPE Light"/>
          <w:lang w:val="en"/>
        </w:rPr>
        <w:t>.</w:t>
      </w:r>
    </w:p>
    <w:p w14:paraId="6B4B82E2" w14:textId="010B902D"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infoblox</w:t>
      </w:r>
      <w:proofErr w:type="spellEnd"/>
      <w:r w:rsidRPr="00F95532">
        <w:rPr>
          <w:rFonts w:ascii="MetricHPE Semibold" w:hAnsi="MetricHPE Semibold"/>
          <w:color w:val="auto"/>
          <w:sz w:val="20"/>
          <w:szCs w:val="20"/>
        </w:rPr>
        <w:t>-client</w:t>
      </w:r>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0.2.1</w:t>
      </w:r>
    </w:p>
    <w:p w14:paraId="38FC720C"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E919A7" w14:textId="1FA00ABE"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ipaddr</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2.1.11</w:t>
      </w:r>
    </w:p>
    <w:p w14:paraId="47B007A8"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B89F7C1" w14:textId="08745CEE"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ipaddress</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1.0.7</w:t>
      </w:r>
    </w:p>
    <w:p w14:paraId="14B8C462"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26F28A05"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ironic-2ac17d6026a7afee45d3d5f8e1f60c07779fe74b</w:t>
      </w:r>
      <w:proofErr w:type="gramEnd"/>
    </w:p>
    <w:p w14:paraId="71D62544"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A5B2AA" w14:textId="57BC3AA9"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iso8601</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0.1.10</w:t>
      </w:r>
    </w:p>
    <w:p w14:paraId="786F7B9D"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CC3FD3A" w14:textId="45D58916"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isodate</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0.5.4</w:t>
      </w:r>
    </w:p>
    <w:p w14:paraId="06CCA7B3"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55D648E6" w14:textId="05225867"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itsdangerous</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0.24</w:t>
      </w:r>
    </w:p>
    <w:p w14:paraId="744A371F"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62FE5A32" w14:textId="77777777" w:rsidR="006C0517" w:rsidRPr="00B24D16" w:rsidRDefault="006C0517" w:rsidP="006C0517">
      <w:pPr>
        <w:rPr>
          <w:rFonts w:ascii="MetricHPE Light" w:hAnsi="MetricHPE Light"/>
          <w:lang w:val="en"/>
        </w:rPr>
      </w:pPr>
    </w:p>
    <w:p w14:paraId="4A259F08"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J</w:t>
      </w:r>
    </w:p>
    <w:p w14:paraId="18B78D8D" w14:textId="2CA1D205"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Jinja2</w:t>
      </w:r>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2.7.2</w:t>
      </w:r>
    </w:p>
    <w:p w14:paraId="5E3189D6"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54BE2693" w14:textId="22BC8E89"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jsonpatch</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1.5</w:t>
      </w:r>
    </w:p>
    <w:p w14:paraId="2D81AE09"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1DDAB2C4" w14:textId="5552C6F3"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jsonpath-rw</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p>
    <w:p w14:paraId="22566F9E"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08C91D" w14:textId="21B5E980"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jsonpath-rw-ext</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0.1.9</w:t>
      </w:r>
    </w:p>
    <w:p w14:paraId="6904D0CB"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E185B6A" w14:textId="51AC00F3"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jsonpointer</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1.3</w:t>
      </w:r>
    </w:p>
    <w:p w14:paraId="1D9DD18C" w14:textId="77777777" w:rsidR="006C0517" w:rsidRPr="00B24D16"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3777D158" w14:textId="6B11E26D"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jsonrpclib</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0.1.3</w:t>
      </w:r>
    </w:p>
    <w:p w14:paraId="2C11E4E1"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AA6DCBC" w14:textId="3033B5CB"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jsonschema</w:t>
      </w:r>
      <w:proofErr w:type="spellEnd"/>
      <w:proofErr w:type="gramEnd"/>
      <w:r w:rsidR="006C0517">
        <w:rPr>
          <w:rFonts w:ascii="MetricHPE Semibold" w:hAnsi="MetricHPE Semibold"/>
          <w:color w:val="auto"/>
          <w:sz w:val="20"/>
          <w:szCs w:val="20"/>
        </w:rPr>
        <w:t xml:space="preserve">, version </w:t>
      </w:r>
      <w:r w:rsidRPr="00F95532">
        <w:rPr>
          <w:rFonts w:ascii="MetricHPE Semibold" w:hAnsi="MetricHPE Semibold"/>
          <w:color w:val="auto"/>
          <w:sz w:val="20"/>
          <w:szCs w:val="20"/>
        </w:rPr>
        <w:t>2.3.0</w:t>
      </w:r>
    </w:p>
    <w:p w14:paraId="4B64A4F2" w14:textId="77777777" w:rsidR="006C0517" w:rsidRDefault="006C0517" w:rsidP="006C0517">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F18A277" w14:textId="77777777" w:rsidR="006C0517" w:rsidRPr="00B24D16" w:rsidRDefault="006C0517" w:rsidP="006C0517">
      <w:pPr>
        <w:rPr>
          <w:rFonts w:ascii="MetricHPE Light" w:hAnsi="MetricHPE Light"/>
          <w:lang w:val="en"/>
        </w:rPr>
      </w:pPr>
    </w:p>
    <w:p w14:paraId="2576F2DC"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K</w:t>
      </w:r>
    </w:p>
    <w:p w14:paraId="3E6EE1E0" w14:textId="21C7DD73"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kafka</w:t>
      </w:r>
      <w:proofErr w:type="spellEnd"/>
      <w:r w:rsidRPr="00F95532">
        <w:rPr>
          <w:rFonts w:ascii="MetricHPE Semibold" w:hAnsi="MetricHPE Semibold"/>
          <w:color w:val="auto"/>
          <w:sz w:val="20"/>
          <w:szCs w:val="20"/>
        </w:rPr>
        <w:t>-python</w:t>
      </w:r>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0.9.2</w:t>
      </w:r>
    </w:p>
    <w:p w14:paraId="4C7EAAB2"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EDC3673" w14:textId="5FB66E11"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lastRenderedPageBreak/>
        <w:t>kafka</w:t>
      </w:r>
      <w:proofErr w:type="spellEnd"/>
      <w:r w:rsidRPr="00F95532">
        <w:rPr>
          <w:rFonts w:ascii="MetricHPE Semibold" w:hAnsi="MetricHPE Semibold"/>
          <w:color w:val="auto"/>
          <w:sz w:val="20"/>
          <w:szCs w:val="20"/>
        </w:rPr>
        <w:t>-python</w:t>
      </w:r>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0.9.4</w:t>
      </w:r>
    </w:p>
    <w:p w14:paraId="32674F19"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121BF15" w14:textId="26489CDA"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kazoo</w:t>
      </w:r>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2.0</w:t>
      </w:r>
    </w:p>
    <w:p w14:paraId="40524328"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6AC5249" w14:textId="4665076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keyring</w:t>
      </w:r>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4.0</w:t>
      </w:r>
    </w:p>
    <w:p w14:paraId="7364FFF6"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BDD8333"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keystone-953cc8556fe298afcf6793641b54a7aeb8757425</w:t>
      </w:r>
      <w:proofErr w:type="gramEnd"/>
    </w:p>
    <w:p w14:paraId="4C0DD046"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FF1CB6" w14:textId="3E0F3E5C"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keystoneauth1</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1.2.0</w:t>
      </w:r>
    </w:p>
    <w:p w14:paraId="48FBDA4E"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FD3C25" w14:textId="268E0BAD"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keystonemiddleware</w:t>
      </w:r>
      <w:proofErr w:type="spellEnd"/>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1.2.0</w:t>
      </w:r>
    </w:p>
    <w:p w14:paraId="00F2CA1E"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F942F7" w14:textId="0E0B135E"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kombu</w:t>
      </w:r>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3.0.15</w:t>
      </w:r>
    </w:p>
    <w:p w14:paraId="2F1374DF" w14:textId="77777777" w:rsidR="00766FE6" w:rsidRDefault="00766FE6" w:rsidP="00766FE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187761CF" w14:textId="77777777" w:rsidR="00766FE6" w:rsidRPr="00B24D16" w:rsidRDefault="00766FE6" w:rsidP="00766FE6">
      <w:pPr>
        <w:rPr>
          <w:rFonts w:ascii="MetricHPE Light" w:hAnsi="MetricHPE Light"/>
          <w:lang w:val="en"/>
        </w:rPr>
      </w:pPr>
    </w:p>
    <w:p w14:paraId="0F2B2D4D"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L</w:t>
      </w:r>
    </w:p>
    <w:p w14:paraId="128ACA4F" w14:textId="513A7B98"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ldap3</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0.9.9.3</w:t>
      </w:r>
    </w:p>
    <w:p w14:paraId="72A0E03A" w14:textId="5B95406C"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_1" w:history="1">
        <w:r>
          <w:rPr>
            <w:rStyle w:val="Hyperlink"/>
            <w:rFonts w:ascii="MetricHPE Light" w:hAnsi="MetricHPE Light"/>
            <w:lang w:val="en"/>
          </w:rPr>
          <w:t>LGPL-3.0</w:t>
        </w:r>
      </w:hyperlink>
      <w:r>
        <w:rPr>
          <w:rFonts w:ascii="MetricHPE Light" w:hAnsi="MetricHPE Light"/>
          <w:lang w:val="en"/>
        </w:rPr>
        <w:t>.</w:t>
      </w:r>
    </w:p>
    <w:p w14:paraId="71800499" w14:textId="7B01B136"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ldappool</w:t>
      </w:r>
      <w:proofErr w:type="spellEnd"/>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1.0</w:t>
      </w:r>
    </w:p>
    <w:p w14:paraId="74308AF6" w14:textId="7D838AE1"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ozilla_Public_License" w:history="1">
        <w:r>
          <w:rPr>
            <w:rStyle w:val="Hyperlink"/>
            <w:rFonts w:ascii="MetricHPE Light" w:hAnsi="MetricHPE Light"/>
            <w:lang w:val="en"/>
          </w:rPr>
          <w:t>MPL-2.0</w:t>
        </w:r>
      </w:hyperlink>
      <w:r>
        <w:rPr>
          <w:rFonts w:ascii="MetricHPE Light" w:hAnsi="MetricHPE Light"/>
          <w:lang w:val="en"/>
        </w:rPr>
        <w:t>.</w:t>
      </w:r>
    </w:p>
    <w:p w14:paraId="573D61DC" w14:textId="74F60CD5"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lesscpy</w:t>
      </w:r>
      <w:proofErr w:type="spellEnd"/>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0.10.1</w:t>
      </w:r>
    </w:p>
    <w:p w14:paraId="7B349D16"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8E00D8F" w14:textId="11993C89"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libvirt</w:t>
      </w:r>
      <w:proofErr w:type="spellEnd"/>
      <w:r w:rsidRPr="00F95532">
        <w:rPr>
          <w:rFonts w:ascii="MetricHPE Semibold" w:hAnsi="MetricHPE Semibold"/>
          <w:color w:val="auto"/>
          <w:sz w:val="20"/>
          <w:szCs w:val="20"/>
        </w:rPr>
        <w:t>-python</w:t>
      </w:r>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1.2.16</w:t>
      </w:r>
    </w:p>
    <w:p w14:paraId="100AAD29" w14:textId="04A1C515"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 xml:space="preserve"> or later</w:t>
      </w:r>
      <w:r>
        <w:rPr>
          <w:rFonts w:ascii="MetricHPE Light" w:hAnsi="MetricHPE Light"/>
          <w:lang w:val="en"/>
        </w:rPr>
        <w:t>.</w:t>
      </w:r>
    </w:p>
    <w:p w14:paraId="76752294" w14:textId="1EB448F6"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linecache2</w:t>
      </w:r>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1.0.0</w:t>
      </w:r>
    </w:p>
    <w:p w14:paraId="53F3BCB5"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Python_License_(Python-2.0)" w:history="1">
        <w:r>
          <w:rPr>
            <w:rStyle w:val="Hyperlink"/>
            <w:rFonts w:ascii="MetricHPE Light" w:hAnsi="MetricHPE Light"/>
            <w:lang w:val="en"/>
          </w:rPr>
          <w:t>Python-2.1.1</w:t>
        </w:r>
      </w:hyperlink>
      <w:r>
        <w:rPr>
          <w:rFonts w:ascii="MetricHPE Light" w:hAnsi="MetricHPE Light"/>
          <w:lang w:val="en"/>
        </w:rPr>
        <w:t>.</w:t>
      </w:r>
    </w:p>
    <w:p w14:paraId="06BC7CBC" w14:textId="47A44137"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lockfile</w:t>
      </w:r>
      <w:proofErr w:type="spellEnd"/>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0.9.1</w:t>
      </w:r>
    </w:p>
    <w:p w14:paraId="0950984E"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809DA3E" w14:textId="1436E4DB"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logilab</w:t>
      </w:r>
      <w:proofErr w:type="spellEnd"/>
      <w:r w:rsidRPr="00F95532">
        <w:rPr>
          <w:rFonts w:ascii="MetricHPE Semibold" w:hAnsi="MetricHPE Semibold"/>
          <w:color w:val="auto"/>
          <w:sz w:val="20"/>
          <w:szCs w:val="20"/>
        </w:rPr>
        <w:t>-common</w:t>
      </w:r>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1.0.1</w:t>
      </w:r>
    </w:p>
    <w:p w14:paraId="4C66F325"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7D063ADC" w14:textId="3DC55FD0"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logutils</w:t>
      </w:r>
      <w:proofErr w:type="spellEnd"/>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0.3.3</w:t>
      </w:r>
    </w:p>
    <w:p w14:paraId="77DA8DFF" w14:textId="77777777" w:rsidR="008C6A94" w:rsidRPr="00B24D16"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730D0EEB" w14:textId="1A4350FB"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lxml</w:t>
      </w:r>
      <w:proofErr w:type="spellEnd"/>
      <w:proofErr w:type="gramEnd"/>
      <w:r w:rsidR="00450DD8">
        <w:rPr>
          <w:rFonts w:ascii="MetricHPE Semibold" w:hAnsi="MetricHPE Semibold"/>
          <w:color w:val="auto"/>
          <w:sz w:val="20"/>
          <w:szCs w:val="20"/>
        </w:rPr>
        <w:t xml:space="preserve">, version </w:t>
      </w:r>
      <w:r w:rsidRPr="00F95532">
        <w:rPr>
          <w:rFonts w:ascii="MetricHPE Semibold" w:hAnsi="MetricHPE Semibold"/>
          <w:color w:val="auto"/>
          <w:sz w:val="20"/>
          <w:szCs w:val="20"/>
        </w:rPr>
        <w:t>3.3.4</w:t>
      </w:r>
    </w:p>
    <w:p w14:paraId="16866919" w14:textId="77777777" w:rsidR="008C6A94" w:rsidRDefault="008C6A94" w:rsidP="008C6A94">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3D7AA87E" w14:textId="77777777" w:rsidR="008C6A94" w:rsidRPr="00B24D16" w:rsidRDefault="008C6A94" w:rsidP="008C6A94">
      <w:pPr>
        <w:rPr>
          <w:rFonts w:ascii="MetricHPE Light" w:hAnsi="MetricHPE Light"/>
          <w:lang w:val="en"/>
        </w:rPr>
      </w:pPr>
    </w:p>
    <w:p w14:paraId="6A894F62"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M</w:t>
      </w:r>
    </w:p>
    <w:p w14:paraId="57023718" w14:textId="30B75671"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M2Crypto-95cc1b6e8c2e8278f249d3873feb3d472d99b85e</w:t>
      </w:r>
    </w:p>
    <w:p w14:paraId="54910C88"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ISC_License_(ISC)" w:history="1">
        <w:r>
          <w:rPr>
            <w:rStyle w:val="Hyperlink"/>
            <w:rFonts w:ascii="MetricHPE Light" w:hAnsi="MetricHPE Light"/>
            <w:lang w:val="en"/>
          </w:rPr>
          <w:t>ISC</w:t>
        </w:r>
      </w:hyperlink>
      <w:r>
        <w:rPr>
          <w:rFonts w:ascii="MetricHPE Light" w:hAnsi="MetricHPE Light"/>
          <w:lang w:val="en"/>
        </w:rPr>
        <w:t>.</w:t>
      </w:r>
    </w:p>
    <w:p w14:paraId="0B0878F3" w14:textId="61B58C6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lastRenderedPageBreak/>
        <w:t>magnum</w:t>
      </w:r>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1.0.0.0b2.dev7</w:t>
      </w:r>
    </w:p>
    <w:p w14:paraId="55E82F34"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F14C4F6" w14:textId="5E6D005E"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Mako</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0.9.1</w:t>
      </w:r>
    </w:p>
    <w:p w14:paraId="715F2E56" w14:textId="77777777"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3AD50488" w14:textId="112441E9"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MarkupSafe</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0.19</w:t>
      </w:r>
    </w:p>
    <w:p w14:paraId="62B54118"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191BB637" w14:textId="47EC476A"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mccabe</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0.2.1</w:t>
      </w:r>
    </w:p>
    <w:p w14:paraId="3126B4B1" w14:textId="77777777"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572A2988" w14:textId="184A8B10"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meld3</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1.0.2</w:t>
      </w:r>
    </w:p>
    <w:p w14:paraId="34EEB8E7" w14:textId="6B818B8D"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Repoze" w:history="1">
        <w:proofErr w:type="spellStart"/>
        <w:r w:rsidRPr="00D7330E">
          <w:rPr>
            <w:rStyle w:val="Hyperlink"/>
            <w:rFonts w:ascii="MetricHPE Light" w:hAnsi="MetricHPE Light"/>
            <w:lang w:val="en"/>
          </w:rPr>
          <w:t>Repoze</w:t>
        </w:r>
        <w:proofErr w:type="spellEnd"/>
      </w:hyperlink>
      <w:r>
        <w:rPr>
          <w:rFonts w:ascii="MetricHPE Light" w:hAnsi="MetricHPE Light"/>
          <w:lang w:val="en"/>
        </w:rPr>
        <w:t>.</w:t>
      </w:r>
    </w:p>
    <w:p w14:paraId="0788202D" w14:textId="77777777" w:rsidR="00F95532" w:rsidRDefault="00F95532" w:rsidP="00F95532">
      <w:pPr>
        <w:pStyle w:val="Heading3"/>
        <w:rPr>
          <w:rFonts w:ascii="MetricHPE Semibold" w:hAnsi="MetricHPE Semibold"/>
          <w:color w:val="auto"/>
          <w:sz w:val="20"/>
          <w:szCs w:val="20"/>
        </w:rPr>
      </w:pPr>
      <w:proofErr w:type="gramStart"/>
      <w:r w:rsidRPr="00AE7C52">
        <w:rPr>
          <w:rFonts w:ascii="MetricHPE Semibold" w:hAnsi="MetricHPE Semibold"/>
          <w:color w:val="auto"/>
          <w:sz w:val="20"/>
          <w:szCs w:val="20"/>
          <w:highlight w:val="yellow"/>
        </w:rPr>
        <w:t>messaging-ui-62b6785448775c1bd4a64b64ad563e3d655dcc35</w:t>
      </w:r>
      <w:proofErr w:type="gramEnd"/>
    </w:p>
    <w:p w14:paraId="2FCECB43" w14:textId="2B58A3A1" w:rsidR="00AE7C52" w:rsidRPr="00C36C7F" w:rsidRDefault="00AE7C52" w:rsidP="00AE7C52">
      <w:pPr>
        <w:rPr>
          <w:rFonts w:ascii="MetricHPE Light" w:hAnsi="MetricHPE Light"/>
          <w:lang w:val="en"/>
        </w:rPr>
      </w:pPr>
      <w:r w:rsidRPr="00C36C7F">
        <w:rPr>
          <w:rFonts w:ascii="MetricHPE Light" w:hAnsi="MetricHPE Light"/>
          <w:lang w:val="en"/>
        </w:rPr>
        <w:t>HP internal</w:t>
      </w:r>
    </w:p>
    <w:p w14:paraId="0C4702B1" w14:textId="7D42229F"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mock</w:t>
      </w:r>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1.0.1</w:t>
      </w:r>
    </w:p>
    <w:p w14:paraId="50A0C718" w14:textId="77777777"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1B3EF773"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monasca-agent-f7f6e0653f483fe788a954f057750af3750d430f</w:t>
      </w:r>
      <w:proofErr w:type="gramEnd"/>
    </w:p>
    <w:p w14:paraId="5E598426" w14:textId="77777777"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2-Clause_“Simplified”" w:history="1">
        <w:r>
          <w:rPr>
            <w:rStyle w:val="Hyperlink"/>
            <w:rFonts w:ascii="MetricHPE Light" w:hAnsi="MetricHPE Light"/>
            <w:lang w:val="en"/>
          </w:rPr>
          <w:t>BSD-2-Clause</w:t>
        </w:r>
      </w:hyperlink>
      <w:r>
        <w:rPr>
          <w:rFonts w:ascii="MetricHPE Light" w:hAnsi="MetricHPE Light"/>
          <w:lang w:val="en"/>
        </w:rPr>
        <w:t>.</w:t>
      </w:r>
    </w:p>
    <w:p w14:paraId="59A7C4A0" w14:textId="7741C19D"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monasca</w:t>
      </w:r>
      <w:proofErr w:type="spellEnd"/>
      <w:r w:rsidRPr="00F95532">
        <w:rPr>
          <w:rFonts w:ascii="MetricHPE Semibold" w:hAnsi="MetricHPE Semibold"/>
          <w:color w:val="auto"/>
          <w:sz w:val="20"/>
          <w:szCs w:val="20"/>
        </w:rPr>
        <w:t>-common</w:t>
      </w:r>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0.0.2</w:t>
      </w:r>
    </w:p>
    <w:p w14:paraId="5C400092"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2F23C4" w14:textId="10EA0541"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monasca</w:t>
      </w:r>
      <w:proofErr w:type="spellEnd"/>
      <w:r w:rsidRPr="00F95532">
        <w:rPr>
          <w:rFonts w:ascii="MetricHPE Semibold" w:hAnsi="MetricHPE Semibold"/>
          <w:color w:val="auto"/>
          <w:sz w:val="20"/>
          <w:szCs w:val="20"/>
        </w:rPr>
        <w:t>-log-</w:t>
      </w:r>
      <w:proofErr w:type="spellStart"/>
      <w:r w:rsidRPr="00F95532">
        <w:rPr>
          <w:rFonts w:ascii="MetricHPE Semibold" w:hAnsi="MetricHPE Semibold"/>
          <w:color w:val="auto"/>
          <w:sz w:val="20"/>
          <w:szCs w:val="20"/>
        </w:rPr>
        <w:t>api</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0.0.1</w:t>
      </w:r>
    </w:p>
    <w:p w14:paraId="1E62D781"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F7BD06B"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monasca-notification-b7edf82a1c1118a13179bffa5a608ada91c88dfb</w:t>
      </w:r>
      <w:proofErr w:type="gramEnd"/>
    </w:p>
    <w:p w14:paraId="50F22A02"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BF79E3D"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monasca-statsd-4458083560de0071b9ed0a0fda742a1112bd24f3</w:t>
      </w:r>
      <w:proofErr w:type="gramEnd"/>
    </w:p>
    <w:p w14:paraId="0F6D5774" w14:textId="77777777" w:rsidR="00D7330E" w:rsidRPr="00B24D16"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657E96A6"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monasca-ui-5e44d110cf84ef605446061306a8045da3026713</w:t>
      </w:r>
      <w:proofErr w:type="gramEnd"/>
    </w:p>
    <w:p w14:paraId="2E8BC94F"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4664E53" w14:textId="1129C9FC"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monotonic</w:t>
      </w:r>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w:t>
      </w:r>
    </w:p>
    <w:p w14:paraId="43B6A727" w14:textId="77777777" w:rsidR="00D7330E" w:rsidRDefault="00D7330E" w:rsidP="00D7330E">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3D78ED6" w14:textId="686FB3C1"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mosquitto</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1.2.3</w:t>
      </w:r>
    </w:p>
    <w:p w14:paraId="2192DC9E" w14:textId="77777777" w:rsidR="00600E26" w:rsidRPr="00B24D1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1F8F6290" w14:textId="3655DAAD"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mox</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0.5.3</w:t>
      </w:r>
    </w:p>
    <w:p w14:paraId="4BF82CAF"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AC4F857" w14:textId="69DEB669"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mox3</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0.7.0</w:t>
      </w:r>
    </w:p>
    <w:p w14:paraId="0AD7053A"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1780D20" w14:textId="0C8292F8"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msgpack</w:t>
      </w:r>
      <w:proofErr w:type="spellEnd"/>
      <w:r w:rsidRPr="00F95532">
        <w:rPr>
          <w:rFonts w:ascii="MetricHPE Semibold" w:hAnsi="MetricHPE Semibold"/>
          <w:color w:val="auto"/>
          <w:sz w:val="20"/>
          <w:szCs w:val="20"/>
        </w:rPr>
        <w:t>-pure</w:t>
      </w:r>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0.1.3</w:t>
      </w:r>
    </w:p>
    <w:p w14:paraId="75F038C4"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59C7792" w14:textId="07C19035"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msgpack</w:t>
      </w:r>
      <w:proofErr w:type="spellEnd"/>
      <w:r w:rsidRPr="00F95532">
        <w:rPr>
          <w:rFonts w:ascii="MetricHPE Semibold" w:hAnsi="MetricHPE Semibold"/>
          <w:color w:val="auto"/>
          <w:sz w:val="20"/>
          <w:szCs w:val="20"/>
        </w:rPr>
        <w:t>-python</w:t>
      </w:r>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0.4.2</w:t>
      </w:r>
    </w:p>
    <w:p w14:paraId="1BBEA7F9"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EA3C194"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lastRenderedPageBreak/>
        <w:t>murano-dashboard-5f881196ae666a9f32f12b1003b84ff1d12c8d84</w:t>
      </w:r>
      <w:proofErr w:type="gramEnd"/>
    </w:p>
    <w:p w14:paraId="7C3EBD2A"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B4624AE" w14:textId="724D0474"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MySQL-python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1.2.5</w:t>
      </w:r>
    </w:p>
    <w:p w14:paraId="0DEBFFED" w14:textId="5E6C4331"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General_Public_1" w:history="1">
        <w:r>
          <w:rPr>
            <w:rStyle w:val="Hyperlink"/>
            <w:rFonts w:ascii="MetricHPE Light" w:hAnsi="MetricHPE Light"/>
            <w:lang w:val="en"/>
          </w:rPr>
          <w:t>GPL-2.0</w:t>
        </w:r>
      </w:hyperlink>
      <w:r>
        <w:rPr>
          <w:rFonts w:ascii="MetricHPE Light" w:hAnsi="MetricHPE Light"/>
          <w:lang w:val="en"/>
        </w:rPr>
        <w:t>.</w:t>
      </w:r>
    </w:p>
    <w:p w14:paraId="6E3AA7DC" w14:textId="77777777" w:rsidR="00600E26" w:rsidRDefault="00600E26" w:rsidP="00600E26">
      <w:pPr>
        <w:rPr>
          <w:rFonts w:ascii="MetricHPE Light" w:hAnsi="MetricHPE Light"/>
          <w:lang w:val="en"/>
        </w:rPr>
      </w:pPr>
    </w:p>
    <w:p w14:paraId="047BFFDA"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N</w:t>
      </w:r>
    </w:p>
    <w:p w14:paraId="5CF9FFDA" w14:textId="0CBA2F8D"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netaddr</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0.7.11</w:t>
      </w:r>
    </w:p>
    <w:p w14:paraId="6D3A3CC8" w14:textId="77777777" w:rsidR="00600E26" w:rsidRPr="00B24D1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7DD92376" w14:textId="00F3A262"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netifaces</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0.8</w:t>
      </w:r>
    </w:p>
    <w:p w14:paraId="3D0175FF" w14:textId="77777777" w:rsidR="00600E26" w:rsidRPr="00B24D1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0E325AD5" w14:textId="0028DEFD"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networking-</w:t>
      </w:r>
      <w:proofErr w:type="spellStart"/>
      <w:r w:rsidRPr="00F95532">
        <w:rPr>
          <w:rFonts w:ascii="MetricHPE Semibold" w:hAnsi="MetricHPE Semibold"/>
          <w:color w:val="auto"/>
          <w:sz w:val="20"/>
          <w:szCs w:val="20"/>
        </w:rPr>
        <w:t>hyperv</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2015.1.1.dev42</w:t>
      </w:r>
    </w:p>
    <w:p w14:paraId="56246065"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CD365AF" w14:textId="6AC8113B"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networking-</w:t>
      </w:r>
      <w:proofErr w:type="spellStart"/>
      <w:r w:rsidRPr="00F95532">
        <w:rPr>
          <w:rFonts w:ascii="MetricHPE Semibold" w:hAnsi="MetricHPE Semibold"/>
          <w:color w:val="auto"/>
          <w:sz w:val="20"/>
          <w:szCs w:val="20"/>
        </w:rPr>
        <w:t>infoblox</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1.0.0</w:t>
      </w:r>
    </w:p>
    <w:p w14:paraId="4C92F029"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F0CF48" w14:textId="68508D9A"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networking-l2gw</w:t>
      </w:r>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1.0.1.dev2</w:t>
      </w:r>
    </w:p>
    <w:p w14:paraId="3C143D32"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54CB56D" w14:textId="60758AE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networking-</w:t>
      </w:r>
      <w:proofErr w:type="spellStart"/>
      <w:r w:rsidRPr="00F95532">
        <w:rPr>
          <w:rFonts w:ascii="MetricHPE Semibold" w:hAnsi="MetricHPE Semibold"/>
          <w:color w:val="auto"/>
          <w:sz w:val="20"/>
          <w:szCs w:val="20"/>
        </w:rPr>
        <w:t>vsphere</w:t>
      </w:r>
      <w:proofErr w:type="spellEnd"/>
      <w:r w:rsidRPr="00F95532">
        <w:rPr>
          <w:rFonts w:ascii="MetricHPE Semibold" w:hAnsi="MetricHPE Semibold"/>
          <w:color w:val="auto"/>
          <w:sz w:val="20"/>
          <w:szCs w:val="20"/>
        </w:rPr>
        <w:t>/networking-</w:t>
      </w:r>
      <w:proofErr w:type="spellStart"/>
      <w:r w:rsidRPr="00F95532">
        <w:rPr>
          <w:rFonts w:ascii="MetricHPE Semibold" w:hAnsi="MetricHPE Semibold"/>
          <w:color w:val="auto"/>
          <w:sz w:val="20"/>
          <w:szCs w:val="20"/>
        </w:rPr>
        <w:t>vsphere</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2015.1.2.dev51</w:t>
      </w:r>
    </w:p>
    <w:p w14:paraId="6F7C7B02" w14:textId="77777777" w:rsidR="00600E26" w:rsidRDefault="00600E26" w:rsidP="00600E26">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AD90040" w14:textId="036DD46D"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networkx</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1.8.1</w:t>
      </w:r>
    </w:p>
    <w:p w14:paraId="0D3D7367" w14:textId="77777777" w:rsidR="00833DA5" w:rsidRPr="00B24D16"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11EB4F39"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neutron-6990465916157d9a3cc8b442cab3ceac9e0aabf3</w:t>
      </w:r>
      <w:proofErr w:type="gramEnd"/>
    </w:p>
    <w:p w14:paraId="328B3D00"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4B0B7C"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neutron-fwaas-116d8f8c19d5b26e50c0fcb92aa63be4e34ae156</w:t>
      </w:r>
      <w:proofErr w:type="gramEnd"/>
    </w:p>
    <w:p w14:paraId="22B0017E"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9045C5A"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neutron-lbaas-36c1a041a77764bad49068df0ca5f3e89a16c050</w:t>
      </w:r>
      <w:proofErr w:type="gramEnd"/>
    </w:p>
    <w:p w14:paraId="5536061B"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757CD67"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neutron-vpnaas-545745bad2cf5b11625937011a7a7ed9ae7707ee</w:t>
      </w:r>
      <w:proofErr w:type="gramEnd"/>
    </w:p>
    <w:p w14:paraId="149510A7"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E6FA0B1"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nova-84fce6a5efe595fad6d67923ba0e39b2eb0b5b7a</w:t>
      </w:r>
      <w:proofErr w:type="gramEnd"/>
    </w:p>
    <w:p w14:paraId="35AC9E27"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B746996" w14:textId="33B4C5FA"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nova-</w:t>
      </w:r>
      <w:proofErr w:type="spellStart"/>
      <w:r w:rsidRPr="00F95532">
        <w:rPr>
          <w:rFonts w:ascii="MetricHPE Semibold" w:hAnsi="MetricHPE Semibold"/>
          <w:color w:val="auto"/>
          <w:sz w:val="20"/>
          <w:szCs w:val="20"/>
        </w:rPr>
        <w:t>docker</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0.0.1.dev236</w:t>
      </w:r>
    </w:p>
    <w:p w14:paraId="3A3BFC95" w14:textId="77777777" w:rsidR="00833DA5" w:rsidRDefault="00833DA5" w:rsidP="00833DA5">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C037DAC"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novnc-082027dc8742292ce3e3de0f742fed5c13e68337</w:t>
      </w:r>
      <w:proofErr w:type="gramEnd"/>
    </w:p>
    <w:p w14:paraId="30B97E6B" w14:textId="77777777" w:rsidR="006D3139" w:rsidRPr="00B24D16" w:rsidRDefault="006D3139" w:rsidP="006D313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ozilla_Public_License" w:history="1">
        <w:r>
          <w:rPr>
            <w:rStyle w:val="Hyperlink"/>
            <w:rFonts w:ascii="MetricHPE Light" w:hAnsi="MetricHPE Light"/>
            <w:lang w:val="en"/>
          </w:rPr>
          <w:t>MPL-2.0</w:t>
        </w:r>
      </w:hyperlink>
      <w:r>
        <w:rPr>
          <w:rFonts w:ascii="MetricHPE Light" w:hAnsi="MetricHPE Light"/>
          <w:lang w:val="en"/>
        </w:rPr>
        <w:t>.</w:t>
      </w:r>
    </w:p>
    <w:p w14:paraId="2CF93C0D"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novnc-9b731d3a5811cce05001e1d8fbb0d53e2859c86b</w:t>
      </w:r>
      <w:proofErr w:type="gramEnd"/>
    </w:p>
    <w:p w14:paraId="57339228" w14:textId="77777777" w:rsidR="006D3139" w:rsidRPr="00B24D16" w:rsidRDefault="006D3139" w:rsidP="006D3139">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ozilla_Public_License" w:history="1">
        <w:r>
          <w:rPr>
            <w:rStyle w:val="Hyperlink"/>
            <w:rFonts w:ascii="MetricHPE Light" w:hAnsi="MetricHPE Light"/>
            <w:lang w:val="en"/>
          </w:rPr>
          <w:t>MPL-2.0</w:t>
        </w:r>
      </w:hyperlink>
      <w:r>
        <w:rPr>
          <w:rFonts w:ascii="MetricHPE Light" w:hAnsi="MetricHPE Light"/>
          <w:lang w:val="en"/>
        </w:rPr>
        <w:t>.</w:t>
      </w:r>
    </w:p>
    <w:p w14:paraId="70818F45" w14:textId="7B28FF08"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ntplib</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0.3.2</w:t>
      </w:r>
    </w:p>
    <w:p w14:paraId="7BA5A2EB"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GNU_Lesser_General" w:history="1">
        <w:r>
          <w:rPr>
            <w:rStyle w:val="Hyperlink"/>
            <w:rFonts w:ascii="MetricHPE Light" w:hAnsi="MetricHPE Light"/>
            <w:lang w:val="en"/>
          </w:rPr>
          <w:t>LGPL-2.1</w:t>
        </w:r>
      </w:hyperlink>
      <w:r>
        <w:rPr>
          <w:rFonts w:ascii="MetricHPE Light" w:hAnsi="MetricHPE Light"/>
          <w:lang w:val="en"/>
        </w:rPr>
        <w:t>.</w:t>
      </w:r>
    </w:p>
    <w:p w14:paraId="35622E06" w14:textId="43897E8E"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lastRenderedPageBreak/>
        <w:t>ntplib</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0.3.3</w:t>
      </w:r>
    </w:p>
    <w:p w14:paraId="5F7CC5E4"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128C5BA6" w14:textId="1490B92F"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numpy</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1.8.1</w:t>
      </w:r>
    </w:p>
    <w:p w14:paraId="06F875C5"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72F38B46" w14:textId="77777777" w:rsidR="00250E08" w:rsidRPr="00B24D16" w:rsidRDefault="00250E08" w:rsidP="00250E08">
      <w:pPr>
        <w:rPr>
          <w:rFonts w:ascii="MetricHPE Light" w:hAnsi="MetricHPE Light"/>
          <w:lang w:val="en"/>
        </w:rPr>
      </w:pPr>
    </w:p>
    <w:p w14:paraId="068D682C"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O</w:t>
      </w:r>
    </w:p>
    <w:p w14:paraId="2DA49D03" w14:textId="6592B010"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oauthlib</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0.6.1</w:t>
      </w:r>
    </w:p>
    <w:p w14:paraId="04CACBA7"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BSD_3-Clause_“New”" w:history="1">
        <w:r>
          <w:rPr>
            <w:rStyle w:val="Hyperlink"/>
            <w:rFonts w:ascii="MetricHPE Light" w:hAnsi="MetricHPE Light"/>
            <w:lang w:val="en"/>
          </w:rPr>
          <w:t>BSD-3-Clause</w:t>
        </w:r>
      </w:hyperlink>
      <w:r>
        <w:rPr>
          <w:rFonts w:ascii="MetricHPE Light" w:hAnsi="MetricHPE Light"/>
          <w:lang w:val="en"/>
        </w:rPr>
        <w:t>.</w:t>
      </w:r>
    </w:p>
    <w:p w14:paraId="1F284E4A" w14:textId="13E2F4C4"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octavia</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0.5.3.dev5</w:t>
      </w:r>
    </w:p>
    <w:p w14:paraId="319A1577"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8502A52" w14:textId="7336D76D"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ordereddict</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w:t>
      </w:r>
    </w:p>
    <w:p w14:paraId="6203B033" w14:textId="77777777" w:rsidR="00250E08" w:rsidRPr="00B24D16"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MIT_License_(MIT)" w:history="1">
        <w:r>
          <w:rPr>
            <w:rStyle w:val="Hyperlink"/>
            <w:rFonts w:ascii="MetricHPE Light" w:hAnsi="MetricHPE Light"/>
            <w:lang w:val="en"/>
          </w:rPr>
          <w:t>MIT</w:t>
        </w:r>
      </w:hyperlink>
      <w:r>
        <w:rPr>
          <w:rFonts w:ascii="MetricHPE Light" w:hAnsi="MetricHPE Light"/>
          <w:lang w:val="en"/>
        </w:rPr>
        <w:t>.</w:t>
      </w:r>
    </w:p>
    <w:p w14:paraId="667489E4" w14:textId="2AA00134"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os</w:t>
      </w:r>
      <w:proofErr w:type="spellEnd"/>
      <w:r w:rsidRPr="00F95532">
        <w:rPr>
          <w:rFonts w:ascii="MetricHPE Semibold" w:hAnsi="MetricHPE Semibold"/>
          <w:color w:val="auto"/>
          <w:sz w:val="20"/>
          <w:szCs w:val="20"/>
        </w:rPr>
        <w:t>-apply-</w:t>
      </w:r>
      <w:proofErr w:type="spellStart"/>
      <w:r w:rsidRPr="00F95532">
        <w:rPr>
          <w:rFonts w:ascii="MetricHPE Semibold" w:hAnsi="MetricHPE Semibold"/>
          <w:color w:val="auto"/>
          <w:sz w:val="20"/>
          <w:szCs w:val="20"/>
        </w:rPr>
        <w:t>config</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0.1.14</w:t>
      </w:r>
    </w:p>
    <w:p w14:paraId="7DE1721B"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FDAE492" w14:textId="5933168B"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os</w:t>
      </w:r>
      <w:proofErr w:type="spellEnd"/>
      <w:r w:rsidRPr="00F95532">
        <w:rPr>
          <w:rFonts w:ascii="MetricHPE Semibold" w:hAnsi="MetricHPE Semibold"/>
          <w:color w:val="auto"/>
          <w:sz w:val="20"/>
          <w:szCs w:val="20"/>
        </w:rPr>
        <w:t>-brick</w:t>
      </w:r>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0.5.0</w:t>
      </w:r>
    </w:p>
    <w:p w14:paraId="4CE369B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B7F685E" w14:textId="23F6A937"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os</w:t>
      </w:r>
      <w:proofErr w:type="spellEnd"/>
      <w:r w:rsidRPr="00F95532">
        <w:rPr>
          <w:rFonts w:ascii="MetricHPE Semibold" w:hAnsi="MetricHPE Semibold"/>
          <w:color w:val="auto"/>
          <w:sz w:val="20"/>
          <w:szCs w:val="20"/>
        </w:rPr>
        <w:t>-client-</w:t>
      </w:r>
      <w:proofErr w:type="spellStart"/>
      <w:r w:rsidRPr="00F95532">
        <w:rPr>
          <w:rFonts w:ascii="MetricHPE Semibold" w:hAnsi="MetricHPE Semibold"/>
          <w:color w:val="auto"/>
          <w:sz w:val="20"/>
          <w:szCs w:val="20"/>
        </w:rPr>
        <w:t>config</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1.10.2</w:t>
      </w:r>
    </w:p>
    <w:p w14:paraId="4B5BB80C"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1D3A1E2" w14:textId="7BFDF787"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os</w:t>
      </w:r>
      <w:proofErr w:type="spellEnd"/>
      <w:r w:rsidRPr="00F95532">
        <w:rPr>
          <w:rFonts w:ascii="MetricHPE Semibold" w:hAnsi="MetricHPE Semibold"/>
          <w:color w:val="auto"/>
          <w:sz w:val="20"/>
          <w:szCs w:val="20"/>
        </w:rPr>
        <w:t>-cloud-</w:t>
      </w:r>
      <w:proofErr w:type="spellStart"/>
      <w:r w:rsidRPr="00F95532">
        <w:rPr>
          <w:rFonts w:ascii="MetricHPE Semibold" w:hAnsi="MetricHPE Semibold"/>
          <w:color w:val="auto"/>
          <w:sz w:val="20"/>
          <w:szCs w:val="20"/>
        </w:rPr>
        <w:t>config</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0.1.0</w:t>
      </w:r>
    </w:p>
    <w:p w14:paraId="18B0760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EF63CBC"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os-cloud-config-e2f57f73280a19534a071cd81cdd71cb6b1dc903</w:t>
      </w:r>
      <w:proofErr w:type="gramEnd"/>
    </w:p>
    <w:p w14:paraId="44ACEA4C"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84C5C7" w14:textId="0484E50E"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os</w:t>
      </w:r>
      <w:proofErr w:type="spellEnd"/>
      <w:r w:rsidRPr="00F95532">
        <w:rPr>
          <w:rFonts w:ascii="MetricHPE Semibold" w:hAnsi="MetricHPE Semibold"/>
          <w:color w:val="auto"/>
          <w:sz w:val="20"/>
          <w:szCs w:val="20"/>
        </w:rPr>
        <w:t>-collect-</w:t>
      </w:r>
      <w:proofErr w:type="spellStart"/>
      <w:r w:rsidRPr="00F95532">
        <w:rPr>
          <w:rFonts w:ascii="MetricHPE Semibold" w:hAnsi="MetricHPE Semibold"/>
          <w:color w:val="auto"/>
          <w:sz w:val="20"/>
          <w:szCs w:val="20"/>
        </w:rPr>
        <w:t>config</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0.1.15</w:t>
      </w:r>
    </w:p>
    <w:p w14:paraId="38A533D6"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BA40FBB" w14:textId="238A0DA3"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oslo.cache</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0.9.0</w:t>
      </w:r>
    </w:p>
    <w:p w14:paraId="34C2647F"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FFC2165" w14:textId="02F64F3B"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oslo.concurrency</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1.4.1</w:t>
      </w:r>
    </w:p>
    <w:p w14:paraId="2096281E"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699FCD3" w14:textId="42D3E9B1"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oslo.config</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p>
    <w:p w14:paraId="3B8DC16B"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C852264" w14:textId="1382A231"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oslo.context</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0.1.0</w:t>
      </w:r>
    </w:p>
    <w:p w14:paraId="4841FA64"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8513FE" w14:textId="0E4BEE07"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oslo.db</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1.0.2</w:t>
      </w:r>
    </w:p>
    <w:p w14:paraId="262FA3F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E5CE3EC" w14:textId="5211644F"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oslo.i18n</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w:t>
      </w:r>
    </w:p>
    <w:p w14:paraId="0CB2528A"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A096C0" w14:textId="0155C10E"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oslo.log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1.0.0</w:t>
      </w:r>
    </w:p>
    <w:p w14:paraId="30152BC2"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57C3F833" w14:textId="7EFA9E11"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lastRenderedPageBreak/>
        <w:t>oslo.log</w:t>
      </w:r>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1.6.0</w:t>
      </w:r>
    </w:p>
    <w:p w14:paraId="373C9116"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4159C10" w14:textId="5962AB81"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oslo.messaging</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p>
    <w:p w14:paraId="2996CA24"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1C10DBFE"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oslo.messaging-8188f548be7ff1c5c6416382c1e094424e29bb50</w:t>
      </w:r>
      <w:proofErr w:type="gramEnd"/>
    </w:p>
    <w:p w14:paraId="18D5960E"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DD4725E" w14:textId="5B15A506"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oslo.middleware</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0.2.0</w:t>
      </w:r>
    </w:p>
    <w:p w14:paraId="54EA5BCB"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A346AD8" w14:textId="148C90C8"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oslo.policy</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0.3.2</w:t>
      </w:r>
    </w:p>
    <w:p w14:paraId="3DD06A3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7F3D37B" w14:textId="2B3CCE31"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oslo.reports</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0.8.0</w:t>
      </w:r>
    </w:p>
    <w:p w14:paraId="7F888AC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050EEA" w14:textId="65A01F40"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oslo.rootwrap</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1.2.0</w:t>
      </w:r>
    </w:p>
    <w:p w14:paraId="34413F0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3D1A2350" w14:textId="6A565F7D"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oslo.serialization</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w:t>
      </w:r>
    </w:p>
    <w:p w14:paraId="461C9D47"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EC99B04" w14:textId="4DCB656E"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oslo.service</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0.12.0</w:t>
      </w:r>
    </w:p>
    <w:p w14:paraId="52CA988A"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074CB1F6" w14:textId="6C01D21F"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oslo.utils</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1.1.0</w:t>
      </w:r>
    </w:p>
    <w:p w14:paraId="414AC79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453E51D" w14:textId="5F13A14A"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oslo.versionedobjects</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0.1.1</w:t>
      </w:r>
    </w:p>
    <w:p w14:paraId="6CD8B7EF"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1894C99" w14:textId="48810D2D" w:rsidR="00F95532" w:rsidRPr="00F95532" w:rsidRDefault="00F95532" w:rsidP="00F95532">
      <w:pPr>
        <w:pStyle w:val="Heading3"/>
        <w:rPr>
          <w:rFonts w:ascii="MetricHPE Semibold" w:hAnsi="MetricHPE Semibold"/>
          <w:color w:val="auto"/>
          <w:sz w:val="20"/>
          <w:szCs w:val="20"/>
        </w:rPr>
      </w:pPr>
      <w:proofErr w:type="spellStart"/>
      <w:r w:rsidRPr="00F95532">
        <w:rPr>
          <w:rFonts w:ascii="MetricHPE Semibold" w:hAnsi="MetricHPE Semibold"/>
          <w:color w:val="auto"/>
          <w:sz w:val="20"/>
          <w:szCs w:val="20"/>
        </w:rPr>
        <w:t>oslo.vmware</w:t>
      </w:r>
      <w:proofErr w:type="spell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w:t>
      </w:r>
    </w:p>
    <w:p w14:paraId="51154D3A"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B4C52DD" w14:textId="3E166DFC"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oslosphinx</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2.3.0</w:t>
      </w:r>
    </w:p>
    <w:p w14:paraId="39407839"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4A13B47D" w14:textId="1FBEF2B3"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oslotest</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1.3.0</w:t>
      </w:r>
    </w:p>
    <w:p w14:paraId="7950E77D"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70FFEED5" w14:textId="4EC9DEED"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osprofiler</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0.3.0</w:t>
      </w:r>
    </w:p>
    <w:p w14:paraId="2FCD9CE0"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257A4FE6" w14:textId="2FCAED4F"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os</w:t>
      </w:r>
      <w:proofErr w:type="spellEnd"/>
      <w:r w:rsidRPr="00F95532">
        <w:rPr>
          <w:rFonts w:ascii="MetricHPE Semibold" w:hAnsi="MetricHPE Semibold"/>
          <w:color w:val="auto"/>
          <w:sz w:val="20"/>
          <w:szCs w:val="20"/>
        </w:rPr>
        <w:t>-refresh-</w:t>
      </w:r>
      <w:proofErr w:type="spellStart"/>
      <w:r w:rsidRPr="00F95532">
        <w:rPr>
          <w:rFonts w:ascii="MetricHPE Semibold" w:hAnsi="MetricHPE Semibold"/>
          <w:color w:val="auto"/>
          <w:sz w:val="20"/>
          <w:szCs w:val="20"/>
        </w:rPr>
        <w:t>config</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0.1.2</w:t>
      </w:r>
    </w:p>
    <w:p w14:paraId="7E07F797"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580165" w14:textId="48723A33" w:rsidR="00F95532" w:rsidRPr="00F95532" w:rsidRDefault="00F95532" w:rsidP="00F95532">
      <w:pPr>
        <w:pStyle w:val="Heading3"/>
        <w:rPr>
          <w:rFonts w:ascii="MetricHPE Semibold" w:hAnsi="MetricHPE Semibold"/>
          <w:color w:val="auto"/>
          <w:sz w:val="20"/>
          <w:szCs w:val="20"/>
        </w:rPr>
      </w:pPr>
      <w:proofErr w:type="spellStart"/>
      <w:proofErr w:type="gramStart"/>
      <w:r w:rsidRPr="00F95532">
        <w:rPr>
          <w:rFonts w:ascii="MetricHPE Semibold" w:hAnsi="MetricHPE Semibold"/>
          <w:color w:val="auto"/>
          <w:sz w:val="20"/>
          <w:szCs w:val="20"/>
        </w:rPr>
        <w:t>os-testr</w:t>
      </w:r>
      <w:proofErr w:type="spellEnd"/>
      <w:proofErr w:type="gramEnd"/>
      <w:r w:rsidR="00250E08">
        <w:rPr>
          <w:rFonts w:ascii="MetricHPE Semibold" w:hAnsi="MetricHPE Semibold"/>
          <w:color w:val="auto"/>
          <w:sz w:val="20"/>
          <w:szCs w:val="20"/>
        </w:rPr>
        <w:t xml:space="preserve">, version </w:t>
      </w:r>
      <w:r w:rsidRPr="00F95532">
        <w:rPr>
          <w:rFonts w:ascii="MetricHPE Semibold" w:hAnsi="MetricHPE Semibold"/>
          <w:color w:val="auto"/>
          <w:sz w:val="20"/>
          <w:szCs w:val="20"/>
        </w:rPr>
        <w:t>0.2.0</w:t>
      </w:r>
    </w:p>
    <w:p w14:paraId="12B2613B" w14:textId="77777777" w:rsidR="00250E08" w:rsidRDefault="00250E08" w:rsidP="00250E08">
      <w:pPr>
        <w:rPr>
          <w:rFonts w:ascii="MetricHPE Light" w:hAnsi="MetricHPE Light"/>
          <w:lang w:val="en"/>
        </w:rPr>
      </w:pPr>
      <w:r w:rsidRPr="00B24D16">
        <w:rPr>
          <w:rFonts w:ascii="MetricHPE Light" w:hAnsi="MetricHPE Light"/>
          <w:lang w:val="en"/>
        </w:rPr>
        <w:t xml:space="preserve">This </w:t>
      </w:r>
      <w:r>
        <w:rPr>
          <w:rFonts w:ascii="MetricHPE Light" w:hAnsi="MetricHPE Light"/>
          <w:lang w:val="en"/>
        </w:rPr>
        <w:t>component</w:t>
      </w:r>
      <w:r w:rsidRPr="00B24D16">
        <w:rPr>
          <w:rFonts w:ascii="MetricHPE Light" w:hAnsi="MetricHPE Light"/>
          <w:lang w:val="en"/>
        </w:rPr>
        <w:t xml:space="preserve"> uses the following license:</w:t>
      </w:r>
      <w:r>
        <w:rPr>
          <w:rFonts w:ascii="MetricHPE Light" w:hAnsi="MetricHPE Light"/>
          <w:lang w:val="en"/>
        </w:rPr>
        <w:t xml:space="preserve"> </w:t>
      </w:r>
      <w:hyperlink w:anchor="_Apache_License,_version" w:history="1">
        <w:r>
          <w:rPr>
            <w:rStyle w:val="Hyperlink"/>
            <w:rFonts w:ascii="MetricHPE Light" w:hAnsi="MetricHPE Light"/>
            <w:lang w:val="en"/>
          </w:rPr>
          <w:t>Apache-2.0</w:t>
        </w:r>
      </w:hyperlink>
      <w:r>
        <w:rPr>
          <w:rFonts w:ascii="MetricHPE Light" w:hAnsi="MetricHPE Light"/>
          <w:lang w:val="en"/>
        </w:rPr>
        <w:t>.</w:t>
      </w:r>
    </w:p>
    <w:p w14:paraId="6048D432" w14:textId="77777777" w:rsidR="00250E08" w:rsidRDefault="00250E08" w:rsidP="00250E08">
      <w:pPr>
        <w:rPr>
          <w:rFonts w:ascii="MetricHPE Light" w:hAnsi="MetricHPE Light"/>
          <w:lang w:val="en"/>
        </w:rPr>
      </w:pPr>
    </w:p>
    <w:p w14:paraId="6FCC9626"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lastRenderedPageBreak/>
        <w:t>P</w:t>
      </w:r>
    </w:p>
    <w:p w14:paraId="2B3A6D8A" w14:textId="16A934F5"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paho-mqtt-1.1</w:t>
      </w:r>
      <w:proofErr w:type="gramEnd"/>
    </w:p>
    <w:p w14:paraId="7B89058B"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paramiko-1.13.0</w:t>
      </w:r>
      <w:proofErr w:type="gramEnd"/>
    </w:p>
    <w:p w14:paraId="52A6B176"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parsedatetime-1.4</w:t>
      </w:r>
      <w:proofErr w:type="gramEnd"/>
    </w:p>
    <w:p w14:paraId="5FF2E165"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passlib-1.6.2</w:t>
      </w:r>
      <w:proofErr w:type="gramEnd"/>
    </w:p>
    <w:p w14:paraId="03BDBE41"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Paste-1.7.5.1</w:t>
      </w:r>
    </w:p>
    <w:p w14:paraId="21387FEF"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PasteDeploy-1.5.2</w:t>
      </w:r>
    </w:p>
    <w:p w14:paraId="0F90AFC5"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pathlib-1.0.1</w:t>
      </w:r>
      <w:proofErr w:type="gramEnd"/>
    </w:p>
    <w:p w14:paraId="3CB3D808"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pbr-0.8.0</w:t>
      </w:r>
      <w:proofErr w:type="gramEnd"/>
    </w:p>
    <w:p w14:paraId="5A737EF9"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pecan-0.4.5</w:t>
      </w:r>
      <w:proofErr w:type="gramEnd"/>
    </w:p>
    <w:p w14:paraId="1BDB0F05"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pecan-0.5.0</w:t>
      </w:r>
      <w:proofErr w:type="gramEnd"/>
    </w:p>
    <w:p w14:paraId="3DDBF042"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pep3143daemon-0.0.6</w:t>
      </w:r>
      <w:proofErr w:type="gramEnd"/>
    </w:p>
    <w:p w14:paraId="399CEBB8"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pep8-1.5.6</w:t>
      </w:r>
      <w:proofErr w:type="gramEnd"/>
    </w:p>
    <w:p w14:paraId="540BC038"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pexpect-4.0.1</w:t>
      </w:r>
      <w:proofErr w:type="gramEnd"/>
    </w:p>
    <w:p w14:paraId="281768CB" w14:textId="77777777" w:rsidR="00AE7C52" w:rsidRDefault="00AE7C52" w:rsidP="00AE7C52">
      <w:pPr>
        <w:pStyle w:val="Heading3"/>
        <w:rPr>
          <w:rFonts w:ascii="MetricHPE Semibold" w:hAnsi="MetricHPE Semibold"/>
          <w:color w:val="auto"/>
          <w:sz w:val="20"/>
          <w:szCs w:val="20"/>
        </w:rPr>
      </w:pPr>
      <w:proofErr w:type="gramStart"/>
      <w:r w:rsidRPr="00AE7C52">
        <w:rPr>
          <w:rFonts w:ascii="MetricHPE Semibold" w:hAnsi="MetricHPE Semibold"/>
          <w:color w:val="auto"/>
          <w:sz w:val="20"/>
          <w:szCs w:val="20"/>
          <w:highlight w:val="yellow"/>
        </w:rPr>
        <w:t>pika-0.9.14</w:t>
      </w:r>
      <w:proofErr w:type="gramEnd"/>
    </w:p>
    <w:p w14:paraId="251BEA85" w14:textId="495060A8" w:rsidR="00AE7C52" w:rsidRPr="001C0660" w:rsidRDefault="00AE7C52" w:rsidP="00AE7C52">
      <w:pPr>
        <w:rPr>
          <w:rFonts w:ascii="MetricHPE Light" w:hAnsi="MetricHPE Light"/>
          <w:lang w:val="en"/>
        </w:rPr>
      </w:pPr>
      <w:r w:rsidRPr="001C0660">
        <w:rPr>
          <w:rFonts w:ascii="MetricHPE Light" w:hAnsi="MetricHPE Light"/>
          <w:lang w:val="en"/>
        </w:rPr>
        <w:t>TBD – either Mozilla or GPL</w:t>
      </w:r>
      <w:bookmarkStart w:id="3" w:name="_GoBack"/>
      <w:bookmarkEnd w:id="3"/>
    </w:p>
    <w:p w14:paraId="61D9FE08"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pika-0.10.0</w:t>
      </w:r>
      <w:proofErr w:type="gramEnd"/>
    </w:p>
    <w:p w14:paraId="4E29FEFF"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Pint-0.6</w:t>
      </w:r>
    </w:p>
    <w:p w14:paraId="3C284A1E"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ply-3.4</w:t>
      </w:r>
      <w:proofErr w:type="gramEnd"/>
    </w:p>
    <w:p w14:paraId="70B02455"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positional-1.0.1</w:t>
      </w:r>
      <w:proofErr w:type="gramEnd"/>
    </w:p>
    <w:p w14:paraId="306EBD00"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posix-ipc-0.9.8</w:t>
      </w:r>
      <w:proofErr w:type="gramEnd"/>
    </w:p>
    <w:p w14:paraId="23558709"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prettytable-0.7.2</w:t>
      </w:r>
      <w:proofErr w:type="gramEnd"/>
    </w:p>
    <w:p w14:paraId="232A3C8A"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proliantutils-0.1.1</w:t>
      </w:r>
      <w:proofErr w:type="gramEnd"/>
    </w:p>
    <w:p w14:paraId="26612C90"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psutil-1.2.1</w:t>
      </w:r>
      <w:proofErr w:type="gramEnd"/>
    </w:p>
    <w:p w14:paraId="78F74D27"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psutil-3.0.1</w:t>
      </w:r>
      <w:proofErr w:type="gramEnd"/>
    </w:p>
    <w:p w14:paraId="4257BDE4"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ptyprocess-0.5</w:t>
      </w:r>
      <w:proofErr w:type="gramEnd"/>
    </w:p>
    <w:p w14:paraId="3B1C9CE2"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py2-ipaddress-3.4.1</w:t>
      </w:r>
      <w:proofErr w:type="gramEnd"/>
    </w:p>
    <w:p w14:paraId="53BB67C3"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pyasn1-0.1.7</w:t>
      </w:r>
      <w:proofErr w:type="gramEnd"/>
    </w:p>
    <w:p w14:paraId="57887FA0"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pyasn1-modules-0.0.6</w:t>
      </w:r>
      <w:proofErr w:type="gramEnd"/>
    </w:p>
    <w:p w14:paraId="2A950A86"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pycadf-0.5</w:t>
      </w:r>
      <w:proofErr w:type="gramEnd"/>
    </w:p>
    <w:p w14:paraId="32C171A6"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pycparser-2.10</w:t>
      </w:r>
      <w:proofErr w:type="gramEnd"/>
    </w:p>
    <w:p w14:paraId="4231C545" w14:textId="77777777" w:rsidR="00F95532" w:rsidRDefault="00F95532" w:rsidP="00F95532">
      <w:pPr>
        <w:pStyle w:val="Heading3"/>
        <w:rPr>
          <w:rFonts w:ascii="MetricHPE Semibold" w:hAnsi="MetricHPE Semibold"/>
          <w:color w:val="auto"/>
          <w:sz w:val="20"/>
          <w:szCs w:val="20"/>
        </w:rPr>
      </w:pPr>
      <w:proofErr w:type="gramStart"/>
      <w:r w:rsidRPr="00AE7C52">
        <w:rPr>
          <w:rFonts w:ascii="MetricHPE Semibold" w:hAnsi="MetricHPE Semibold"/>
          <w:color w:val="auto"/>
          <w:sz w:val="20"/>
          <w:szCs w:val="20"/>
          <w:highlight w:val="yellow"/>
        </w:rPr>
        <w:t>pycrypto-2.6.1</w:t>
      </w:r>
      <w:proofErr w:type="gramEnd"/>
    </w:p>
    <w:p w14:paraId="2B98F39C" w14:textId="25C674B3" w:rsidR="00AE7C52" w:rsidRPr="00AE7C52" w:rsidRDefault="00AE7C52" w:rsidP="00AE7C52">
      <w:r>
        <w:t>Public domain</w:t>
      </w:r>
    </w:p>
    <w:p w14:paraId="0A69CB5A"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lastRenderedPageBreak/>
        <w:t>pycryptodome-3.4</w:t>
      </w:r>
      <w:proofErr w:type="gramEnd"/>
    </w:p>
    <w:p w14:paraId="17AAE2A9"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pycryptodomex-3.4.2</w:t>
      </w:r>
      <w:proofErr w:type="gramEnd"/>
    </w:p>
    <w:p w14:paraId="11C63242"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PyECLib-1.0.7</w:t>
      </w:r>
    </w:p>
    <w:p w14:paraId="7B82BEAD"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pyflakes-0.8.1</w:t>
      </w:r>
      <w:proofErr w:type="gramEnd"/>
    </w:p>
    <w:p w14:paraId="61D9F599"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pyghmi-0.6.15</w:t>
      </w:r>
      <w:proofErr w:type="gramEnd"/>
    </w:p>
    <w:p w14:paraId="01AFC714"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Pygments-2.0.1</w:t>
      </w:r>
    </w:p>
    <w:p w14:paraId="4F74EB3C"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pyinotify-0.9.6</w:t>
      </w:r>
      <w:proofErr w:type="gramEnd"/>
    </w:p>
    <w:p w14:paraId="537133A4"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Pykka-1.2.0</w:t>
      </w:r>
    </w:p>
    <w:p w14:paraId="38D6F910"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PyKMIP-0.4.0</w:t>
      </w:r>
    </w:p>
    <w:p w14:paraId="2A1DB687"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pyldap-2.4.25.1</w:t>
      </w:r>
      <w:proofErr w:type="gramEnd"/>
    </w:p>
    <w:p w14:paraId="50F0191B"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pylint-1.4.4</w:t>
      </w:r>
      <w:proofErr w:type="gramEnd"/>
    </w:p>
    <w:p w14:paraId="26000643"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pymemcache-1.2.8</w:t>
      </w:r>
      <w:proofErr w:type="gramEnd"/>
    </w:p>
    <w:p w14:paraId="69FD0FEE"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pymongo-2.8.1</w:t>
      </w:r>
      <w:proofErr w:type="gramEnd"/>
    </w:p>
    <w:p w14:paraId="2C590444"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PyMySQL-0.6.6</w:t>
      </w:r>
    </w:p>
    <w:p w14:paraId="6E056045"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pyOpenSSL-0.14</w:t>
      </w:r>
      <w:proofErr w:type="gramEnd"/>
    </w:p>
    <w:p w14:paraId="5F4B206A"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pyparsing-2.0.2</w:t>
      </w:r>
      <w:proofErr w:type="gramEnd"/>
    </w:p>
    <w:p w14:paraId="60276B55"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pyrsistent-0.11.12</w:t>
      </w:r>
      <w:proofErr w:type="gramEnd"/>
    </w:p>
    <w:p w14:paraId="634D7A23"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pysaml2-2.4.0</w:t>
      </w:r>
      <w:proofErr w:type="gramEnd"/>
    </w:p>
    <w:p w14:paraId="2E537DE3"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pyScss-1.2.1</w:t>
      </w:r>
      <w:proofErr w:type="gramEnd"/>
    </w:p>
    <w:p w14:paraId="541139E4"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pysendfile-2.0.0</w:t>
      </w:r>
      <w:proofErr w:type="gramEnd"/>
    </w:p>
    <w:p w14:paraId="33E6C428"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pysmi-0.0.6</w:t>
      </w:r>
      <w:proofErr w:type="gramEnd"/>
    </w:p>
    <w:p w14:paraId="370014B0"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pysnmp-4.2.5</w:t>
      </w:r>
      <w:proofErr w:type="gramEnd"/>
    </w:p>
    <w:p w14:paraId="19267BD5"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pystache-0.5.3</w:t>
      </w:r>
      <w:proofErr w:type="gramEnd"/>
    </w:p>
    <w:p w14:paraId="74695053"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python-barbicanclient-3.0.1</w:t>
      </w:r>
      <w:proofErr w:type="gramEnd"/>
    </w:p>
    <w:p w14:paraId="073B77F7"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python-ceilometerclient-57bdb2e109437e891406cb5bbf01168b75e7b00c</w:t>
      </w:r>
      <w:proofErr w:type="gramEnd"/>
    </w:p>
    <w:p w14:paraId="0F76034B"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python-cinderclient-0c4010e7fbc9939905e8647afbe1358c384dc658</w:t>
      </w:r>
      <w:proofErr w:type="gramEnd"/>
    </w:p>
    <w:p w14:paraId="3D690F71"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python-consul-0.6.0</w:t>
      </w:r>
      <w:proofErr w:type="gramEnd"/>
    </w:p>
    <w:p w14:paraId="02822890"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w:t>
      </w:r>
      <w:proofErr w:type="spellStart"/>
      <w:r w:rsidRPr="00F95532">
        <w:rPr>
          <w:rFonts w:ascii="MetricHPE Semibold" w:hAnsi="MetricHPE Semibold"/>
          <w:color w:val="auto"/>
          <w:sz w:val="20"/>
          <w:szCs w:val="20"/>
        </w:rPr>
        <w:t>cueclient</w:t>
      </w:r>
      <w:proofErr w:type="spellEnd"/>
      <w:r w:rsidRPr="00F95532">
        <w:rPr>
          <w:rFonts w:ascii="MetricHPE Semibold" w:hAnsi="MetricHPE Semibold"/>
          <w:color w:val="auto"/>
          <w:sz w:val="20"/>
          <w:szCs w:val="20"/>
        </w:rPr>
        <w:t>/python-cueclient-1.0</w:t>
      </w:r>
      <w:proofErr w:type="gramEnd"/>
    </w:p>
    <w:p w14:paraId="565ACCDD"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python-daemon-1.6.1</w:t>
      </w:r>
      <w:proofErr w:type="gramEnd"/>
    </w:p>
    <w:p w14:paraId="74722F19"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python-dateutil-2.2</w:t>
      </w:r>
      <w:proofErr w:type="gramEnd"/>
    </w:p>
    <w:p w14:paraId="5B85C9BE"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python-designateclient-1.1.1</w:t>
      </w:r>
      <w:proofErr w:type="gramEnd"/>
    </w:p>
    <w:p w14:paraId="36995B03"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python-editor-0.4</w:t>
      </w:r>
      <w:proofErr w:type="gramEnd"/>
    </w:p>
    <w:p w14:paraId="34454587" w14:textId="77777777" w:rsidR="00F95532" w:rsidRDefault="00F95532" w:rsidP="00F95532">
      <w:pPr>
        <w:pStyle w:val="Heading3"/>
        <w:rPr>
          <w:rFonts w:ascii="MetricHPE Semibold" w:hAnsi="MetricHPE Semibold"/>
          <w:color w:val="auto"/>
          <w:sz w:val="20"/>
          <w:szCs w:val="20"/>
        </w:rPr>
      </w:pPr>
      <w:proofErr w:type="gramStart"/>
      <w:r w:rsidRPr="00C36C7F">
        <w:rPr>
          <w:rFonts w:ascii="MetricHPE Semibold" w:hAnsi="MetricHPE Semibold"/>
          <w:color w:val="auto"/>
          <w:sz w:val="20"/>
          <w:szCs w:val="20"/>
          <w:highlight w:val="yellow"/>
        </w:rPr>
        <w:t>python-eonclient-6f912b4dc2c11f72ca05476731be8339d718dd02</w:t>
      </w:r>
      <w:proofErr w:type="gramEnd"/>
    </w:p>
    <w:p w14:paraId="1E1CC23E" w14:textId="50547899" w:rsidR="00C36C7F" w:rsidRPr="00C36C7F" w:rsidRDefault="00C36C7F" w:rsidP="00C36C7F">
      <w:r>
        <w:t>HP internal</w:t>
      </w:r>
    </w:p>
    <w:p w14:paraId="608911CD"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lastRenderedPageBreak/>
        <w:t>python-glanceclient-68c1d1fbc614d11b95f2fd6da26fd669e40f4186</w:t>
      </w:r>
      <w:proofErr w:type="gramEnd"/>
    </w:p>
    <w:p w14:paraId="057CC370"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python-gnupg-0.3.6</w:t>
      </w:r>
      <w:proofErr w:type="gramEnd"/>
    </w:p>
    <w:p w14:paraId="1E624AA0"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python-heatclient-a98c1f3617604c4871263ff9cc986b27f302ef46</w:t>
      </w:r>
      <w:proofErr w:type="gramEnd"/>
    </w:p>
    <w:p w14:paraId="3BD592AC"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python-ironicclient-0.1.4</w:t>
      </w:r>
      <w:proofErr w:type="gramEnd"/>
    </w:p>
    <w:p w14:paraId="0B68B351"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python-ironicclient-47062acbf6935769bb5b2c585ea822080c326793</w:t>
      </w:r>
      <w:proofErr w:type="gramEnd"/>
    </w:p>
    <w:p w14:paraId="4AB3F44E"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python-keystoneclient-9c3cb45f6e25c3aa92e2c93fec2881c9a642e185</w:t>
      </w:r>
      <w:proofErr w:type="gramEnd"/>
    </w:p>
    <w:p w14:paraId="74B031EB"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python-ldap-2.4.18</w:t>
      </w:r>
      <w:proofErr w:type="gramEnd"/>
    </w:p>
    <w:p w14:paraId="2677FF8E"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python-logstash-0.4.2</w:t>
      </w:r>
      <w:proofErr w:type="gramEnd"/>
    </w:p>
    <w:p w14:paraId="6493B5BD"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python-magnumclient-0.2.1</w:t>
      </w:r>
      <w:proofErr w:type="gramEnd"/>
    </w:p>
    <w:p w14:paraId="11AFF49F"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python-magnumclient-1.0.0.0b1.dev3</w:t>
      </w:r>
      <w:proofErr w:type="gramEnd"/>
    </w:p>
    <w:p w14:paraId="26482CE3"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python-manilaclient-1.5.0</w:t>
      </w:r>
      <w:proofErr w:type="gramEnd"/>
    </w:p>
    <w:p w14:paraId="39EED1FD"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python-memcached-1.53</w:t>
      </w:r>
      <w:proofErr w:type="gramEnd"/>
    </w:p>
    <w:p w14:paraId="19FAA25E"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python-mimeparse-0.1.4</w:t>
      </w:r>
      <w:proofErr w:type="gramEnd"/>
    </w:p>
    <w:p w14:paraId="3F33A041"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python-mistralclient-1.1.0</w:t>
      </w:r>
      <w:proofErr w:type="gramEnd"/>
    </w:p>
    <w:p w14:paraId="3A97A89E"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python-monascaclient-a50f7c5a931a4af48aaedc84ad25e922ac86b1d4</w:t>
      </w:r>
      <w:proofErr w:type="gramEnd"/>
    </w:p>
    <w:p w14:paraId="672C886B"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python-neutronclient-e0591432fc8128d8df41a692e416b2758a3cf7a9</w:t>
      </w:r>
      <w:proofErr w:type="gramEnd"/>
    </w:p>
    <w:p w14:paraId="327A549A"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python-novaclient-b21d6775685fc2ca9bd5c13e817343789d7ad6c5</w:t>
      </w:r>
      <w:proofErr w:type="gramEnd"/>
    </w:p>
    <w:p w14:paraId="1A0C68B8"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python-openstackclient-d29e136d23b3ec605d97e83eabe359883ed61872</w:t>
      </w:r>
      <w:proofErr w:type="gramEnd"/>
    </w:p>
    <w:p w14:paraId="691A2D56"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python-saharaclient-0.7.0</w:t>
      </w:r>
      <w:proofErr w:type="gramEnd"/>
    </w:p>
    <w:p w14:paraId="2C4A3BEC"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python-seamicroclient-0.2.1</w:t>
      </w:r>
      <w:proofErr w:type="gramEnd"/>
    </w:p>
    <w:p w14:paraId="36E993FE" w14:textId="77777777" w:rsidR="00F95532" w:rsidRDefault="00F95532" w:rsidP="00F95532">
      <w:pPr>
        <w:pStyle w:val="Heading3"/>
        <w:rPr>
          <w:rFonts w:ascii="MetricHPE Semibold" w:hAnsi="MetricHPE Semibold"/>
          <w:color w:val="auto"/>
          <w:sz w:val="20"/>
          <w:szCs w:val="20"/>
        </w:rPr>
      </w:pPr>
      <w:proofErr w:type="gramStart"/>
      <w:r w:rsidRPr="00C36C7F">
        <w:rPr>
          <w:rFonts w:ascii="MetricHPE Semibold" w:hAnsi="MetricHPE Semibold"/>
          <w:color w:val="auto"/>
          <w:sz w:val="20"/>
          <w:szCs w:val="20"/>
          <w:highlight w:val="yellow"/>
        </w:rPr>
        <w:t>python-siriusclient-c6cf11cc174e0357411edf8e1c1177225d4f9985</w:t>
      </w:r>
      <w:proofErr w:type="gramEnd"/>
    </w:p>
    <w:p w14:paraId="53A368A3" w14:textId="3EF21400" w:rsidR="00C36C7F" w:rsidRPr="00C36C7F" w:rsidRDefault="00C36C7F" w:rsidP="00C36C7F">
      <w:r>
        <w:t>HP internal</w:t>
      </w:r>
    </w:p>
    <w:p w14:paraId="39DF4726"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lastRenderedPageBreak/>
        <w:t>python-statsd-1.7.2</w:t>
      </w:r>
      <w:proofErr w:type="gramEnd"/>
    </w:p>
    <w:p w14:paraId="45B94868"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python-subunit-0.0.18</w:t>
      </w:r>
      <w:proofErr w:type="gramEnd"/>
    </w:p>
    <w:p w14:paraId="701BA22F"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python-swiftclient-394cb57f630b3dfdc1d5b2e172ef0f1c16b8211f</w:t>
      </w:r>
      <w:proofErr w:type="gramEnd"/>
    </w:p>
    <w:p w14:paraId="6F29CE32"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python-troveclient-1.0.4</w:t>
      </w:r>
      <w:proofErr w:type="gramEnd"/>
    </w:p>
    <w:p w14:paraId="31D84E60"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python-zaqarclient-0.2.0</w:t>
      </w:r>
      <w:proofErr w:type="gramEnd"/>
    </w:p>
    <w:p w14:paraId="5243763E"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pytz-2014.2</w:t>
      </w:r>
      <w:proofErr w:type="gramEnd"/>
    </w:p>
    <w:p w14:paraId="011BF94D"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pyvmomi-5.5.0.2014.1.1</w:t>
      </w:r>
      <w:proofErr w:type="gramEnd"/>
    </w:p>
    <w:p w14:paraId="2937AB1B"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pywinrm-0.1.1</w:t>
      </w:r>
      <w:proofErr w:type="gramEnd"/>
    </w:p>
    <w:p w14:paraId="57AC0420"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PyYAML-3.11</w:t>
      </w:r>
    </w:p>
    <w:p w14:paraId="746145EF"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Q</w:t>
      </w:r>
    </w:p>
    <w:p w14:paraId="7D271261" w14:textId="52C4E519"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qpid-python-0.26</w:t>
      </w:r>
      <w:proofErr w:type="gramEnd"/>
    </w:p>
    <w:p w14:paraId="6695D2E9"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R</w:t>
      </w:r>
    </w:p>
    <w:p w14:paraId="5EF91829" w14:textId="1CC924E4"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rcssmin-1.0.6</w:t>
      </w:r>
      <w:proofErr w:type="gramEnd"/>
    </w:p>
    <w:p w14:paraId="1520BFBA"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redis-2.10.3</w:t>
      </w:r>
      <w:proofErr w:type="gramEnd"/>
    </w:p>
    <w:p w14:paraId="24680C74"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repoze.lru-0.6</w:t>
      </w:r>
      <w:proofErr w:type="gramEnd"/>
    </w:p>
    <w:p w14:paraId="46B2755D"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repoze.who-2.2</w:t>
      </w:r>
      <w:proofErr w:type="gramEnd"/>
    </w:p>
    <w:p w14:paraId="474D459B"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requests-2.2.1</w:t>
      </w:r>
      <w:proofErr w:type="gramEnd"/>
    </w:p>
    <w:p w14:paraId="7A741675"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requestsexceptions-1.1.1</w:t>
      </w:r>
      <w:proofErr w:type="gramEnd"/>
    </w:p>
    <w:p w14:paraId="528E8DD3"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retrying-1.3.2</w:t>
      </w:r>
      <w:proofErr w:type="gramEnd"/>
    </w:p>
    <w:p w14:paraId="41E3B34A"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rfc3986-0.2.0</w:t>
      </w:r>
      <w:proofErr w:type="gramEnd"/>
    </w:p>
    <w:p w14:paraId="5761FD57"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rjsmin-1.0.12</w:t>
      </w:r>
      <w:proofErr w:type="gramEnd"/>
    </w:p>
    <w:p w14:paraId="6540DC2D"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Routes-2.0</w:t>
      </w:r>
    </w:p>
    <w:p w14:paraId="044BA7EE"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Routes-2.1</w:t>
      </w:r>
    </w:p>
    <w:p w14:paraId="6576196B"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rtslib-fb-2.1.47</w:t>
      </w:r>
      <w:proofErr w:type="gramEnd"/>
    </w:p>
    <w:p w14:paraId="7EBA1467"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ryu-3.26</w:t>
      </w:r>
      <w:proofErr w:type="gramEnd"/>
    </w:p>
    <w:p w14:paraId="6B98F60C"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S</w:t>
      </w:r>
    </w:p>
    <w:p w14:paraId="43ADC142" w14:textId="6624258A"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semantic-version-2.4.1</w:t>
      </w:r>
      <w:proofErr w:type="gramEnd"/>
    </w:p>
    <w:p w14:paraId="7BDBD4F8"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sh-1.11</w:t>
      </w:r>
      <w:proofErr w:type="gramEnd"/>
    </w:p>
    <w:p w14:paraId="3B861FB0"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simplegeneric-0.8.1</w:t>
      </w:r>
      <w:proofErr w:type="gramEnd"/>
    </w:p>
    <w:p w14:paraId="237A6480"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simplejson-3.4.0</w:t>
      </w:r>
      <w:proofErr w:type="gramEnd"/>
    </w:p>
    <w:p w14:paraId="296E59DE"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simport-0.2</w:t>
      </w:r>
      <w:proofErr w:type="gramEnd"/>
    </w:p>
    <w:p w14:paraId="097A6B8C"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singledispatch-3.4.0.3</w:t>
      </w:r>
      <w:proofErr w:type="gramEnd"/>
    </w:p>
    <w:p w14:paraId="387CA1CB" w14:textId="77777777" w:rsidR="00F95532" w:rsidRDefault="00F95532" w:rsidP="00F95532">
      <w:pPr>
        <w:pStyle w:val="Heading3"/>
        <w:rPr>
          <w:rFonts w:ascii="MetricHPE Semibold" w:hAnsi="MetricHPE Semibold"/>
          <w:color w:val="auto"/>
          <w:sz w:val="20"/>
          <w:szCs w:val="20"/>
        </w:rPr>
      </w:pPr>
      <w:proofErr w:type="gramStart"/>
      <w:r w:rsidRPr="00C36C7F">
        <w:rPr>
          <w:rFonts w:ascii="MetricHPE Semibold" w:hAnsi="MetricHPE Semibold"/>
          <w:color w:val="auto"/>
          <w:sz w:val="20"/>
          <w:szCs w:val="20"/>
          <w:highlight w:val="yellow"/>
        </w:rPr>
        <w:t>sirius-dad6f1423330ec1e5590c7497a3e7d3274eecc3b</w:t>
      </w:r>
      <w:proofErr w:type="gramEnd"/>
    </w:p>
    <w:p w14:paraId="67F61538" w14:textId="669901A6" w:rsidR="00C36C7F" w:rsidRPr="00C36C7F" w:rsidRDefault="00C36C7F" w:rsidP="00C36C7F">
      <w:r>
        <w:t>HP internal</w:t>
      </w:r>
    </w:p>
    <w:p w14:paraId="2057AA9C"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lastRenderedPageBreak/>
        <w:t>six-1.6.1</w:t>
      </w:r>
      <w:proofErr w:type="gramEnd"/>
    </w:p>
    <w:p w14:paraId="5E38EF8C"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Sphinx-1.2.3</w:t>
      </w:r>
    </w:p>
    <w:p w14:paraId="494AB5A3"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SQLAlchemy-0.9.4</w:t>
      </w:r>
    </w:p>
    <w:p w14:paraId="5226F7A5"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sqlalchemy-migrate-0.9</w:t>
      </w:r>
      <w:proofErr w:type="gramEnd"/>
    </w:p>
    <w:p w14:paraId="3BF74F15"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SQLAlchemy-Utils-0.31.6</w:t>
      </w:r>
    </w:p>
    <w:p w14:paraId="19A19FD0"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sqlparse-0.1.15</w:t>
      </w:r>
      <w:proofErr w:type="gramEnd"/>
    </w:p>
    <w:p w14:paraId="687CB777"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stevedore-0.15</w:t>
      </w:r>
      <w:proofErr w:type="gramEnd"/>
    </w:p>
    <w:p w14:paraId="13974652"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suds-0.4</w:t>
      </w:r>
      <w:proofErr w:type="gramEnd"/>
    </w:p>
    <w:p w14:paraId="2D717575"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suds-jurko-0.6</w:t>
      </w:r>
      <w:proofErr w:type="gramEnd"/>
    </w:p>
    <w:p w14:paraId="74B3CFC9"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supervisor-3.1.3</w:t>
      </w:r>
      <w:proofErr w:type="gramEnd"/>
    </w:p>
    <w:p w14:paraId="31373A65"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swift-977f54c99fa52bc74fdb2c5c251f9a852c40b0d9</w:t>
      </w:r>
      <w:proofErr w:type="gramEnd"/>
    </w:p>
    <w:p w14:paraId="13C110A7"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T</w:t>
      </w:r>
    </w:p>
    <w:p w14:paraId="2EC80F95" w14:textId="70A89142"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tablib-0.10.0</w:t>
      </w:r>
      <w:proofErr w:type="gramEnd"/>
    </w:p>
    <w:p w14:paraId="4C0A8744"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taskflow-0.2</w:t>
      </w:r>
      <w:proofErr w:type="gramEnd"/>
    </w:p>
    <w:p w14:paraId="4AF42820"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tempest-98ef96554ec2141047a0e15722849752071fec59</w:t>
      </w:r>
      <w:proofErr w:type="gramEnd"/>
    </w:p>
    <w:p w14:paraId="13B42719"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tempest-lib-0.1.0</w:t>
      </w:r>
      <w:proofErr w:type="gramEnd"/>
    </w:p>
    <w:p w14:paraId="014CAAE6"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tempest-lib-0.10.0</w:t>
      </w:r>
      <w:proofErr w:type="gramEnd"/>
    </w:p>
    <w:p w14:paraId="7544F199"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Tempita-0.5.2</w:t>
      </w:r>
    </w:p>
    <w:p w14:paraId="70F575B0"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testrepository-0.0.18</w:t>
      </w:r>
      <w:proofErr w:type="gramEnd"/>
    </w:p>
    <w:p w14:paraId="13B0D71A"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testresources-0.2.7</w:t>
      </w:r>
      <w:proofErr w:type="gramEnd"/>
    </w:p>
    <w:p w14:paraId="0238C529"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testscenarios-0.4</w:t>
      </w:r>
      <w:proofErr w:type="gramEnd"/>
    </w:p>
    <w:p w14:paraId="56F058A9"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testtools-0.9.35</w:t>
      </w:r>
      <w:proofErr w:type="gramEnd"/>
    </w:p>
    <w:p w14:paraId="5D863006"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thrift-0.9.1</w:t>
      </w:r>
      <w:proofErr w:type="gramEnd"/>
    </w:p>
    <w:p w14:paraId="7FED44D8"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tooz-0.9</w:t>
      </w:r>
      <w:proofErr w:type="gramEnd"/>
    </w:p>
    <w:p w14:paraId="4C771D89"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tornado-4.2</w:t>
      </w:r>
      <w:proofErr w:type="gramEnd"/>
    </w:p>
    <w:p w14:paraId="10B4EF68"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traceback2-1.4.0</w:t>
      </w:r>
      <w:proofErr w:type="gramEnd"/>
    </w:p>
    <w:p w14:paraId="08512C12"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trickle-1d1901ccda56f3355b51ac2afb01badc16f4588a</w:t>
      </w:r>
      <w:proofErr w:type="gramEnd"/>
    </w:p>
    <w:p w14:paraId="2D14665D"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tripleo-ansible-5e64e64eae86ac16d9eef3fbf7e9c975c1107fe7</w:t>
      </w:r>
      <w:proofErr w:type="gramEnd"/>
    </w:p>
    <w:p w14:paraId="02A7BDA1"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tripleo-ci-8d5f3c9e0205976ffffd6df69fceae418e712ab5</w:t>
      </w:r>
      <w:proofErr w:type="gramEnd"/>
    </w:p>
    <w:p w14:paraId="782273AB"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tripleo-heat-templates-92982c0d545b3a2e99260ef537f649d14509714c</w:t>
      </w:r>
      <w:proofErr w:type="gramEnd"/>
    </w:p>
    <w:p w14:paraId="5CBC7171"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tripleo-image-elements-cf7e2f693227a569797042b2793836a6c52042d8</w:t>
      </w:r>
      <w:proofErr w:type="gramEnd"/>
    </w:p>
    <w:p w14:paraId="4458D271"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tripleo-incubator-451a7b968f91ac396fcb2c4b6449eb2c6e448136</w:t>
      </w:r>
      <w:proofErr w:type="gramEnd"/>
    </w:p>
    <w:p w14:paraId="1E8E2374"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trollius-1.0.4</w:t>
      </w:r>
      <w:proofErr w:type="gramEnd"/>
    </w:p>
    <w:p w14:paraId="4DF2C9EB"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trove/trove-5.0.0.dev32</w:t>
      </w:r>
    </w:p>
    <w:p w14:paraId="76391FB9"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trove-dashboard-0.0.1</w:t>
      </w:r>
      <w:proofErr w:type="gramEnd"/>
    </w:p>
    <w:p w14:paraId="0882F6DE"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tzlocal-1.2</w:t>
      </w:r>
      <w:proofErr w:type="gramEnd"/>
    </w:p>
    <w:p w14:paraId="0DD992D5"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U</w:t>
      </w:r>
    </w:p>
    <w:p w14:paraId="23456377" w14:textId="6EE2A09C"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ujson-1.35</w:t>
      </w:r>
      <w:proofErr w:type="gramEnd"/>
    </w:p>
    <w:p w14:paraId="38058447"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unicodecsv-0.14.1</w:t>
      </w:r>
      <w:proofErr w:type="gramEnd"/>
    </w:p>
    <w:p w14:paraId="46B06C89"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unittest2-0.8.0</w:t>
      </w:r>
      <w:proofErr w:type="gramEnd"/>
    </w:p>
    <w:p w14:paraId="7940AE50"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urllib3-1.9.1</w:t>
      </w:r>
      <w:proofErr w:type="gramEnd"/>
    </w:p>
    <w:p w14:paraId="416C3E81"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uWSGI-2.0.11.2</w:t>
      </w:r>
      <w:proofErr w:type="gramEnd"/>
    </w:p>
    <w:p w14:paraId="07387976"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V</w:t>
      </w:r>
    </w:p>
    <w:p w14:paraId="70A6B60C" w14:textId="1C984FDA"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voluptuous-0.8.8</w:t>
      </w:r>
      <w:proofErr w:type="gramEnd"/>
    </w:p>
    <w:p w14:paraId="24674ED5"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lastRenderedPageBreak/>
        <w:t>W</w:t>
      </w:r>
    </w:p>
    <w:p w14:paraId="46A2ECBC" w14:textId="2A480065"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waitress-0.8.9</w:t>
      </w:r>
      <w:proofErr w:type="gramEnd"/>
    </w:p>
    <w:p w14:paraId="7360C43B"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warlock-1.1.0</w:t>
      </w:r>
      <w:proofErr w:type="gramEnd"/>
    </w:p>
    <w:p w14:paraId="625506C4"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WebOb-1.3.1</w:t>
      </w:r>
    </w:p>
    <w:p w14:paraId="72F16671"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websocket-client-0.32.0</w:t>
      </w:r>
      <w:proofErr w:type="gramEnd"/>
    </w:p>
    <w:p w14:paraId="31F3E3B4"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websockify-0.5.1</w:t>
      </w:r>
      <w:proofErr w:type="gramEnd"/>
    </w:p>
    <w:p w14:paraId="74734488"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WebTest-2.0.15</w:t>
      </w:r>
    </w:p>
    <w:p w14:paraId="051914F0"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Werkzeug-0.10.4</w:t>
      </w:r>
    </w:p>
    <w:p w14:paraId="2E44F4A9"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wrapt-1.10.4</w:t>
      </w:r>
      <w:proofErr w:type="gramEnd"/>
    </w:p>
    <w:p w14:paraId="266AB716"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WSME-0.6.1</w:t>
      </w:r>
    </w:p>
    <w:p w14:paraId="2743F351"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X</w:t>
      </w:r>
    </w:p>
    <w:p w14:paraId="66FE899A" w14:textId="74DA2EFB"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xattr-0.7.5</w:t>
      </w:r>
      <w:proofErr w:type="gramEnd"/>
    </w:p>
    <w:p w14:paraId="4DF1C524" w14:textId="77777777"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xmltodict-0.10.1</w:t>
      </w:r>
      <w:proofErr w:type="gramEnd"/>
    </w:p>
    <w:p w14:paraId="4F24DB02"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XStatic-1.0.1</w:t>
      </w:r>
    </w:p>
    <w:p w14:paraId="53F2A8E7"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XStatic-Angular-1.2.20.1</w:t>
      </w:r>
    </w:p>
    <w:p w14:paraId="1F468335"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XStatic-Angular-Bootstrap-0.11.0.2</w:t>
      </w:r>
    </w:p>
    <w:p w14:paraId="6F244132"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XStatic-Angular-Cookies-1.2.1.1</w:t>
      </w:r>
    </w:p>
    <w:p w14:paraId="5CE61D2A"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XStatic-Angular-Gettext-2.1.0.2</w:t>
      </w:r>
    </w:p>
    <w:p w14:paraId="02F9B3CC"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XStatic-Angular-lrdragndrop-1.0.2.2</w:t>
      </w:r>
    </w:p>
    <w:p w14:paraId="40733CED"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XStatic-Angular-Mock-1.2.1.1</w:t>
      </w:r>
    </w:p>
    <w:p w14:paraId="1FF52333"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XStatic-Bootstrap-Datepicker-1.3.1.0</w:t>
      </w:r>
    </w:p>
    <w:p w14:paraId="1A541081"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XStatic-Bootstrap-SCSS-3.2.0.0</w:t>
      </w:r>
    </w:p>
    <w:p w14:paraId="2609E873"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XStatic-bootswatch-3.3.5.3</w:t>
      </w:r>
    </w:p>
    <w:p w14:paraId="65275778"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XStatic-D3-3.1.6.2</w:t>
      </w:r>
    </w:p>
    <w:p w14:paraId="315392AD"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XStatic-Font-Awesome-4.1.0.1</w:t>
      </w:r>
    </w:p>
    <w:p w14:paraId="6E2EC8E4"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XStatic-Hogan-2.0.0.2</w:t>
      </w:r>
    </w:p>
    <w:p w14:paraId="13DDCF10"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XStatic-Jasmine-1.3.1.1</w:t>
      </w:r>
    </w:p>
    <w:p w14:paraId="3F5D5295"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XStatic-JQuery.quicksearch-2.0.3.1</w:t>
      </w:r>
    </w:p>
    <w:p w14:paraId="7A35F9B0"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XStatic-JQuery.TableSorter-2.14.5.1</w:t>
      </w:r>
    </w:p>
    <w:p w14:paraId="03B8D3CC"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XStatic-jQuery-1.10.2.1</w:t>
      </w:r>
    </w:p>
    <w:p w14:paraId="64A1DA27"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XStatic-JQuery-Migrate-1.2.1.1</w:t>
      </w:r>
    </w:p>
    <w:p w14:paraId="303AE7FB"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XStatic-jquery-ui-1.11.0.1</w:t>
      </w:r>
    </w:p>
    <w:p w14:paraId="5EE24B8B"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XStatic-JSEncrypt-2.0.0.2</w:t>
      </w:r>
    </w:p>
    <w:p w14:paraId="2A78F8A7"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XStatic-Magic-Search-0.2.0.1</w:t>
      </w:r>
    </w:p>
    <w:p w14:paraId="7DE7DA62"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XStatic-mdi-1.1.70.1</w:t>
      </w:r>
    </w:p>
    <w:p w14:paraId="42B1D8E3"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XStatic-QUnit-1.14.0.2</w:t>
      </w:r>
    </w:p>
    <w:p w14:paraId="3BDA5CE6"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XStatic-Rickshaw-1.5.0.0</w:t>
      </w:r>
    </w:p>
    <w:p w14:paraId="432AB4A1"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XStatic-roboto-fontface-0.4.3.2</w:t>
      </w:r>
    </w:p>
    <w:p w14:paraId="58604C7E"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XStatic-smart-table-1.4.5.3</w:t>
      </w:r>
    </w:p>
    <w:p w14:paraId="01636CF9"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XStatic-Spin-1.2.5.2</w:t>
      </w:r>
    </w:p>
    <w:p w14:paraId="5E582ED9" w14:textId="77777777" w:rsidR="00F95532" w:rsidRPr="00F95532" w:rsidRDefault="00F95532" w:rsidP="00F95532">
      <w:pPr>
        <w:pStyle w:val="Heading3"/>
        <w:rPr>
          <w:rFonts w:ascii="MetricHPE Semibold" w:hAnsi="MetricHPE Semibold"/>
          <w:color w:val="auto"/>
          <w:sz w:val="20"/>
          <w:szCs w:val="20"/>
        </w:rPr>
      </w:pPr>
      <w:r w:rsidRPr="00F95532">
        <w:rPr>
          <w:rFonts w:ascii="MetricHPE Semibold" w:hAnsi="MetricHPE Semibold"/>
          <w:color w:val="auto"/>
          <w:sz w:val="20"/>
          <w:szCs w:val="20"/>
        </w:rPr>
        <w:t>XStatic-term.js-0.0.4.2</w:t>
      </w:r>
    </w:p>
    <w:p w14:paraId="71495B1A"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Y</w:t>
      </w:r>
    </w:p>
    <w:p w14:paraId="6F2E7728" w14:textId="77777777" w:rsidR="00F95532" w:rsidRPr="00E661D6" w:rsidRDefault="00F95532" w:rsidP="00E661D6">
      <w:pPr>
        <w:pStyle w:val="Heading2"/>
        <w:rPr>
          <w:rFonts w:ascii="MetricHPE Semibold" w:hAnsi="MetricHPE Semibold"/>
          <w:color w:val="auto"/>
          <w:sz w:val="24"/>
          <w:szCs w:val="24"/>
          <w:lang w:val="en"/>
        </w:rPr>
      </w:pPr>
      <w:r w:rsidRPr="00E661D6">
        <w:rPr>
          <w:rFonts w:ascii="MetricHPE Semibold" w:hAnsi="MetricHPE Semibold"/>
          <w:color w:val="auto"/>
          <w:sz w:val="24"/>
          <w:szCs w:val="24"/>
          <w:lang w:val="en"/>
        </w:rPr>
        <w:t>Z</w:t>
      </w:r>
    </w:p>
    <w:p w14:paraId="780A22FB" w14:textId="649E2D12" w:rsidR="00F95532" w:rsidRPr="00F9553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t>zake-0.1.6</w:t>
      </w:r>
      <w:proofErr w:type="gramEnd"/>
    </w:p>
    <w:p w14:paraId="0A7F2CFD" w14:textId="37ECEEEB" w:rsidR="005E0812" w:rsidRDefault="00F95532" w:rsidP="00F95532">
      <w:pPr>
        <w:pStyle w:val="Heading3"/>
        <w:rPr>
          <w:rFonts w:ascii="MetricHPE Semibold" w:hAnsi="MetricHPE Semibold"/>
          <w:color w:val="auto"/>
          <w:sz w:val="20"/>
          <w:szCs w:val="20"/>
        </w:rPr>
      </w:pPr>
      <w:proofErr w:type="gramStart"/>
      <w:r w:rsidRPr="00F95532">
        <w:rPr>
          <w:rFonts w:ascii="MetricHPE Semibold" w:hAnsi="MetricHPE Semibold"/>
          <w:color w:val="auto"/>
          <w:sz w:val="20"/>
          <w:szCs w:val="20"/>
        </w:rPr>
        <w:lastRenderedPageBreak/>
        <w:t>zope.interface-4.1.2</w:t>
      </w:r>
      <w:proofErr w:type="gramEnd"/>
    </w:p>
    <w:p w14:paraId="5BB7B559" w14:textId="77777777" w:rsidR="00515910" w:rsidRDefault="005E0812" w:rsidP="00515910">
      <w:pPr>
        <w:rPr>
          <w:rFonts w:ascii="MetricHPE Light" w:hAnsi="MetricHPE Light"/>
          <w:lang w:val="en"/>
        </w:rPr>
      </w:pPr>
      <w:r>
        <w:br w:type="page"/>
      </w:r>
      <w:bookmarkStart w:id="4" w:name="_Toc458498620"/>
    </w:p>
    <w:p w14:paraId="2E8B4DCD" w14:textId="44A41F2B" w:rsidR="005E0812" w:rsidRPr="005E0812" w:rsidRDefault="005E0812" w:rsidP="00515910">
      <w:pPr>
        <w:rPr>
          <w:rFonts w:ascii="MetricHPE" w:hAnsi="MetricHPE"/>
          <w:b/>
          <w:sz w:val="28"/>
          <w:szCs w:val="28"/>
        </w:rPr>
      </w:pPr>
      <w:r w:rsidRPr="005E0812">
        <w:rPr>
          <w:rFonts w:ascii="MetricHPE" w:hAnsi="MetricHPE"/>
          <w:b/>
          <w:sz w:val="28"/>
          <w:szCs w:val="28"/>
        </w:rPr>
        <w:lastRenderedPageBreak/>
        <w:t>Alphabetical List of Full License Text</w:t>
      </w:r>
      <w:bookmarkEnd w:id="4"/>
    </w:p>
    <w:p w14:paraId="136C812C" w14:textId="77777777" w:rsidR="00515910" w:rsidRDefault="00515910" w:rsidP="00515910">
      <w:pPr>
        <w:rPr>
          <w:rFonts w:ascii="MetricHPE Light" w:hAnsi="MetricHPE Light"/>
          <w:lang w:val="en"/>
        </w:rPr>
      </w:pPr>
      <w:bookmarkStart w:id="5" w:name="_Toc458771558"/>
    </w:p>
    <w:p w14:paraId="7BA5AF3D" w14:textId="5D713FBF" w:rsidR="00515910" w:rsidRDefault="00515910" w:rsidP="00515910">
      <w:pPr>
        <w:pStyle w:val="Heading2"/>
        <w:rPr>
          <w:rFonts w:ascii="MetricHPE Semibold" w:hAnsi="MetricHPE Semibold"/>
          <w:color w:val="auto"/>
          <w:sz w:val="24"/>
          <w:szCs w:val="24"/>
        </w:rPr>
      </w:pPr>
      <w:r w:rsidRPr="00515910">
        <w:rPr>
          <w:rFonts w:ascii="MetricHPE Semibold" w:hAnsi="MetricHPE Semibold"/>
          <w:color w:val="auto"/>
          <w:sz w:val="24"/>
          <w:szCs w:val="24"/>
          <w:lang w:val="en"/>
        </w:rPr>
        <w:t>Academic Free License</w:t>
      </w:r>
      <w:r>
        <w:rPr>
          <w:rFonts w:ascii="MetricHPE Semibold" w:hAnsi="MetricHPE Semibold"/>
          <w:color w:val="auto"/>
          <w:sz w:val="24"/>
          <w:szCs w:val="24"/>
          <w:lang w:val="en"/>
        </w:rPr>
        <w:t>,</w:t>
      </w:r>
      <w:r w:rsidRPr="00515910">
        <w:rPr>
          <w:rFonts w:ascii="MetricHPE Semibold" w:hAnsi="MetricHPE Semibold"/>
          <w:color w:val="auto"/>
          <w:sz w:val="24"/>
          <w:szCs w:val="24"/>
          <w:lang w:val="en"/>
        </w:rPr>
        <w:t xml:space="preserve"> </w:t>
      </w:r>
      <w:r w:rsidR="00B92D3D">
        <w:rPr>
          <w:rFonts w:ascii="MetricHPE Semibold" w:hAnsi="MetricHPE Semibold"/>
          <w:color w:val="auto"/>
          <w:sz w:val="24"/>
          <w:szCs w:val="24"/>
          <w:lang w:val="en"/>
        </w:rPr>
        <w:t>v</w:t>
      </w:r>
      <w:r>
        <w:rPr>
          <w:rFonts w:ascii="MetricHPE Semibold" w:hAnsi="MetricHPE Semibold"/>
          <w:color w:val="auto"/>
          <w:sz w:val="24"/>
          <w:szCs w:val="24"/>
          <w:lang w:val="en"/>
        </w:rPr>
        <w:t>ersion</w:t>
      </w:r>
      <w:r w:rsidRPr="00515910">
        <w:rPr>
          <w:rFonts w:ascii="MetricHPE Semibold" w:hAnsi="MetricHPE Semibold"/>
          <w:color w:val="auto"/>
          <w:sz w:val="24"/>
          <w:szCs w:val="24"/>
          <w:lang w:val="en"/>
        </w:rPr>
        <w:t xml:space="preserve"> 3.0</w:t>
      </w:r>
      <w:r>
        <w:rPr>
          <w:rFonts w:ascii="MetricHPE Semibold" w:hAnsi="MetricHPE Semibold"/>
          <w:color w:val="auto"/>
          <w:sz w:val="24"/>
          <w:szCs w:val="24"/>
          <w:lang w:val="en"/>
        </w:rPr>
        <w:t xml:space="preserve"> (AFL-3.0)</w:t>
      </w:r>
    </w:p>
    <w:p w14:paraId="347B08E8" w14:textId="1191AF5B" w:rsidR="00515910" w:rsidRPr="00515910" w:rsidRDefault="00515910" w:rsidP="00515910">
      <w:pPr>
        <w:rPr>
          <w:rFonts w:ascii="MetricHPE Light" w:hAnsi="MetricHPE Light"/>
          <w:lang w:val="en"/>
        </w:rPr>
      </w:pPr>
      <w:r>
        <w:rPr>
          <w:rFonts w:ascii="MetricHPE Light" w:hAnsi="MetricHPE Light"/>
          <w:lang w:val="en"/>
        </w:rPr>
        <w:t>Source</w:t>
      </w:r>
      <w:r w:rsidRPr="00515910">
        <w:rPr>
          <w:rFonts w:ascii="MetricHPE Light" w:hAnsi="MetricHPE Light"/>
          <w:lang w:val="en"/>
        </w:rPr>
        <w:t xml:space="preserve">: </w:t>
      </w:r>
      <w:hyperlink r:id="rId18" w:history="1">
        <w:r w:rsidRPr="00515910">
          <w:rPr>
            <w:rStyle w:val="Hyperlink"/>
            <w:rFonts w:ascii="MetricHPE Light" w:hAnsi="MetricHPE Light"/>
          </w:rPr>
          <w:t>https://opensource.org/licenses/AFL-3.0</w:t>
        </w:r>
      </w:hyperlink>
      <w:r w:rsidR="00445A70">
        <w:rPr>
          <w:rFonts w:ascii="MetricHPE Light" w:hAnsi="MetricHPE Light"/>
        </w:rPr>
        <w:t>.</w:t>
      </w:r>
    </w:p>
    <w:p w14:paraId="52858E50" w14:textId="1C599A24" w:rsidR="00515910" w:rsidRDefault="00515910" w:rsidP="00515910">
      <w:pPr>
        <w:rPr>
          <w:rFonts w:ascii="MetricHPE Light" w:hAnsi="MetricHPE Light"/>
          <w:lang w:val="en"/>
        </w:rPr>
      </w:pPr>
    </w:p>
    <w:p w14:paraId="393BC3CD" w14:textId="77777777" w:rsidR="00515910" w:rsidRPr="00515910" w:rsidRDefault="00515910" w:rsidP="00515910">
      <w:pPr>
        <w:rPr>
          <w:rFonts w:ascii="MetricHPE Light" w:hAnsi="MetricHPE Light"/>
          <w:lang w:val="en"/>
        </w:rPr>
      </w:pPr>
      <w:r w:rsidRPr="00515910">
        <w:rPr>
          <w:rFonts w:ascii="MetricHPE Light" w:hAnsi="MetricHPE Light"/>
          <w:lang w:val="en"/>
        </w:rPr>
        <w:t>This Academic Free License (the "License") applies to any original work of authorship (the "Original Work") whose owner (the "Licensor") has placed the following licensing notice adjacent to the copyright notice for the Original Work:</w:t>
      </w:r>
    </w:p>
    <w:p w14:paraId="44D3693D" w14:textId="77777777" w:rsidR="00515910" w:rsidRPr="00515910" w:rsidRDefault="00515910" w:rsidP="00515910">
      <w:pPr>
        <w:rPr>
          <w:rFonts w:ascii="MetricHPE Light" w:hAnsi="MetricHPE Light"/>
          <w:lang w:val="en"/>
        </w:rPr>
      </w:pPr>
    </w:p>
    <w:p w14:paraId="7D7913DC" w14:textId="77777777" w:rsidR="00515910" w:rsidRPr="00515910" w:rsidRDefault="00515910" w:rsidP="00515910">
      <w:pPr>
        <w:rPr>
          <w:rFonts w:ascii="MetricHPE Light" w:hAnsi="MetricHPE Light"/>
          <w:lang w:val="en"/>
        </w:rPr>
      </w:pPr>
      <w:r w:rsidRPr="00515910">
        <w:rPr>
          <w:rFonts w:ascii="MetricHPE Light" w:hAnsi="MetricHPE Light"/>
          <w:lang w:val="en"/>
        </w:rPr>
        <w:t>Licensed under the Academic Free License version 3.0</w:t>
      </w:r>
    </w:p>
    <w:p w14:paraId="28FBE2CC" w14:textId="77777777" w:rsidR="00515910" w:rsidRPr="00515910" w:rsidRDefault="00515910" w:rsidP="00515910">
      <w:pPr>
        <w:rPr>
          <w:rFonts w:ascii="MetricHPE Light" w:hAnsi="MetricHPE Light"/>
          <w:lang w:val="en"/>
        </w:rPr>
      </w:pPr>
    </w:p>
    <w:p w14:paraId="623879F5" w14:textId="4C815BA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Grant of Copyright License. Licensor grants You a worldwide, royalty-free, non-exclusive, </w:t>
      </w:r>
      <w:proofErr w:type="spellStart"/>
      <w:r w:rsidRPr="00E25F00">
        <w:rPr>
          <w:rFonts w:ascii="MetricHPE Light" w:hAnsi="MetricHPE Light"/>
          <w:lang w:val="en"/>
        </w:rPr>
        <w:t>sublicensable</w:t>
      </w:r>
      <w:proofErr w:type="spellEnd"/>
      <w:r w:rsidRPr="00E25F00">
        <w:rPr>
          <w:rFonts w:ascii="MetricHPE Light" w:hAnsi="MetricHPE Light"/>
          <w:lang w:val="en"/>
        </w:rPr>
        <w:t xml:space="preserve"> license, for the duration of the copyright, to do the following:</w:t>
      </w:r>
    </w:p>
    <w:p w14:paraId="2BABA1A5" w14:textId="77777777" w:rsidR="00515910" w:rsidRPr="00515910" w:rsidRDefault="00515910" w:rsidP="00515910">
      <w:pPr>
        <w:rPr>
          <w:rFonts w:ascii="MetricHPE Light" w:hAnsi="MetricHPE Light"/>
          <w:lang w:val="en"/>
        </w:rPr>
      </w:pPr>
    </w:p>
    <w:p w14:paraId="7264F128" w14:textId="6CB35D79"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reproduce the Original Work in copies, either alone or as part of a collective work;</w:t>
      </w:r>
    </w:p>
    <w:p w14:paraId="258490E8" w14:textId="77777777" w:rsidR="00515910" w:rsidRPr="00515910" w:rsidRDefault="00515910" w:rsidP="00515910">
      <w:pPr>
        <w:rPr>
          <w:rFonts w:ascii="MetricHPE Light" w:hAnsi="MetricHPE Light"/>
          <w:lang w:val="en"/>
        </w:rPr>
      </w:pPr>
    </w:p>
    <w:p w14:paraId="69B7D40B" w14:textId="55251EE8"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translate, adapt, alter, transform, modify, or arrange the Original Work, thereby creating derivative works ("Derivative Works") based upon the Original Work;</w:t>
      </w:r>
    </w:p>
    <w:p w14:paraId="4C4E99F0" w14:textId="77777777" w:rsidR="00515910" w:rsidRPr="00515910" w:rsidRDefault="00515910" w:rsidP="00515910">
      <w:pPr>
        <w:rPr>
          <w:rFonts w:ascii="MetricHPE Light" w:hAnsi="MetricHPE Light"/>
          <w:lang w:val="en"/>
        </w:rPr>
      </w:pPr>
    </w:p>
    <w:p w14:paraId="7E747442" w14:textId="3B2C8682"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distribute or communicate copies of the Original Work and Derivative Works to the public, under any license of your choice that does not contradict the terms and conditions, including Licensor's reserved rights and remedies, in this Academic Free License;</w:t>
      </w:r>
    </w:p>
    <w:p w14:paraId="549D13A4" w14:textId="77777777" w:rsidR="00515910" w:rsidRPr="00515910" w:rsidRDefault="00515910" w:rsidP="00515910">
      <w:pPr>
        <w:rPr>
          <w:rFonts w:ascii="MetricHPE Light" w:hAnsi="MetricHPE Light"/>
          <w:lang w:val="en"/>
        </w:rPr>
      </w:pPr>
    </w:p>
    <w:p w14:paraId="29076A99" w14:textId="535C6EC5" w:rsidR="00515910" w:rsidRPr="00E25F00" w:rsidRDefault="00515910" w:rsidP="00CA4E79">
      <w:pPr>
        <w:pStyle w:val="ListParagraph"/>
        <w:numPr>
          <w:ilvl w:val="0"/>
          <w:numId w:val="4"/>
        </w:numPr>
        <w:rPr>
          <w:rFonts w:ascii="MetricHPE Light" w:hAnsi="MetricHPE Light"/>
          <w:lang w:val="en"/>
        </w:rPr>
      </w:pPr>
      <w:r w:rsidRPr="00E25F00">
        <w:rPr>
          <w:rFonts w:ascii="MetricHPE Light" w:hAnsi="MetricHPE Light"/>
          <w:lang w:val="en"/>
        </w:rPr>
        <w:t>to perform the Original Work publicly; and</w:t>
      </w:r>
    </w:p>
    <w:p w14:paraId="1C913844" w14:textId="77777777" w:rsidR="00515910" w:rsidRPr="00515910" w:rsidRDefault="00515910" w:rsidP="00515910">
      <w:pPr>
        <w:rPr>
          <w:rFonts w:ascii="MetricHPE Light" w:hAnsi="MetricHPE Light"/>
          <w:lang w:val="en"/>
        </w:rPr>
      </w:pPr>
    </w:p>
    <w:p w14:paraId="0A284387" w14:textId="7C41CEC6" w:rsidR="00515910" w:rsidRPr="00E25F00" w:rsidRDefault="00515910" w:rsidP="00CA4E79">
      <w:pPr>
        <w:pStyle w:val="ListParagraph"/>
        <w:numPr>
          <w:ilvl w:val="0"/>
          <w:numId w:val="4"/>
        </w:numPr>
        <w:rPr>
          <w:rFonts w:ascii="MetricHPE Light" w:hAnsi="MetricHPE Light"/>
          <w:lang w:val="en"/>
        </w:rPr>
      </w:pPr>
      <w:proofErr w:type="gramStart"/>
      <w:r w:rsidRPr="00E25F00">
        <w:rPr>
          <w:rFonts w:ascii="MetricHPE Light" w:hAnsi="MetricHPE Light"/>
          <w:lang w:val="en"/>
        </w:rPr>
        <w:t>to</w:t>
      </w:r>
      <w:proofErr w:type="gramEnd"/>
      <w:r w:rsidRPr="00E25F00">
        <w:rPr>
          <w:rFonts w:ascii="MetricHPE Light" w:hAnsi="MetricHPE Light"/>
          <w:lang w:val="en"/>
        </w:rPr>
        <w:t xml:space="preserve"> display the Original Work publicly.</w:t>
      </w:r>
    </w:p>
    <w:p w14:paraId="45B335B5" w14:textId="77777777" w:rsidR="00515910" w:rsidRPr="00515910" w:rsidRDefault="00515910" w:rsidP="00515910">
      <w:pPr>
        <w:rPr>
          <w:rFonts w:ascii="MetricHPE Light" w:hAnsi="MetricHPE Light"/>
          <w:lang w:val="en"/>
        </w:rPr>
      </w:pPr>
    </w:p>
    <w:p w14:paraId="07204C48" w14:textId="6F42E6AD"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Grant of Patent License. Licensor grants You a worldwide, royalty-free, non-exclusive, </w:t>
      </w:r>
      <w:proofErr w:type="spellStart"/>
      <w:r w:rsidRPr="00E25F00">
        <w:rPr>
          <w:rFonts w:ascii="MetricHPE Light" w:hAnsi="MetricHPE Light"/>
          <w:lang w:val="en"/>
        </w:rPr>
        <w:t>sublicensable</w:t>
      </w:r>
      <w:proofErr w:type="spellEnd"/>
      <w:r w:rsidRPr="00E25F00">
        <w:rPr>
          <w:rFonts w:ascii="MetricHPE Light" w:hAnsi="MetricHPE Light"/>
          <w:lang w:val="en"/>
        </w:rPr>
        <w:t xml:space="preserve"> license, under patent claims owned or controlled by the Licensor that are embodied in the Original Work as furnished by the Licensor, for the duration of the patents, to make, use, sell, offer for sale, have made, and import the Original Work and Derivative Works.</w:t>
      </w:r>
    </w:p>
    <w:p w14:paraId="7D1B0C5E" w14:textId="77777777" w:rsidR="00515910" w:rsidRPr="00515910" w:rsidRDefault="00515910" w:rsidP="00515910">
      <w:pPr>
        <w:rPr>
          <w:rFonts w:ascii="MetricHPE Light" w:hAnsi="MetricHPE Light"/>
          <w:lang w:val="en"/>
        </w:rPr>
      </w:pPr>
    </w:p>
    <w:p w14:paraId="11B6646B" w14:textId="46D163B7"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lastRenderedPageBreak/>
        <w:t xml:space="preserve">Grant of Source Code License. The term "Source Code" means the preferred form of the Original Work for making modifications to it and all available documentation describing how to modify the Original Work. Licensor agrees to provide a machine-readable copy of the Source Code of the Original Work along with each copy of the Original Work that Licensor distributes. Licensor reserves the right to satisfy this obligation by placing a machine-readable copy of the Source Code in an information repository reasonably calculated to permit inexpensive and convenient access by </w:t>
      </w:r>
      <w:proofErr w:type="gramStart"/>
      <w:r w:rsidRPr="00E25F00">
        <w:rPr>
          <w:rFonts w:ascii="MetricHPE Light" w:hAnsi="MetricHPE Light"/>
          <w:lang w:val="en"/>
        </w:rPr>
        <w:t>You</w:t>
      </w:r>
      <w:proofErr w:type="gramEnd"/>
      <w:r w:rsidRPr="00E25F00">
        <w:rPr>
          <w:rFonts w:ascii="MetricHPE Light" w:hAnsi="MetricHPE Light"/>
          <w:lang w:val="en"/>
        </w:rPr>
        <w:t xml:space="preserve"> for as long as Licensor continues to distribute the Original Work.</w:t>
      </w:r>
    </w:p>
    <w:p w14:paraId="1D371080" w14:textId="77777777" w:rsidR="00515910" w:rsidRPr="00515910" w:rsidRDefault="00515910" w:rsidP="00515910">
      <w:pPr>
        <w:rPr>
          <w:rFonts w:ascii="MetricHPE Light" w:hAnsi="MetricHPE Light"/>
          <w:lang w:val="en"/>
        </w:rPr>
      </w:pPr>
    </w:p>
    <w:p w14:paraId="6480B7BE" w14:textId="3DF0BB30"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Exclusions </w:t>
      </w:r>
      <w:proofErr w:type="gramStart"/>
      <w:r w:rsidRPr="00E25F00">
        <w:rPr>
          <w:rFonts w:ascii="MetricHPE Light" w:hAnsi="MetricHPE Light"/>
          <w:lang w:val="en"/>
        </w:rPr>
        <w:t>From</w:t>
      </w:r>
      <w:proofErr w:type="gramEnd"/>
      <w:r w:rsidRPr="00E25F00">
        <w:rPr>
          <w:rFonts w:ascii="MetricHPE Light" w:hAnsi="MetricHPE Light"/>
          <w:lang w:val="en"/>
        </w:rPr>
        <w:t xml:space="preserve"> License Grant. Neither the names of Licensor, nor the names of any contributors to the Original Work, nor any of their trademarks or service marks, may be used to endorse or promote products derived from this Original Work without express prior permission of the Licensor. Except as expressly stated herein, nothing in this License grants any license to Licensor's trademarks, copyrights, patents, trade secrets or any other intellectual property. No patent license is granted to make, use, sell, offer for sale, have made, or import embodiments of any patent claims other than the licensed claims defined in Section 2. No license is granted to the trademarks of Licensor even if such marks are included in the Original Work. Nothing in this License shall be interpreted to prohibit Licensor from licensing under terms different from this License any Original Work that Licensor otherwise would have a right to license.</w:t>
      </w:r>
    </w:p>
    <w:p w14:paraId="3915EB89" w14:textId="77777777" w:rsidR="00515910" w:rsidRPr="00515910" w:rsidRDefault="00515910" w:rsidP="00515910">
      <w:pPr>
        <w:rPr>
          <w:rFonts w:ascii="MetricHPE Light" w:hAnsi="MetricHPE Light"/>
          <w:lang w:val="en"/>
        </w:rPr>
      </w:pPr>
    </w:p>
    <w:p w14:paraId="18F9B5BF" w14:textId="7F1DE059"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External Deployment. The term "External Deployment" means the use, distribution, or communication of the Original Work or Derivative Works in any way such that the Original Work or Derivative Works may be used by anyone other than You, whether those works are distributed or communicated to those persons or made available as an application intended for use over a network. As an express condition for the grants of license hereunder, </w:t>
      </w:r>
      <w:proofErr w:type="gramStart"/>
      <w:r w:rsidRPr="00E25F00">
        <w:rPr>
          <w:rFonts w:ascii="MetricHPE Light" w:hAnsi="MetricHPE Light"/>
          <w:lang w:val="en"/>
        </w:rPr>
        <w:t>You</w:t>
      </w:r>
      <w:proofErr w:type="gramEnd"/>
      <w:r w:rsidRPr="00E25F00">
        <w:rPr>
          <w:rFonts w:ascii="MetricHPE Light" w:hAnsi="MetricHPE Light"/>
          <w:lang w:val="en"/>
        </w:rPr>
        <w:t xml:space="preserve"> must treat any External Deployment by You of the Original Work or a Derivative Work as a distribution under section 1(c).</w:t>
      </w:r>
    </w:p>
    <w:p w14:paraId="3EBE2519" w14:textId="77777777" w:rsidR="00515910" w:rsidRPr="00515910" w:rsidRDefault="00515910" w:rsidP="00515910">
      <w:pPr>
        <w:rPr>
          <w:rFonts w:ascii="MetricHPE Light" w:hAnsi="MetricHPE Light"/>
          <w:lang w:val="en"/>
        </w:rPr>
      </w:pPr>
    </w:p>
    <w:p w14:paraId="1FA1F937" w14:textId="3D4B4E2F"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Attribution Rights. You must retain, in the Source Code of any Derivative Works that </w:t>
      </w:r>
      <w:proofErr w:type="gramStart"/>
      <w:r w:rsidRPr="00E25F00">
        <w:rPr>
          <w:rFonts w:ascii="MetricHPE Light" w:hAnsi="MetricHPE Light"/>
          <w:lang w:val="en"/>
        </w:rPr>
        <w:t>You</w:t>
      </w:r>
      <w:proofErr w:type="gramEnd"/>
      <w:r w:rsidRPr="00E25F00">
        <w:rPr>
          <w:rFonts w:ascii="MetricHPE Light" w:hAnsi="MetricHPE Light"/>
          <w:lang w:val="en"/>
        </w:rPr>
        <w:t xml:space="preserve"> create, all copyright, patent, or trademark notices from the Source Code of the Original Work, as well as any notices of licensing and any descriptive text identified therein as an "Attribution Notice." You must </w:t>
      </w:r>
      <w:proofErr w:type="gramStart"/>
      <w:r w:rsidRPr="00E25F00">
        <w:rPr>
          <w:rFonts w:ascii="MetricHPE Light" w:hAnsi="MetricHPE Light"/>
          <w:lang w:val="en"/>
        </w:rPr>
        <w:t>cause</w:t>
      </w:r>
      <w:proofErr w:type="gramEnd"/>
      <w:r w:rsidRPr="00E25F00">
        <w:rPr>
          <w:rFonts w:ascii="MetricHPE Light" w:hAnsi="MetricHPE Light"/>
          <w:lang w:val="en"/>
        </w:rPr>
        <w:t xml:space="preserve"> the Source Code for any Derivative Works that You create to carry a prominent Attribution Notice reasonably calculated to inform recipients that You have modified the Original Work.</w:t>
      </w:r>
    </w:p>
    <w:p w14:paraId="23E2713F" w14:textId="77777777" w:rsidR="00515910" w:rsidRPr="00515910" w:rsidRDefault="00515910" w:rsidP="00515910">
      <w:pPr>
        <w:rPr>
          <w:rFonts w:ascii="MetricHPE Light" w:hAnsi="MetricHPE Light"/>
          <w:lang w:val="en"/>
        </w:rPr>
      </w:pPr>
    </w:p>
    <w:p w14:paraId="411F558E" w14:textId="5A661EF3"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Warranty of Provenance and Disclaimer of Warranty. Licensor warrants that the copyright in and to the Original Work and the patent rights granted herein by Licensor are owned by the Licensor or are sublicensed to You under the terms of this License with the permission of the contributor(s) of those copyrights and patent rights. Except as expressly stated in the immediately preceding sentence, the Original Work is provided under this License on an "AS IS" BASIS and WITHOUT WARRANTY, either express or implied, including, without </w:t>
      </w:r>
      <w:r w:rsidRPr="00E25F00">
        <w:rPr>
          <w:rFonts w:ascii="MetricHPE Light" w:hAnsi="MetricHPE Light"/>
          <w:lang w:val="en"/>
        </w:rPr>
        <w:lastRenderedPageBreak/>
        <w:t>limitation, the warranties of non-infringement, merchantability or fitness for a particular purpose. THE ENTIRE RISK AS TO THE QUALITY OF THE ORIGINAL WORK IS WITH YOU. This DISCLAIMER OF WARRANTY constitutes an essential part of this License. No license to the Original Work is granted by this License except under this disclaimer.</w:t>
      </w:r>
    </w:p>
    <w:p w14:paraId="6A21EFFE" w14:textId="77777777" w:rsidR="00515910" w:rsidRPr="00515910" w:rsidRDefault="00515910" w:rsidP="00515910">
      <w:pPr>
        <w:rPr>
          <w:rFonts w:ascii="MetricHPE Light" w:hAnsi="MetricHPE Light"/>
          <w:lang w:val="en"/>
        </w:rPr>
      </w:pPr>
    </w:p>
    <w:p w14:paraId="3300C116" w14:textId="3CA280E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Limitation of Liability. Under no circumstances and under no legal theory, whether in tort (including negligence), contract, or otherwise, shall the Licensor be liable to anyone for any indirect, special, incidental, or consequential damages of any character arising as a result of this License or the use of the Original Work including, without limitation, damages for loss of goodwill, work stoppage, computer failure or malfunction, or any and all other commercial damages or losses. This limitation of liability shall not apply to the extent applicable law prohibits such limitation.</w:t>
      </w:r>
    </w:p>
    <w:p w14:paraId="3EFC2C5A" w14:textId="77777777" w:rsidR="00515910" w:rsidRPr="00515910" w:rsidRDefault="00515910" w:rsidP="00515910">
      <w:pPr>
        <w:rPr>
          <w:rFonts w:ascii="MetricHPE Light" w:hAnsi="MetricHPE Light"/>
          <w:lang w:val="en"/>
        </w:rPr>
      </w:pPr>
    </w:p>
    <w:p w14:paraId="6B3E5DD9" w14:textId="3FB6EDD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Acceptance and Termination. If, at any time, </w:t>
      </w:r>
      <w:proofErr w:type="gramStart"/>
      <w:r w:rsidRPr="00E25F00">
        <w:rPr>
          <w:rFonts w:ascii="MetricHPE Light" w:hAnsi="MetricHPE Light"/>
          <w:lang w:val="en"/>
        </w:rPr>
        <w:t>You</w:t>
      </w:r>
      <w:proofErr w:type="gramEnd"/>
      <w:r w:rsidRPr="00E25F00">
        <w:rPr>
          <w:rFonts w:ascii="MetricHPE Light" w:hAnsi="MetricHPE Light"/>
          <w:lang w:val="en"/>
        </w:rPr>
        <w:t xml:space="preserve"> expressly assented to this License, that assent indicates your clear and irrevocable acceptance of this License and all of its terms and conditions. If </w:t>
      </w:r>
      <w:proofErr w:type="gramStart"/>
      <w:r w:rsidRPr="00E25F00">
        <w:rPr>
          <w:rFonts w:ascii="MetricHPE Light" w:hAnsi="MetricHPE Light"/>
          <w:lang w:val="en"/>
        </w:rPr>
        <w:t>You</w:t>
      </w:r>
      <w:proofErr w:type="gramEnd"/>
      <w:r w:rsidRPr="00E25F00">
        <w:rPr>
          <w:rFonts w:ascii="MetricHPE Light" w:hAnsi="MetricHPE Light"/>
          <w:lang w:val="en"/>
        </w:rPr>
        <w:t xml:space="preserve"> distribute or communicate copies of the Original Work or a Derivative Work, You must make a reasonable effort under the circumstances to obtain the express assent of recipients to the terms of this License. This License conditions your rights to undertake the activities listed in Section 1, including your right to create Derivative Works based upon the Original Work, and doing so without honoring these terms and conditions is prohibited by copyright law and international treaty. Nothing in this License is intended to affect copyright exceptions and limitations (including "fair use" or "fair dealing"). This License shall terminate immediately and </w:t>
      </w:r>
      <w:proofErr w:type="gramStart"/>
      <w:r w:rsidRPr="00E25F00">
        <w:rPr>
          <w:rFonts w:ascii="MetricHPE Light" w:hAnsi="MetricHPE Light"/>
          <w:lang w:val="en"/>
        </w:rPr>
        <w:t>You</w:t>
      </w:r>
      <w:proofErr w:type="gramEnd"/>
      <w:r w:rsidRPr="00E25F00">
        <w:rPr>
          <w:rFonts w:ascii="MetricHPE Light" w:hAnsi="MetricHPE Light"/>
          <w:lang w:val="en"/>
        </w:rPr>
        <w:t xml:space="preserve"> may no longer exercise any of the rights granted to You by this License upon your failure to honor the conditions in Section 1(c).</w:t>
      </w:r>
    </w:p>
    <w:p w14:paraId="52A32FEA" w14:textId="77777777" w:rsidR="00515910" w:rsidRPr="00515910" w:rsidRDefault="00515910" w:rsidP="00515910">
      <w:pPr>
        <w:rPr>
          <w:rFonts w:ascii="MetricHPE Light" w:hAnsi="MetricHPE Light"/>
          <w:lang w:val="en"/>
        </w:rPr>
      </w:pPr>
    </w:p>
    <w:p w14:paraId="5971F501" w14:textId="76DB9A33"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Termination for Patent Action. This License shall terminate automatically and </w:t>
      </w:r>
      <w:proofErr w:type="gramStart"/>
      <w:r w:rsidRPr="00E25F00">
        <w:rPr>
          <w:rFonts w:ascii="MetricHPE Light" w:hAnsi="MetricHPE Light"/>
          <w:lang w:val="en"/>
        </w:rPr>
        <w:t>You</w:t>
      </w:r>
      <w:proofErr w:type="gramEnd"/>
      <w:r w:rsidRPr="00E25F00">
        <w:rPr>
          <w:rFonts w:ascii="MetricHPE Light" w:hAnsi="MetricHPE Light"/>
          <w:lang w:val="en"/>
        </w:rPr>
        <w:t xml:space="preserve"> may no longer exercise any of the rights granted to You by this License as of the date You commence an action, including a cross-claim or counterclaim, against Licensor or any licensee alleging that the Original Work infringes a patent. This termination provision shall not apply for an action alleging patent infringement by combinations of the Original Work with other software or hardware.</w:t>
      </w:r>
    </w:p>
    <w:p w14:paraId="03D10EC5" w14:textId="77777777" w:rsidR="00515910" w:rsidRPr="00515910" w:rsidRDefault="00515910" w:rsidP="00515910">
      <w:pPr>
        <w:rPr>
          <w:rFonts w:ascii="MetricHPE Light" w:hAnsi="MetricHPE Light"/>
          <w:lang w:val="en"/>
        </w:rPr>
      </w:pPr>
    </w:p>
    <w:p w14:paraId="06304229" w14:textId="13356F2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Jurisdiction, Venue and Governing Law. Any action or suit relating to this License may be brought only in the courts of a jurisdiction wherein the Licensor resides or in which Licensor conducts its primary business, and under the laws of that jurisdiction excluding its conflict-of-law provisions. The application of the United Nations Convention on Contracts for the International Sale of Goods is expressly excluded. Any use of the Original Work outside the scope of this License or after its termination shall be subject to the requirements and penalties of copyright or patent law in the appropriate jurisdiction. This section shall survive the termination of this License.</w:t>
      </w:r>
    </w:p>
    <w:p w14:paraId="0466C0EA" w14:textId="77777777" w:rsidR="00515910" w:rsidRPr="00515910" w:rsidRDefault="00515910" w:rsidP="00515910">
      <w:pPr>
        <w:rPr>
          <w:rFonts w:ascii="MetricHPE Light" w:hAnsi="MetricHPE Light"/>
          <w:lang w:val="en"/>
        </w:rPr>
      </w:pPr>
    </w:p>
    <w:p w14:paraId="75039650" w14:textId="1788DF02"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lastRenderedPageBreak/>
        <w:t>Attorneys' Fees. In any action to enforce the terms of this License or seeking damages relating thereto, the prevailing party shall be entitled to recover its costs and expenses, including, without limitation, reasonable attorneys' fees and costs incurred in connection with such action, including any appeal of such action. This section shall survive the termination of this License.</w:t>
      </w:r>
    </w:p>
    <w:p w14:paraId="25AA7BF1" w14:textId="77777777" w:rsidR="00515910" w:rsidRPr="00515910" w:rsidRDefault="00515910" w:rsidP="00515910">
      <w:pPr>
        <w:rPr>
          <w:rFonts w:ascii="MetricHPE Light" w:hAnsi="MetricHPE Light"/>
          <w:lang w:val="en"/>
        </w:rPr>
      </w:pPr>
    </w:p>
    <w:p w14:paraId="18619037" w14:textId="17D304C0"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Miscellaneous. If any provision of this License is held to be unenforceable, such provision shall be reformed only to the extent necessary to make it enforceable.</w:t>
      </w:r>
    </w:p>
    <w:p w14:paraId="71E64247" w14:textId="77777777" w:rsidR="00515910" w:rsidRPr="00515910" w:rsidRDefault="00515910" w:rsidP="00515910">
      <w:pPr>
        <w:rPr>
          <w:rFonts w:ascii="MetricHPE Light" w:hAnsi="MetricHPE Light"/>
          <w:lang w:val="en"/>
        </w:rPr>
      </w:pPr>
    </w:p>
    <w:p w14:paraId="298995C1" w14:textId="5192C314"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Definition of "You" in This License. "You" throughout this License, whether in upper or lower case, means an individual or a legal entity exercising rights under, and complying with all of the terms of, this License. For legal entities, "You" includes any entity that controls, is controlled by, or is under common control with you. For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1E42DF9D" w14:textId="77777777" w:rsidR="00515910" w:rsidRPr="00515910" w:rsidRDefault="00515910" w:rsidP="00515910">
      <w:pPr>
        <w:rPr>
          <w:rFonts w:ascii="MetricHPE Light" w:hAnsi="MetricHPE Light"/>
          <w:lang w:val="en"/>
        </w:rPr>
      </w:pPr>
    </w:p>
    <w:p w14:paraId="06893CFD" w14:textId="6F0BD115"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Right to Use. You may use the Original Work in all ways not otherwise restricted or conditioned by this License or by law, and Licensor promises not to interfere with or be responsible for such uses by </w:t>
      </w:r>
      <w:proofErr w:type="gramStart"/>
      <w:r w:rsidRPr="00E25F00">
        <w:rPr>
          <w:rFonts w:ascii="MetricHPE Light" w:hAnsi="MetricHPE Light"/>
          <w:lang w:val="en"/>
        </w:rPr>
        <w:t>You</w:t>
      </w:r>
      <w:proofErr w:type="gramEnd"/>
      <w:r w:rsidRPr="00E25F00">
        <w:rPr>
          <w:rFonts w:ascii="MetricHPE Light" w:hAnsi="MetricHPE Light"/>
          <w:lang w:val="en"/>
        </w:rPr>
        <w:t>.</w:t>
      </w:r>
    </w:p>
    <w:p w14:paraId="59F57D2A" w14:textId="77777777" w:rsidR="00515910" w:rsidRPr="00515910" w:rsidRDefault="00515910" w:rsidP="00515910">
      <w:pPr>
        <w:rPr>
          <w:rFonts w:ascii="MetricHPE Light" w:hAnsi="MetricHPE Light"/>
          <w:lang w:val="en"/>
        </w:rPr>
      </w:pPr>
    </w:p>
    <w:p w14:paraId="39CFAA7F" w14:textId="61D7067E" w:rsidR="00515910" w:rsidRPr="00E25F00" w:rsidRDefault="00515910" w:rsidP="00E25F00">
      <w:pPr>
        <w:pStyle w:val="ListParagraph"/>
        <w:numPr>
          <w:ilvl w:val="0"/>
          <w:numId w:val="3"/>
        </w:numPr>
        <w:rPr>
          <w:rFonts w:ascii="MetricHPE Light" w:hAnsi="MetricHPE Light"/>
          <w:lang w:val="en"/>
        </w:rPr>
      </w:pPr>
      <w:r w:rsidRPr="00E25F00">
        <w:rPr>
          <w:rFonts w:ascii="MetricHPE Light" w:hAnsi="MetricHPE Light"/>
          <w:lang w:val="en"/>
        </w:rPr>
        <w:t xml:space="preserve">Modification of This License. This License is Copyright © 2005 Lawrence Rosen. Permission is granted to copy, distribute, or communicate this License without modification. Nothing in this License permits </w:t>
      </w:r>
      <w:proofErr w:type="gramStart"/>
      <w:r w:rsidRPr="00E25F00">
        <w:rPr>
          <w:rFonts w:ascii="MetricHPE Light" w:hAnsi="MetricHPE Light"/>
          <w:lang w:val="en"/>
        </w:rPr>
        <w:t>You</w:t>
      </w:r>
      <w:proofErr w:type="gramEnd"/>
      <w:r w:rsidRPr="00E25F00">
        <w:rPr>
          <w:rFonts w:ascii="MetricHPE Light" w:hAnsi="MetricHPE Light"/>
          <w:lang w:val="en"/>
        </w:rPr>
        <w:t xml:space="preserve"> to modify this License as applied to the Original Work or to Derivative Works. However, You may modify the text of this License and copy, distribute or communicate your modified version (the "Modified License") and apply it to other original works of authorship subject to the following conditions: (i) You may not indicate in any way that your Modified License is the "Academic Free License" or "AFL" and you may not use those names in the name of your Modified License; (ii) You must replace the notice specified in the first paragraph above with the notice "Licensed under &lt;insert your license name here&gt;" or with a notice of your own that is not confusingly similar to the notice in this License; and (iii) You may not claim that your original works are open source software unless your Modified License has been approved by Open Source Initiative (OSI) and You comply with its license review and certification process.</w:t>
      </w:r>
    </w:p>
    <w:p w14:paraId="6ECC95BD" w14:textId="77777777" w:rsidR="00515910" w:rsidRPr="00515910" w:rsidRDefault="00515910" w:rsidP="00515910">
      <w:pPr>
        <w:rPr>
          <w:rFonts w:ascii="MetricHPE Light" w:hAnsi="MetricHPE Light"/>
          <w:lang w:val="en"/>
        </w:rPr>
      </w:pPr>
    </w:p>
    <w:p w14:paraId="62763DDB" w14:textId="39995811" w:rsidR="00515910" w:rsidRDefault="00515910" w:rsidP="00515910">
      <w:pPr>
        <w:rPr>
          <w:rFonts w:ascii="MetricHPE Light" w:hAnsi="MetricHPE Light"/>
          <w:lang w:val="en"/>
        </w:rPr>
      </w:pPr>
      <w:r w:rsidRPr="00515910">
        <w:rPr>
          <w:rFonts w:ascii="MetricHPE Light" w:hAnsi="MetricHPE Light"/>
          <w:lang w:val="en"/>
        </w:rPr>
        <w:t>A brief explanation of this license is available.</w:t>
      </w:r>
    </w:p>
    <w:p w14:paraId="4B51CD57" w14:textId="77777777" w:rsidR="00515910" w:rsidRDefault="00515910" w:rsidP="00515910">
      <w:pPr>
        <w:rPr>
          <w:rFonts w:ascii="MetricHPE Light" w:hAnsi="MetricHPE Light"/>
          <w:lang w:val="en"/>
        </w:rPr>
      </w:pPr>
    </w:p>
    <w:p w14:paraId="0B38B9E3" w14:textId="1F38C453" w:rsidR="00242B96" w:rsidRDefault="00B92D3D" w:rsidP="00242B96">
      <w:pPr>
        <w:pStyle w:val="Heading2"/>
        <w:rPr>
          <w:rFonts w:ascii="MetricHPE Semibold" w:hAnsi="MetricHPE Semibold"/>
          <w:color w:val="auto"/>
          <w:sz w:val="24"/>
          <w:szCs w:val="24"/>
        </w:rPr>
      </w:pPr>
      <w:bookmarkStart w:id="6" w:name="_Apache_License,_version"/>
      <w:bookmarkEnd w:id="6"/>
      <w:r>
        <w:rPr>
          <w:rFonts w:ascii="MetricHPE Semibold" w:hAnsi="MetricHPE Semibold"/>
          <w:color w:val="auto"/>
          <w:sz w:val="24"/>
          <w:szCs w:val="24"/>
          <w:lang w:val="en"/>
        </w:rPr>
        <w:t>Apache License, v</w:t>
      </w:r>
      <w:r w:rsidR="00242B96" w:rsidRPr="003D7151">
        <w:rPr>
          <w:rFonts w:ascii="MetricHPE Semibold" w:hAnsi="MetricHPE Semibold"/>
          <w:color w:val="auto"/>
          <w:sz w:val="24"/>
          <w:szCs w:val="24"/>
          <w:lang w:val="en"/>
        </w:rPr>
        <w:t>ersion 2.0</w:t>
      </w:r>
      <w:r w:rsidR="00242B96">
        <w:rPr>
          <w:rFonts w:ascii="MetricHPE Semibold" w:hAnsi="MetricHPE Semibold"/>
          <w:color w:val="auto"/>
          <w:sz w:val="24"/>
          <w:szCs w:val="24"/>
          <w:lang w:val="en"/>
        </w:rPr>
        <w:t xml:space="preserve"> (Apache-2.0)</w:t>
      </w:r>
      <w:bookmarkEnd w:id="5"/>
    </w:p>
    <w:p w14:paraId="1A3FFE7A" w14:textId="1E03C462" w:rsidR="00242B96" w:rsidRDefault="00242B96" w:rsidP="00242B96">
      <w:pPr>
        <w:rPr>
          <w:rFonts w:ascii="MetricHPE Light" w:hAnsi="MetricHPE Light"/>
          <w:lang w:val="en"/>
        </w:rPr>
      </w:pPr>
      <w:r>
        <w:rPr>
          <w:rFonts w:ascii="MetricHPE Light" w:hAnsi="MetricHPE Light"/>
          <w:lang w:val="en"/>
        </w:rPr>
        <w:t xml:space="preserve">Source: </w:t>
      </w:r>
      <w:hyperlink r:id="rId19" w:history="1">
        <w:r w:rsidRPr="004E6B7C">
          <w:rPr>
            <w:rStyle w:val="Hyperlink"/>
            <w:rFonts w:ascii="MetricHPE Light" w:hAnsi="MetricHPE Light"/>
            <w:lang w:val="en"/>
          </w:rPr>
          <w:t>https://opensource.org/licenses/Apache-2.0</w:t>
        </w:r>
      </w:hyperlink>
      <w:r w:rsidR="00445A70">
        <w:rPr>
          <w:rStyle w:val="Hyperlink"/>
          <w:rFonts w:ascii="MetricHPE Light" w:hAnsi="MetricHPE Light"/>
          <w:lang w:val="en"/>
        </w:rPr>
        <w:t>.</w:t>
      </w:r>
    </w:p>
    <w:p w14:paraId="074D8532" w14:textId="77777777" w:rsidR="00515910" w:rsidRDefault="00515910" w:rsidP="00515910">
      <w:pPr>
        <w:rPr>
          <w:rFonts w:ascii="MetricHPE Light" w:hAnsi="MetricHPE Light"/>
          <w:lang w:val="en"/>
        </w:rPr>
      </w:pPr>
      <w:r w:rsidRPr="003D7151">
        <w:rPr>
          <w:rFonts w:ascii="MetricHPE Light" w:hAnsi="MetricHPE Light"/>
          <w:lang w:val="en"/>
        </w:rPr>
        <w:lastRenderedPageBreak/>
        <w:t>Apache License</w:t>
      </w:r>
    </w:p>
    <w:p w14:paraId="43FB8CD5" w14:textId="77777777" w:rsidR="00515910" w:rsidRDefault="00515910" w:rsidP="00515910">
      <w:pPr>
        <w:rPr>
          <w:rFonts w:ascii="MetricHPE Light" w:hAnsi="MetricHPE Light"/>
          <w:lang w:val="en"/>
        </w:rPr>
      </w:pPr>
      <w:r w:rsidRPr="003D7151">
        <w:rPr>
          <w:rFonts w:ascii="MetricHPE Light" w:hAnsi="MetricHPE Light"/>
          <w:lang w:val="en"/>
        </w:rPr>
        <w:t>Version 2.0, January 2004</w:t>
      </w:r>
    </w:p>
    <w:p w14:paraId="24568DAA" w14:textId="77777777" w:rsidR="00515910" w:rsidRPr="003D7151" w:rsidRDefault="00515910" w:rsidP="00515910">
      <w:pPr>
        <w:rPr>
          <w:rFonts w:ascii="MetricHPE Light" w:hAnsi="MetricHPE Light"/>
          <w:lang w:val="en"/>
        </w:rPr>
      </w:pPr>
      <w:r w:rsidRPr="003D7151">
        <w:rPr>
          <w:rFonts w:ascii="MetricHPE Light" w:hAnsi="MetricHPE Light"/>
          <w:lang w:val="en"/>
        </w:rPr>
        <w:t>http://www.apache.org/licenses/</w:t>
      </w:r>
    </w:p>
    <w:p w14:paraId="278574C5" w14:textId="77777777" w:rsidR="00515910" w:rsidRPr="003D7151" w:rsidRDefault="00515910" w:rsidP="00515910">
      <w:pPr>
        <w:rPr>
          <w:rFonts w:ascii="MetricHPE Light" w:hAnsi="MetricHPE Light"/>
          <w:lang w:val="en"/>
        </w:rPr>
      </w:pPr>
      <w:r w:rsidRPr="003D7151">
        <w:rPr>
          <w:rFonts w:ascii="MetricHPE Light" w:hAnsi="MetricHPE Light"/>
          <w:lang w:val="en"/>
        </w:rPr>
        <w:t>TERMS AND CONDITIONS FOR USE, REPRODUCTION, AND DISTRIBUTION</w:t>
      </w:r>
    </w:p>
    <w:p w14:paraId="45DD8461"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Definitions.</w:t>
      </w:r>
    </w:p>
    <w:p w14:paraId="5E2C5CC5" w14:textId="77777777" w:rsidR="00515910" w:rsidRPr="003D7151" w:rsidRDefault="00515910" w:rsidP="00515910">
      <w:pPr>
        <w:rPr>
          <w:rFonts w:ascii="MetricHPE Light" w:hAnsi="MetricHPE Light"/>
          <w:lang w:val="en"/>
        </w:rPr>
      </w:pPr>
      <w:r w:rsidRPr="003D7151">
        <w:rPr>
          <w:rFonts w:ascii="MetricHPE Light" w:hAnsi="MetricHPE Light"/>
          <w:lang w:val="en"/>
        </w:rPr>
        <w:t>"License" shall mean the terms and conditions for use, reproduction, and distribution as defined by Sections 1 through 9 of this document.</w:t>
      </w:r>
    </w:p>
    <w:p w14:paraId="66EFE21B" w14:textId="77777777" w:rsidR="00515910" w:rsidRPr="003D7151" w:rsidRDefault="00515910" w:rsidP="00515910">
      <w:pPr>
        <w:rPr>
          <w:rFonts w:ascii="MetricHPE Light" w:hAnsi="MetricHPE Light"/>
          <w:lang w:val="en"/>
        </w:rPr>
      </w:pPr>
      <w:r w:rsidRPr="003D7151">
        <w:rPr>
          <w:rFonts w:ascii="MetricHPE Light" w:hAnsi="MetricHPE Light"/>
          <w:lang w:val="en"/>
        </w:rPr>
        <w:t>"Licensor" shall mean the copyright owner or entity authorized by the copyright owner that is granting the License.</w:t>
      </w:r>
    </w:p>
    <w:p w14:paraId="1BC21F45" w14:textId="77777777" w:rsidR="00515910" w:rsidRPr="003D7151" w:rsidRDefault="00515910" w:rsidP="00515910">
      <w:pPr>
        <w:rPr>
          <w:rFonts w:ascii="MetricHPE Light" w:hAnsi="MetricHPE Light"/>
          <w:lang w:val="en"/>
        </w:rPr>
      </w:pPr>
      <w:r w:rsidRPr="003D7151">
        <w:rPr>
          <w:rFonts w:ascii="MetricHPE Light" w:hAnsi="MetricHPE Light"/>
          <w:lang w:val="en"/>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01365E68" w14:textId="77777777" w:rsidR="00515910" w:rsidRPr="003D7151" w:rsidRDefault="00515910" w:rsidP="00515910">
      <w:pPr>
        <w:rPr>
          <w:rFonts w:ascii="MetricHPE Light" w:hAnsi="MetricHPE Light"/>
          <w:lang w:val="en"/>
        </w:rPr>
      </w:pPr>
      <w:r w:rsidRPr="003D7151">
        <w:rPr>
          <w:rFonts w:ascii="MetricHPE Light" w:hAnsi="MetricHPE Light"/>
          <w:lang w:val="en"/>
        </w:rPr>
        <w:t>"You" (or "Your") shall mean an individual or Legal Entity exercising permissions granted by this License.</w:t>
      </w:r>
    </w:p>
    <w:p w14:paraId="1DD06212" w14:textId="77777777" w:rsidR="00515910" w:rsidRPr="003D7151" w:rsidRDefault="00515910" w:rsidP="00515910">
      <w:pPr>
        <w:rPr>
          <w:rFonts w:ascii="MetricHPE Light" w:hAnsi="MetricHPE Light"/>
          <w:lang w:val="en"/>
        </w:rPr>
      </w:pPr>
      <w:r w:rsidRPr="003D7151">
        <w:rPr>
          <w:rFonts w:ascii="MetricHPE Light" w:hAnsi="MetricHPE Light"/>
          <w:lang w:val="en"/>
        </w:rPr>
        <w:t>"Source" form shall mean the preferred form for making modifications, including but not limited to software source code, documentation source, and configuration files.</w:t>
      </w:r>
    </w:p>
    <w:p w14:paraId="5E4F1F69" w14:textId="77777777" w:rsidR="00515910" w:rsidRPr="003D7151" w:rsidRDefault="00515910" w:rsidP="00515910">
      <w:pPr>
        <w:rPr>
          <w:rFonts w:ascii="MetricHPE Light" w:hAnsi="MetricHPE Light"/>
          <w:lang w:val="en"/>
        </w:rPr>
      </w:pPr>
      <w:r w:rsidRPr="003D7151">
        <w:rPr>
          <w:rFonts w:ascii="MetricHPE Light" w:hAnsi="MetricHPE Light"/>
          <w:lang w:val="en"/>
        </w:rPr>
        <w:t>"Object" form shall mean any form resulting from mechanical transformation or translation of a Source form, including but not limited to compiled object code, generated documentation, and conversions to other media types.</w:t>
      </w:r>
    </w:p>
    <w:p w14:paraId="1C74E071" w14:textId="77777777" w:rsidR="00515910" w:rsidRPr="003D7151" w:rsidRDefault="00515910" w:rsidP="00515910">
      <w:pPr>
        <w:rPr>
          <w:rFonts w:ascii="MetricHPE Light" w:hAnsi="MetricHPE Light"/>
          <w:lang w:val="en"/>
        </w:rPr>
      </w:pPr>
      <w:r w:rsidRPr="003D7151">
        <w:rPr>
          <w:rFonts w:ascii="MetricHPE Light" w:hAnsi="MetricHPE Light"/>
          <w:lang w:val="en"/>
        </w:rPr>
        <w:t>"Work" shall mean the work of authorship, whether in Source or Object form, made available under the License, as indicated by a copyright notice that is included in or attached to the work (an example is provided in the Appendix below).</w:t>
      </w:r>
    </w:p>
    <w:p w14:paraId="4AD31063" w14:textId="77777777" w:rsidR="00515910" w:rsidRPr="003D7151" w:rsidRDefault="00515910" w:rsidP="00515910">
      <w:pPr>
        <w:rPr>
          <w:rFonts w:ascii="MetricHPE Light" w:hAnsi="MetricHPE Light"/>
          <w:lang w:val="en"/>
        </w:rPr>
      </w:pPr>
      <w:r w:rsidRPr="003D7151">
        <w:rPr>
          <w:rFonts w:ascii="MetricHPE Light" w:hAnsi="MetricHPE Light"/>
          <w:lang w:val="en"/>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1E288ECB" w14:textId="77777777" w:rsidR="00515910" w:rsidRPr="003D7151" w:rsidRDefault="00515910" w:rsidP="00515910">
      <w:pPr>
        <w:rPr>
          <w:rFonts w:ascii="MetricHPE Light" w:hAnsi="MetricHPE Light"/>
          <w:lang w:val="en"/>
        </w:rPr>
      </w:pPr>
      <w:r w:rsidRPr="003D7151">
        <w:rPr>
          <w:rFonts w:ascii="MetricHPE Light" w:hAnsi="MetricHPE Light"/>
          <w:lang w:val="en"/>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14FAB9A5" w14:textId="77777777" w:rsidR="00515910" w:rsidRPr="003D7151" w:rsidRDefault="00515910" w:rsidP="00515910">
      <w:pPr>
        <w:rPr>
          <w:rFonts w:ascii="MetricHPE Light" w:hAnsi="MetricHPE Light"/>
          <w:lang w:val="en"/>
        </w:rPr>
      </w:pPr>
      <w:r w:rsidRPr="003D7151">
        <w:rPr>
          <w:rFonts w:ascii="MetricHPE Light" w:hAnsi="MetricHPE Light"/>
          <w:lang w:val="en"/>
        </w:rPr>
        <w:lastRenderedPageBreak/>
        <w:t>"Contributor" shall mean Licensor and any individual or Legal Entity on behalf of whom a Contribution has been received by Licensor and subsequently incorporated within the Work.</w:t>
      </w:r>
    </w:p>
    <w:p w14:paraId="71B0B5BF"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Grant of Copyright License.</w:t>
      </w:r>
    </w:p>
    <w:p w14:paraId="2339532E" w14:textId="77777777" w:rsidR="00515910" w:rsidRPr="003D7151" w:rsidRDefault="00515910" w:rsidP="00515910">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6938C9AD"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Grant of Patent License.</w:t>
      </w:r>
    </w:p>
    <w:p w14:paraId="429DD401" w14:textId="77777777" w:rsidR="00515910" w:rsidRPr="003D7151" w:rsidRDefault="00515910" w:rsidP="00515910">
      <w:pPr>
        <w:rPr>
          <w:rFonts w:ascii="MetricHPE Light" w:hAnsi="MetricHPE Light"/>
          <w:lang w:val="en"/>
        </w:rPr>
      </w:pPr>
      <w:r w:rsidRPr="003D7151">
        <w:rPr>
          <w:rFonts w:ascii="MetricHPE Light" w:hAnsi="MetricHPE Light"/>
          <w:lang w:val="en"/>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14:paraId="3BDB0241"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Redistribution.</w:t>
      </w:r>
    </w:p>
    <w:p w14:paraId="5BF253EC" w14:textId="77777777" w:rsidR="00515910" w:rsidRPr="003D7151" w:rsidRDefault="00515910" w:rsidP="00515910">
      <w:pPr>
        <w:rPr>
          <w:rFonts w:ascii="MetricHPE Light" w:hAnsi="MetricHPE Light"/>
          <w:lang w:val="en"/>
        </w:rPr>
      </w:pPr>
      <w:r w:rsidRPr="003D7151">
        <w:rPr>
          <w:rFonts w:ascii="MetricHPE Light" w:hAnsi="MetricHPE Light"/>
          <w:lang w:val="en"/>
        </w:rPr>
        <w:t xml:space="preserve">You may reproduce and distribute copies of the Work or Derivative Works thereof in any medium, with or without modifications, and in Source or Object form, provided that </w:t>
      </w:r>
      <w:proofErr w:type="gramStart"/>
      <w:r w:rsidRPr="003D7151">
        <w:rPr>
          <w:rFonts w:ascii="MetricHPE Light" w:hAnsi="MetricHPE Light"/>
          <w:lang w:val="en"/>
        </w:rPr>
        <w:t>You</w:t>
      </w:r>
      <w:proofErr w:type="gramEnd"/>
      <w:r w:rsidRPr="003D7151">
        <w:rPr>
          <w:rFonts w:ascii="MetricHPE Light" w:hAnsi="MetricHPE Light"/>
          <w:lang w:val="en"/>
        </w:rPr>
        <w:t xml:space="preserve"> meet the following conditions:</w:t>
      </w:r>
    </w:p>
    <w:p w14:paraId="7A8A7C8B"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give any other recipients of the Work or Derivative Works a copy of this License; and</w:t>
      </w:r>
    </w:p>
    <w:p w14:paraId="2DD8CB58"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cause any modified files to carry prominent notices stating that You changed the files; and</w:t>
      </w:r>
    </w:p>
    <w:p w14:paraId="70FDC9B4"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You must retain, in the Source form of any Derivative Works that You distribute, all copyright, patent, trademark, and attribution notices from the Source form of the Work, excluding those notices that do not pertain to any part of the Derivative Works; and</w:t>
      </w:r>
    </w:p>
    <w:p w14:paraId="532FFD51" w14:textId="77777777" w:rsidR="00515910" w:rsidRPr="003D7151" w:rsidRDefault="00515910" w:rsidP="00515910">
      <w:pPr>
        <w:numPr>
          <w:ilvl w:val="0"/>
          <w:numId w:val="1"/>
        </w:numPr>
        <w:rPr>
          <w:rFonts w:ascii="MetricHPE Light" w:hAnsi="MetricHPE Light"/>
          <w:lang w:val="en"/>
        </w:rPr>
      </w:pPr>
      <w:r w:rsidRPr="003D7151">
        <w:rPr>
          <w:rFonts w:ascii="MetricHPE Light" w:hAnsi="MetricHPE Light"/>
          <w:lang w:val="en"/>
        </w:rPr>
        <w:t xml:space="preserve">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w:t>
      </w:r>
      <w:proofErr w:type="gramStart"/>
      <w:r w:rsidRPr="003D7151">
        <w:rPr>
          <w:rFonts w:ascii="MetricHPE Light" w:hAnsi="MetricHPE Light"/>
          <w:lang w:val="en"/>
        </w:rPr>
        <w:t>Your</w:t>
      </w:r>
      <w:proofErr w:type="gramEnd"/>
      <w:r w:rsidRPr="003D7151">
        <w:rPr>
          <w:rFonts w:ascii="MetricHPE Light" w:hAnsi="MetricHPE Light"/>
          <w:lang w:val="en"/>
        </w:rPr>
        <w:t xml:space="preserve"> own attribution notices within Derivative Works that You distribute, alongside or as an addendum to the NOTICE text from the Work, provided that such additional attribution notices cannot be construed as modifying the License.</w:t>
      </w:r>
    </w:p>
    <w:p w14:paraId="7316013C" w14:textId="77777777" w:rsidR="00515910" w:rsidRPr="003D7151" w:rsidRDefault="00515910" w:rsidP="00515910">
      <w:pPr>
        <w:rPr>
          <w:rFonts w:ascii="MetricHPE Light" w:hAnsi="MetricHPE Light"/>
          <w:lang w:val="en"/>
        </w:rPr>
      </w:pPr>
      <w:r w:rsidRPr="003D7151">
        <w:rPr>
          <w:rFonts w:ascii="MetricHPE Light" w:hAnsi="MetricHPE Light"/>
          <w:lang w:val="en"/>
        </w:rPr>
        <w:lastRenderedPageBreak/>
        <w:t xml:space="preserve">You may add </w:t>
      </w:r>
      <w:proofErr w:type="gramStart"/>
      <w:r w:rsidRPr="003D7151">
        <w:rPr>
          <w:rFonts w:ascii="MetricHPE Light" w:hAnsi="MetricHPE Light"/>
          <w:lang w:val="en"/>
        </w:rPr>
        <w:t>Your</w:t>
      </w:r>
      <w:proofErr w:type="gramEnd"/>
      <w:r w:rsidRPr="003D7151">
        <w:rPr>
          <w:rFonts w:ascii="MetricHPE Light" w:hAnsi="MetricHPE Light"/>
          <w:lang w:val="en"/>
        </w:rPr>
        <w:t xml:space="preserve">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2E3A61D2"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Submission of Contributions.</w:t>
      </w:r>
    </w:p>
    <w:p w14:paraId="10C7750E" w14:textId="77777777" w:rsidR="00515910" w:rsidRPr="003D7151" w:rsidRDefault="00515910" w:rsidP="00515910">
      <w:pPr>
        <w:rPr>
          <w:rFonts w:ascii="MetricHPE Light" w:hAnsi="MetricHPE Light"/>
          <w:lang w:val="en"/>
        </w:rPr>
      </w:pPr>
      <w:r w:rsidRPr="003D7151">
        <w:rPr>
          <w:rFonts w:ascii="MetricHPE Light" w:hAnsi="MetricHPE Light"/>
          <w:lang w:val="en"/>
        </w:rPr>
        <w:t xml:space="preserve">Unless </w:t>
      </w:r>
      <w:proofErr w:type="gramStart"/>
      <w:r w:rsidRPr="003D7151">
        <w:rPr>
          <w:rFonts w:ascii="MetricHPE Light" w:hAnsi="MetricHPE Light"/>
          <w:lang w:val="en"/>
        </w:rPr>
        <w:t>You</w:t>
      </w:r>
      <w:proofErr w:type="gramEnd"/>
      <w:r w:rsidRPr="003D7151">
        <w:rPr>
          <w:rFonts w:ascii="MetricHPE Light" w:hAnsi="MetricHPE Light"/>
          <w:lang w:val="en"/>
        </w:rPr>
        <w:t xml:space="preserve">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4EE263AA"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Trademarks.</w:t>
      </w:r>
    </w:p>
    <w:p w14:paraId="5E1658D5" w14:textId="77777777" w:rsidR="00515910" w:rsidRPr="003D7151" w:rsidRDefault="00515910" w:rsidP="00515910">
      <w:pPr>
        <w:rPr>
          <w:rFonts w:ascii="MetricHPE Light" w:hAnsi="MetricHPE Light"/>
          <w:lang w:val="en"/>
        </w:rPr>
      </w:pPr>
      <w:r w:rsidRPr="003D7151">
        <w:rPr>
          <w:rFonts w:ascii="MetricHPE Light" w:hAnsi="MetricHPE Light"/>
          <w:lang w:val="en"/>
        </w:rPr>
        <w:t>This License does not grant permission to use the trade names, trademarks, service marks, or product names of the Licensor, except as required for reasonable and customary use in describing the origin of the Work and reproducing the content of the NOTICE file.</w:t>
      </w:r>
    </w:p>
    <w:p w14:paraId="1A5AC8AF"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Disclaimer of Warranty.</w:t>
      </w:r>
    </w:p>
    <w:p w14:paraId="27D1AB3B" w14:textId="77777777" w:rsidR="00515910" w:rsidRPr="003D7151" w:rsidRDefault="00515910" w:rsidP="00515910">
      <w:pPr>
        <w:rPr>
          <w:rFonts w:ascii="MetricHPE Light" w:hAnsi="MetricHPE Light"/>
          <w:lang w:val="en"/>
        </w:rPr>
      </w:pPr>
      <w:r w:rsidRPr="003D7151">
        <w:rPr>
          <w:rFonts w:ascii="MetricHPE Light" w:hAnsi="MetricHPE Light"/>
          <w:lang w:val="en"/>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w:t>
      </w:r>
      <w:proofErr w:type="gramStart"/>
      <w:r w:rsidRPr="003D7151">
        <w:rPr>
          <w:rFonts w:ascii="MetricHPE Light" w:hAnsi="MetricHPE Light"/>
          <w:lang w:val="en"/>
        </w:rPr>
        <w:t>Your</w:t>
      </w:r>
      <w:proofErr w:type="gramEnd"/>
      <w:r w:rsidRPr="003D7151">
        <w:rPr>
          <w:rFonts w:ascii="MetricHPE Light" w:hAnsi="MetricHPE Light"/>
          <w:lang w:val="en"/>
        </w:rPr>
        <w:t xml:space="preserve"> exercise of permissions under this License.</w:t>
      </w:r>
    </w:p>
    <w:p w14:paraId="31A2BF1E"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Limitation of Liability.</w:t>
      </w:r>
    </w:p>
    <w:p w14:paraId="4B8A9CB7" w14:textId="77777777" w:rsidR="00515910" w:rsidRPr="003D7151" w:rsidRDefault="00515910" w:rsidP="00515910">
      <w:pPr>
        <w:rPr>
          <w:rFonts w:ascii="MetricHPE Light" w:hAnsi="MetricHPE Light"/>
          <w:lang w:val="en"/>
        </w:rPr>
      </w:pPr>
      <w:r w:rsidRPr="003D7151">
        <w:rPr>
          <w:rFonts w:ascii="MetricHPE Light" w:hAnsi="MetricHPE Light"/>
          <w:lang w:val="en"/>
        </w:rPr>
        <w:t>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1FAB08E0" w14:textId="77777777" w:rsidR="00515910" w:rsidRPr="003D7151" w:rsidRDefault="00515910" w:rsidP="00515910">
      <w:pPr>
        <w:pStyle w:val="ListParagraph"/>
        <w:numPr>
          <w:ilvl w:val="0"/>
          <w:numId w:val="2"/>
        </w:numPr>
        <w:rPr>
          <w:rFonts w:ascii="MetricHPE Light" w:hAnsi="MetricHPE Light"/>
          <w:lang w:val="en"/>
        </w:rPr>
      </w:pPr>
      <w:r w:rsidRPr="003D7151">
        <w:rPr>
          <w:rFonts w:ascii="MetricHPE Light" w:hAnsi="MetricHPE Light"/>
          <w:lang w:val="en"/>
        </w:rPr>
        <w:t>Accepting Warranty or Additional Liability.</w:t>
      </w:r>
    </w:p>
    <w:p w14:paraId="7F803E88" w14:textId="77777777" w:rsidR="00515910" w:rsidRPr="003D7151" w:rsidRDefault="00515910" w:rsidP="00515910">
      <w:pPr>
        <w:rPr>
          <w:rFonts w:ascii="MetricHPE Light" w:hAnsi="MetricHPE Light"/>
          <w:lang w:val="en"/>
        </w:rPr>
      </w:pPr>
      <w:r w:rsidRPr="003D7151">
        <w:rPr>
          <w:rFonts w:ascii="MetricHPE Light" w:hAnsi="MetricHPE Light"/>
          <w:lang w:val="en"/>
        </w:rPr>
        <w:t xml:space="preserve">While redistributing the Work or Derivative Works thereof, </w:t>
      </w:r>
      <w:proofErr w:type="gramStart"/>
      <w:r w:rsidRPr="003D7151">
        <w:rPr>
          <w:rFonts w:ascii="MetricHPE Light" w:hAnsi="MetricHPE Light"/>
          <w:lang w:val="en"/>
        </w:rPr>
        <w:t>You</w:t>
      </w:r>
      <w:proofErr w:type="gramEnd"/>
      <w:r w:rsidRPr="003D7151">
        <w:rPr>
          <w:rFonts w:ascii="MetricHPE Light" w:hAnsi="MetricHPE Light"/>
          <w:lang w:val="en"/>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75EBDA58" w14:textId="77777777" w:rsidR="00515910" w:rsidRPr="003D7151" w:rsidRDefault="00515910" w:rsidP="00515910">
      <w:pPr>
        <w:rPr>
          <w:rFonts w:ascii="MetricHPE Light" w:hAnsi="MetricHPE Light"/>
          <w:lang w:val="en"/>
        </w:rPr>
      </w:pPr>
      <w:r w:rsidRPr="003D7151">
        <w:rPr>
          <w:rFonts w:ascii="MetricHPE Light" w:hAnsi="MetricHPE Light"/>
          <w:lang w:val="en"/>
        </w:rPr>
        <w:t>END OF TERMS AND CONDITIONS</w:t>
      </w:r>
    </w:p>
    <w:p w14:paraId="74245462" w14:textId="77777777" w:rsidR="00515910" w:rsidRPr="00FF7403" w:rsidRDefault="00515910" w:rsidP="00515910">
      <w:pPr>
        <w:rPr>
          <w:rFonts w:ascii="MetricHPE Light" w:hAnsi="MetricHPE Light"/>
        </w:rPr>
      </w:pPr>
    </w:p>
    <w:p w14:paraId="4CDC60AF" w14:textId="77777777" w:rsidR="009C04DD" w:rsidRPr="000E7457" w:rsidRDefault="009C04DD" w:rsidP="009C04DD">
      <w:pPr>
        <w:pStyle w:val="Heading2"/>
        <w:rPr>
          <w:rFonts w:ascii="MetricHPE Semibold" w:hAnsi="MetricHPE Semibold"/>
          <w:color w:val="auto"/>
          <w:sz w:val="24"/>
          <w:szCs w:val="24"/>
        </w:rPr>
      </w:pPr>
      <w:bookmarkStart w:id="7" w:name="_Toc458771559"/>
      <w:bookmarkStart w:id="8" w:name="_BSD_2-Clause_“Simplified”"/>
      <w:bookmarkEnd w:id="8"/>
      <w:r w:rsidRPr="000E7457">
        <w:rPr>
          <w:rFonts w:ascii="MetricHPE Semibold" w:hAnsi="MetricHPE Semibold"/>
          <w:color w:val="auto"/>
          <w:sz w:val="24"/>
          <w:szCs w:val="24"/>
        </w:rPr>
        <w:t xml:space="preserve">BSD 2-Clause </w:t>
      </w:r>
      <w:r>
        <w:rPr>
          <w:rFonts w:ascii="MetricHPE Semibold" w:hAnsi="MetricHPE Semibold"/>
          <w:color w:val="auto"/>
          <w:sz w:val="24"/>
          <w:szCs w:val="24"/>
        </w:rPr>
        <w:t xml:space="preserve">“Simplified” or “FreeBSD” </w:t>
      </w:r>
      <w:r w:rsidRPr="000E7457">
        <w:rPr>
          <w:rFonts w:ascii="MetricHPE Semibold" w:hAnsi="MetricHPE Semibold"/>
          <w:color w:val="auto"/>
          <w:sz w:val="24"/>
          <w:szCs w:val="24"/>
        </w:rPr>
        <w:t>License</w:t>
      </w:r>
      <w:r>
        <w:rPr>
          <w:rFonts w:ascii="MetricHPE Semibold" w:hAnsi="MetricHPE Semibold"/>
          <w:color w:val="auto"/>
          <w:sz w:val="24"/>
          <w:szCs w:val="24"/>
        </w:rPr>
        <w:t xml:space="preserve"> (BSD-2-Clause)</w:t>
      </w:r>
      <w:bookmarkEnd w:id="7"/>
    </w:p>
    <w:p w14:paraId="3D75EE52" w14:textId="5A021C47" w:rsidR="009C04DD" w:rsidRDefault="009C04DD" w:rsidP="009C04DD">
      <w:pPr>
        <w:rPr>
          <w:rFonts w:ascii="MetricHPE Light" w:hAnsi="MetricHPE Light"/>
          <w:lang w:val="en"/>
        </w:rPr>
      </w:pPr>
      <w:r w:rsidRPr="00A558EB">
        <w:rPr>
          <w:rFonts w:ascii="MetricHPE Light" w:hAnsi="MetricHPE Light"/>
          <w:lang w:val="en"/>
        </w:rPr>
        <w:t xml:space="preserve">Source: </w:t>
      </w:r>
      <w:hyperlink r:id="rId20" w:history="1">
        <w:r w:rsidRPr="004E6B7C">
          <w:rPr>
            <w:rStyle w:val="Hyperlink"/>
            <w:rFonts w:ascii="MetricHPE Light" w:hAnsi="MetricHPE Light"/>
            <w:lang w:val="en"/>
          </w:rPr>
          <w:t>https://opensource.org/licenses/BSD-2-Clause</w:t>
        </w:r>
      </w:hyperlink>
      <w:r w:rsidR="00445A70">
        <w:rPr>
          <w:rStyle w:val="Hyperlink"/>
          <w:rFonts w:ascii="MetricHPE Light" w:hAnsi="MetricHPE Light"/>
          <w:lang w:val="en"/>
        </w:rPr>
        <w:t>.</w:t>
      </w:r>
    </w:p>
    <w:p w14:paraId="70448F6F" w14:textId="77777777" w:rsidR="009C04DD" w:rsidRDefault="009C04DD" w:rsidP="009C04DD">
      <w:pPr>
        <w:rPr>
          <w:rFonts w:ascii="MetricHPE Light" w:hAnsi="MetricHPE Light"/>
          <w:lang w:val="en"/>
        </w:rPr>
      </w:pPr>
      <w:r w:rsidRPr="00537E36">
        <w:rPr>
          <w:rFonts w:ascii="MetricHPE Light" w:hAnsi="MetricHPE Light"/>
          <w:lang w:val="en"/>
        </w:rPr>
        <w:t>Copyright (c) &lt;YEAR&gt;, &lt;OWNER&gt;</w:t>
      </w:r>
    </w:p>
    <w:p w14:paraId="113F98C0" w14:textId="77777777" w:rsidR="009C04DD" w:rsidRPr="00537E36" w:rsidRDefault="009C04DD" w:rsidP="009C04DD">
      <w:pPr>
        <w:rPr>
          <w:rFonts w:ascii="MetricHPE Light" w:hAnsi="MetricHPE Light"/>
          <w:lang w:val="en"/>
        </w:rPr>
      </w:pPr>
      <w:r w:rsidRPr="00537E36">
        <w:rPr>
          <w:rFonts w:ascii="MetricHPE Light" w:hAnsi="MetricHPE Light"/>
          <w:lang w:val="en"/>
        </w:rPr>
        <w:t>All rights reserved.</w:t>
      </w:r>
    </w:p>
    <w:p w14:paraId="4FD3C84E" w14:textId="77777777" w:rsidR="009C04DD" w:rsidRPr="00537E36" w:rsidRDefault="009C04DD" w:rsidP="009C04DD">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0AB827EA" w14:textId="77777777" w:rsidR="009C04DD" w:rsidRPr="00537E36" w:rsidRDefault="009C04DD" w:rsidP="00CA4E79">
      <w:pPr>
        <w:pStyle w:val="ListParagraph"/>
        <w:numPr>
          <w:ilvl w:val="0"/>
          <w:numId w:val="5"/>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55DFEBBC" w14:textId="77777777" w:rsidR="009C04DD" w:rsidRPr="00537E36" w:rsidRDefault="009C04DD" w:rsidP="00CA4E79">
      <w:pPr>
        <w:pStyle w:val="ListParagraph"/>
        <w:numPr>
          <w:ilvl w:val="0"/>
          <w:numId w:val="5"/>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0A638030" w14:textId="77777777" w:rsidR="009C04DD" w:rsidRPr="00537E36" w:rsidRDefault="009C04DD" w:rsidP="009C04DD">
      <w:pPr>
        <w:rPr>
          <w:rFonts w:ascii="MetricHPE Light" w:hAnsi="MetricHPE Light"/>
          <w:lang w:val="en"/>
        </w:rPr>
      </w:pPr>
      <w:r w:rsidRPr="00537E36">
        <w:rPr>
          <w:rFonts w:ascii="MetricHPE Light" w:hAnsi="MetricHPE Light"/>
          <w:lang w:val="en"/>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263972B4" w14:textId="77777777" w:rsidR="009C04DD" w:rsidRPr="00A558EB" w:rsidRDefault="009C04DD" w:rsidP="009C04DD">
      <w:pPr>
        <w:rPr>
          <w:rFonts w:ascii="MetricHPE Light" w:hAnsi="MetricHPE Light"/>
        </w:rPr>
      </w:pPr>
    </w:p>
    <w:p w14:paraId="04F21EE3" w14:textId="77777777" w:rsidR="009C04DD" w:rsidRDefault="009C04DD" w:rsidP="009C04DD">
      <w:pPr>
        <w:pStyle w:val="Heading2"/>
        <w:rPr>
          <w:rFonts w:ascii="MetricHPE Semibold" w:hAnsi="MetricHPE Semibold"/>
          <w:color w:val="auto"/>
          <w:sz w:val="24"/>
          <w:szCs w:val="24"/>
        </w:rPr>
      </w:pPr>
      <w:bookmarkStart w:id="9" w:name="_BSD_3-Clause_“New”"/>
      <w:bookmarkStart w:id="10" w:name="_Toc458771560"/>
      <w:bookmarkEnd w:id="9"/>
      <w:r w:rsidRPr="000E7457">
        <w:rPr>
          <w:rFonts w:ascii="MetricHPE Semibold" w:hAnsi="MetricHPE Semibold"/>
          <w:color w:val="auto"/>
          <w:sz w:val="24"/>
          <w:szCs w:val="24"/>
        </w:rPr>
        <w:t xml:space="preserve">BSD 3-Clause </w:t>
      </w:r>
      <w:r>
        <w:rPr>
          <w:rFonts w:ascii="MetricHPE Semibold" w:hAnsi="MetricHPE Semibold"/>
          <w:color w:val="auto"/>
          <w:sz w:val="24"/>
          <w:szCs w:val="24"/>
        </w:rPr>
        <w:t xml:space="preserve">“New” or “Revised” </w:t>
      </w:r>
      <w:r w:rsidRPr="000E7457">
        <w:rPr>
          <w:rFonts w:ascii="MetricHPE Semibold" w:hAnsi="MetricHPE Semibold"/>
          <w:color w:val="auto"/>
          <w:sz w:val="24"/>
          <w:szCs w:val="24"/>
        </w:rPr>
        <w:t>License</w:t>
      </w:r>
      <w:r>
        <w:rPr>
          <w:rFonts w:ascii="MetricHPE Semibold" w:hAnsi="MetricHPE Semibold"/>
          <w:color w:val="auto"/>
          <w:sz w:val="24"/>
          <w:szCs w:val="24"/>
        </w:rPr>
        <w:t xml:space="preserve"> (BSD-3-Clause)</w:t>
      </w:r>
      <w:bookmarkEnd w:id="10"/>
    </w:p>
    <w:p w14:paraId="5797A67B" w14:textId="31DBD834" w:rsidR="009C04DD" w:rsidRDefault="009C04DD" w:rsidP="009C04DD">
      <w:pPr>
        <w:rPr>
          <w:rFonts w:ascii="MetricHPE Light" w:hAnsi="MetricHPE Light"/>
        </w:rPr>
      </w:pPr>
      <w:r w:rsidRPr="00A558EB">
        <w:rPr>
          <w:rFonts w:ascii="MetricHPE Light" w:hAnsi="MetricHPE Light"/>
        </w:rPr>
        <w:t xml:space="preserve">Source: </w:t>
      </w:r>
      <w:hyperlink r:id="rId21" w:history="1">
        <w:r w:rsidRPr="004E6B7C">
          <w:rPr>
            <w:rStyle w:val="Hyperlink"/>
            <w:rFonts w:ascii="MetricHPE Light" w:hAnsi="MetricHPE Light"/>
          </w:rPr>
          <w:t>https://opensource.org/licenses/BSD-3-Clause</w:t>
        </w:r>
      </w:hyperlink>
      <w:r w:rsidR="00445A70">
        <w:rPr>
          <w:rStyle w:val="Hyperlink"/>
          <w:rFonts w:ascii="MetricHPE Light" w:hAnsi="MetricHPE Light"/>
        </w:rPr>
        <w:t>.</w:t>
      </w:r>
    </w:p>
    <w:p w14:paraId="6FDAA97A" w14:textId="77777777" w:rsidR="009C04DD" w:rsidRDefault="009C04DD" w:rsidP="009C04DD">
      <w:pPr>
        <w:rPr>
          <w:rFonts w:ascii="MetricHPE Light" w:hAnsi="MetricHPE Light"/>
          <w:lang w:val="en"/>
        </w:rPr>
      </w:pPr>
      <w:r w:rsidRPr="00537E36">
        <w:rPr>
          <w:rFonts w:ascii="MetricHPE Light" w:hAnsi="MetricHPE Light"/>
          <w:lang w:val="en"/>
        </w:rPr>
        <w:t>Copyright (c) &lt;YEAR&gt;, &lt;OWNER&gt;</w:t>
      </w:r>
    </w:p>
    <w:p w14:paraId="32A4A3A2" w14:textId="77777777" w:rsidR="009C04DD" w:rsidRPr="00537E36" w:rsidRDefault="009C04DD" w:rsidP="009C04DD">
      <w:pPr>
        <w:rPr>
          <w:rFonts w:ascii="MetricHPE Light" w:hAnsi="MetricHPE Light"/>
          <w:lang w:val="en"/>
        </w:rPr>
      </w:pPr>
      <w:r w:rsidRPr="00537E36">
        <w:rPr>
          <w:rFonts w:ascii="MetricHPE Light" w:hAnsi="MetricHPE Light"/>
          <w:lang w:val="en"/>
        </w:rPr>
        <w:t>All rights reserved.</w:t>
      </w:r>
    </w:p>
    <w:p w14:paraId="7126507F" w14:textId="77777777" w:rsidR="009C04DD" w:rsidRPr="00537E36" w:rsidRDefault="009C04DD" w:rsidP="009C04DD">
      <w:pPr>
        <w:rPr>
          <w:rFonts w:ascii="MetricHPE Light" w:hAnsi="MetricHPE Light"/>
          <w:lang w:val="en"/>
        </w:rPr>
      </w:pPr>
      <w:r w:rsidRPr="00537E36">
        <w:rPr>
          <w:rFonts w:ascii="MetricHPE Light" w:hAnsi="MetricHPE Light"/>
          <w:lang w:val="en"/>
        </w:rPr>
        <w:t>Redistribution and use in source and binary forms, with or without modification, are permitted provided that the following conditions are met:</w:t>
      </w:r>
    </w:p>
    <w:p w14:paraId="65EAFF63"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Redistributions of source code must retain the above copyright notice, this list of conditions and the following disclaimer.</w:t>
      </w:r>
    </w:p>
    <w:p w14:paraId="03545E7F"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56B9E655" w14:textId="77777777" w:rsidR="009C04DD" w:rsidRPr="00537E36" w:rsidRDefault="009C04DD" w:rsidP="00CA4E79">
      <w:pPr>
        <w:pStyle w:val="ListParagraph"/>
        <w:numPr>
          <w:ilvl w:val="0"/>
          <w:numId w:val="6"/>
        </w:numPr>
        <w:rPr>
          <w:rFonts w:ascii="MetricHPE Light" w:hAnsi="MetricHPE Light"/>
          <w:lang w:val="en"/>
        </w:rPr>
      </w:pPr>
      <w:r w:rsidRPr="00537E36">
        <w:rPr>
          <w:rFonts w:ascii="MetricHPE Light" w:hAnsi="MetricHPE Light"/>
          <w:lang w:val="en"/>
        </w:rPr>
        <w:t>Neither the name of the copyright holder nor the names of its contributors may be used to endorse or promote products derived from this software without specific prior written permission.</w:t>
      </w:r>
    </w:p>
    <w:p w14:paraId="34C62D90" w14:textId="77777777" w:rsidR="009C04DD" w:rsidRPr="00537E36" w:rsidRDefault="009C04DD" w:rsidP="009C04DD">
      <w:pPr>
        <w:rPr>
          <w:rFonts w:ascii="MetricHPE Light" w:hAnsi="MetricHPE Light"/>
          <w:lang w:val="en"/>
        </w:rPr>
      </w:pPr>
      <w:r w:rsidRPr="00537E36">
        <w:rPr>
          <w:rFonts w:ascii="MetricHPE Light" w:hAnsi="MetricHPE Light"/>
          <w:lang w:val="en"/>
        </w:rPr>
        <w:lastRenderedPageBreak/>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31CEC042" w14:textId="77777777" w:rsidR="009C04DD" w:rsidRDefault="009C04DD" w:rsidP="009C04DD">
      <w:pPr>
        <w:rPr>
          <w:rFonts w:ascii="MetricHPE Light" w:hAnsi="MetricHPE Light"/>
        </w:rPr>
      </w:pPr>
    </w:p>
    <w:p w14:paraId="51FD9BEC" w14:textId="16FB5C33" w:rsidR="00445A70" w:rsidRPr="00445A70" w:rsidRDefault="00445A70" w:rsidP="00445A70">
      <w:pPr>
        <w:pStyle w:val="Heading2"/>
        <w:rPr>
          <w:rFonts w:ascii="MetricHPE Semibold" w:hAnsi="MetricHPE Semibold"/>
          <w:color w:val="auto"/>
          <w:sz w:val="24"/>
          <w:szCs w:val="24"/>
        </w:rPr>
      </w:pPr>
      <w:r w:rsidRPr="00445A70">
        <w:rPr>
          <w:rFonts w:ascii="MetricHPE Semibold" w:hAnsi="MetricHPE Semibold"/>
          <w:color w:val="auto"/>
          <w:sz w:val="24"/>
          <w:szCs w:val="24"/>
        </w:rPr>
        <w:t>Creative Commons 1.0 Universal (CCO-1.0)</w:t>
      </w:r>
    </w:p>
    <w:p w14:paraId="7F9F227F" w14:textId="624CA827" w:rsidR="00445A70" w:rsidRDefault="00445A70" w:rsidP="009C04DD">
      <w:pPr>
        <w:rPr>
          <w:rFonts w:ascii="MetricHPE Light" w:hAnsi="MetricHPE Light"/>
        </w:rPr>
      </w:pPr>
      <w:r>
        <w:rPr>
          <w:rFonts w:ascii="MetricHPE Light" w:hAnsi="MetricHPE Light"/>
        </w:rPr>
        <w:t xml:space="preserve">Source: </w:t>
      </w:r>
      <w:hyperlink r:id="rId22" w:history="1">
        <w:r w:rsidRPr="00B07A12">
          <w:rPr>
            <w:rStyle w:val="Hyperlink"/>
            <w:rFonts w:ascii="MetricHPE Light" w:hAnsi="MetricHPE Light"/>
          </w:rPr>
          <w:t>https://creativecommons.org/publicdomain/zero/1.0/legalcode</w:t>
        </w:r>
      </w:hyperlink>
      <w:r>
        <w:rPr>
          <w:rFonts w:ascii="MetricHPE Light" w:hAnsi="MetricHPE Light"/>
        </w:rPr>
        <w:t>.</w:t>
      </w:r>
    </w:p>
    <w:p w14:paraId="448D9A9A" w14:textId="77777777" w:rsidR="00445A70" w:rsidRDefault="00445A70" w:rsidP="009C04DD">
      <w:pPr>
        <w:rPr>
          <w:rFonts w:ascii="MetricHPE Light" w:hAnsi="MetricHPE Light"/>
        </w:rPr>
      </w:pPr>
    </w:p>
    <w:p w14:paraId="3387DBED" w14:textId="77777777" w:rsidR="00445A70" w:rsidRPr="00445A70" w:rsidRDefault="00445A70" w:rsidP="00445A70">
      <w:pPr>
        <w:rPr>
          <w:rFonts w:ascii="MetricHPE Light" w:hAnsi="MetricHPE Light"/>
        </w:rPr>
      </w:pPr>
      <w:r w:rsidRPr="00445A70">
        <w:rPr>
          <w:rFonts w:ascii="MetricHPE Light" w:hAnsi="MetricHPE Light"/>
        </w:rPr>
        <w:t xml:space="preserve">CREATIVE COMMONS CORPORATION IS NOT A LAW FIRM AND DOES NOT PROVIDE LEGAL SERVICES. DISTRIBUTION OF THIS DOCUMENT DOES NOT CREATE AN ATTORNEY-CLIENT RELATIONSHIP. CREATIVE COMMONS PROVIDES THIS INFORMATION ON AN "AS-IS" BASIS. CREATIVE COMMONS MAKES NO WARRANTIES REGARDING THE USE OF THIS DOCUMENT OR THE INFORMATION OR WORKS PROVIDED HEREUNDER, AND DISCLAIMS LIABILITY FOR DAMAGES RESULTING FROM THE USE OF THIS DOCUMENT OR THE INFORMATION OR WORKS PROVIDED HEREUNDER. </w:t>
      </w:r>
    </w:p>
    <w:p w14:paraId="7E0CEFDB" w14:textId="77777777" w:rsidR="00445A70" w:rsidRPr="00445A70" w:rsidRDefault="00445A70" w:rsidP="00445A70">
      <w:pPr>
        <w:rPr>
          <w:rFonts w:ascii="MetricHPE Light" w:hAnsi="MetricHPE Light"/>
        </w:rPr>
      </w:pPr>
    </w:p>
    <w:p w14:paraId="515A9FD1" w14:textId="77777777" w:rsidR="00445A70" w:rsidRPr="00445A70" w:rsidRDefault="00445A70" w:rsidP="00445A70">
      <w:pPr>
        <w:rPr>
          <w:rFonts w:ascii="MetricHPE Light" w:hAnsi="MetricHPE Light"/>
        </w:rPr>
      </w:pPr>
      <w:r w:rsidRPr="00445A70">
        <w:rPr>
          <w:rFonts w:ascii="MetricHPE Light" w:hAnsi="MetricHPE Light"/>
        </w:rPr>
        <w:t>Statement of Purpose</w:t>
      </w:r>
    </w:p>
    <w:p w14:paraId="1CB1E720" w14:textId="77777777" w:rsidR="00445A70" w:rsidRPr="00445A70" w:rsidRDefault="00445A70" w:rsidP="00445A70">
      <w:pPr>
        <w:rPr>
          <w:rFonts w:ascii="MetricHPE Light" w:hAnsi="MetricHPE Light"/>
        </w:rPr>
      </w:pPr>
    </w:p>
    <w:p w14:paraId="6FFC7410" w14:textId="77777777" w:rsidR="00445A70" w:rsidRPr="00445A70" w:rsidRDefault="00445A70" w:rsidP="00445A70">
      <w:pPr>
        <w:rPr>
          <w:rFonts w:ascii="MetricHPE Light" w:hAnsi="MetricHPE Light"/>
        </w:rPr>
      </w:pPr>
      <w:r w:rsidRPr="00445A70">
        <w:rPr>
          <w:rFonts w:ascii="MetricHPE Light" w:hAnsi="MetricHPE Light"/>
        </w:rPr>
        <w:t>The laws of most jurisdictions throughout the world automatically confer exclusive Copyright and Related Rights (defined below) upon the creator and subsequent owner(s) (each and all, an "owner") of an original work of authorship and/or a database (each, a "Work").</w:t>
      </w:r>
    </w:p>
    <w:p w14:paraId="42FD87EB" w14:textId="77777777" w:rsidR="00445A70" w:rsidRPr="00445A70" w:rsidRDefault="00445A70" w:rsidP="00445A70">
      <w:pPr>
        <w:rPr>
          <w:rFonts w:ascii="MetricHPE Light" w:hAnsi="MetricHPE Light"/>
        </w:rPr>
      </w:pPr>
    </w:p>
    <w:p w14:paraId="135410D3" w14:textId="77777777" w:rsidR="00445A70" w:rsidRPr="00445A70" w:rsidRDefault="00445A70" w:rsidP="00445A70">
      <w:pPr>
        <w:rPr>
          <w:rFonts w:ascii="MetricHPE Light" w:hAnsi="MetricHPE Light"/>
        </w:rPr>
      </w:pPr>
      <w:r w:rsidRPr="00445A70">
        <w:rPr>
          <w:rFonts w:ascii="MetricHPE Light" w:hAnsi="MetricHPE Light"/>
        </w:rPr>
        <w:t>Certain owners wish to permanently relinquish those rights to a Work for the purpose of contributing to a commons of creative, cultural and scientific works ("Commons") that the public can reliably and without fear of later claims of infringement build upon, modify, incorporate in other works, reuse and redistribute as freely as possible in any form whatsoever and for any purposes, including without limitation commercial purposes. These owners may contribute to the Commons to promote the ideal of a free culture and the further production of creative, cultural and scientific works, or to gain reputation or greater distribution for their Work in part through the use and efforts of others.</w:t>
      </w:r>
    </w:p>
    <w:p w14:paraId="1B1628F3" w14:textId="77777777" w:rsidR="00445A70" w:rsidRPr="00445A70" w:rsidRDefault="00445A70" w:rsidP="00445A70">
      <w:pPr>
        <w:rPr>
          <w:rFonts w:ascii="MetricHPE Light" w:hAnsi="MetricHPE Light"/>
        </w:rPr>
      </w:pPr>
    </w:p>
    <w:p w14:paraId="3C2DB1E4" w14:textId="77777777" w:rsidR="00445A70" w:rsidRPr="00445A70" w:rsidRDefault="00445A70" w:rsidP="00445A70">
      <w:pPr>
        <w:rPr>
          <w:rFonts w:ascii="MetricHPE Light" w:hAnsi="MetricHPE Light"/>
        </w:rPr>
      </w:pPr>
      <w:r w:rsidRPr="00445A70">
        <w:rPr>
          <w:rFonts w:ascii="MetricHPE Light" w:hAnsi="MetricHPE Light"/>
        </w:rPr>
        <w:lastRenderedPageBreak/>
        <w:t>For these and/or other purposes and motivations, and without any expectation of additional consideration or compensation, the person associating CC0 with a Work (the "Affirmer"), to the extent that he or she is an owner of Copyright and Related Rights in the Work, voluntarily elects to apply CC0 to the Work and publicly distribute the Work under its terms, with knowledge of his or her Copyright and Related Rights in the Work and the meaning and intended legal effect of CC0 on those rights.</w:t>
      </w:r>
    </w:p>
    <w:p w14:paraId="400E59D6" w14:textId="77777777" w:rsidR="00445A70" w:rsidRPr="00445A70" w:rsidRDefault="00445A70" w:rsidP="00445A70">
      <w:pPr>
        <w:rPr>
          <w:rFonts w:ascii="MetricHPE Light" w:hAnsi="MetricHPE Light"/>
        </w:rPr>
      </w:pPr>
    </w:p>
    <w:p w14:paraId="019930B3" w14:textId="591D687D"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Copyright and Related Rights. A Work made available under CC0 may be protected by copyright and related or neighboring rights ("Copyright and Related Rights"). Copyright and Related Rights include, but are not limited to, the following: </w:t>
      </w:r>
    </w:p>
    <w:p w14:paraId="6CEE0137" w14:textId="77777777" w:rsidR="00445A70" w:rsidRPr="0016734C" w:rsidRDefault="00445A70" w:rsidP="00CA4E79">
      <w:pPr>
        <w:pStyle w:val="ListParagraph"/>
        <w:numPr>
          <w:ilvl w:val="0"/>
          <w:numId w:val="9"/>
        </w:numPr>
        <w:rPr>
          <w:rFonts w:ascii="MetricHPE Light" w:hAnsi="MetricHPE Light"/>
        </w:rPr>
      </w:pPr>
      <w:proofErr w:type="spellStart"/>
      <w:r w:rsidRPr="0016734C">
        <w:rPr>
          <w:rFonts w:ascii="MetricHPE Light" w:hAnsi="MetricHPE Light"/>
        </w:rPr>
        <w:t>i.the</w:t>
      </w:r>
      <w:proofErr w:type="spellEnd"/>
      <w:r w:rsidRPr="0016734C">
        <w:rPr>
          <w:rFonts w:ascii="MetricHPE Light" w:hAnsi="MetricHPE Light"/>
        </w:rPr>
        <w:t xml:space="preserve"> right to reproduce, adapt, distribute, perform, display, communicate, and translate a Work;</w:t>
      </w:r>
    </w:p>
    <w:p w14:paraId="01B1920C" w14:textId="6A54038A" w:rsidR="00445A70" w:rsidRPr="0016734C" w:rsidRDefault="00445A70" w:rsidP="00CA4E79">
      <w:pPr>
        <w:pStyle w:val="ListParagraph"/>
        <w:numPr>
          <w:ilvl w:val="0"/>
          <w:numId w:val="9"/>
        </w:numPr>
        <w:rPr>
          <w:rFonts w:ascii="MetricHPE Light" w:hAnsi="MetricHPE Light"/>
        </w:rPr>
      </w:pPr>
      <w:r w:rsidRPr="0016734C">
        <w:rPr>
          <w:rFonts w:ascii="MetricHPE Light" w:hAnsi="MetricHPE Light"/>
        </w:rPr>
        <w:t>moral rights retained by the original author(s) and/or performer(s);</w:t>
      </w:r>
    </w:p>
    <w:p w14:paraId="143C8724" w14:textId="77777777" w:rsidR="00445A70" w:rsidRPr="0016734C" w:rsidRDefault="00445A70" w:rsidP="00CA4E79">
      <w:pPr>
        <w:pStyle w:val="ListParagraph"/>
        <w:numPr>
          <w:ilvl w:val="0"/>
          <w:numId w:val="9"/>
        </w:numPr>
        <w:rPr>
          <w:rFonts w:ascii="MetricHPE Light" w:hAnsi="MetricHPE Light"/>
        </w:rPr>
      </w:pPr>
      <w:proofErr w:type="spellStart"/>
      <w:r w:rsidRPr="0016734C">
        <w:rPr>
          <w:rFonts w:ascii="MetricHPE Light" w:hAnsi="MetricHPE Light"/>
        </w:rPr>
        <w:t>iii.publicity</w:t>
      </w:r>
      <w:proofErr w:type="spellEnd"/>
      <w:r w:rsidRPr="0016734C">
        <w:rPr>
          <w:rFonts w:ascii="MetricHPE Light" w:hAnsi="MetricHPE Light"/>
        </w:rPr>
        <w:t xml:space="preserve"> and privacy rights pertaining to a person's image or likeness depicted in a Work;</w:t>
      </w:r>
    </w:p>
    <w:p w14:paraId="71192D12" w14:textId="77777777" w:rsidR="00445A70" w:rsidRPr="0016734C" w:rsidRDefault="00445A70" w:rsidP="00CA4E79">
      <w:pPr>
        <w:pStyle w:val="ListParagraph"/>
        <w:numPr>
          <w:ilvl w:val="0"/>
          <w:numId w:val="9"/>
        </w:numPr>
        <w:rPr>
          <w:rFonts w:ascii="MetricHPE Light" w:hAnsi="MetricHPE Light"/>
        </w:rPr>
      </w:pPr>
      <w:proofErr w:type="spellStart"/>
      <w:r w:rsidRPr="0016734C">
        <w:rPr>
          <w:rFonts w:ascii="MetricHPE Light" w:hAnsi="MetricHPE Light"/>
        </w:rPr>
        <w:t>iv.rights</w:t>
      </w:r>
      <w:proofErr w:type="spellEnd"/>
      <w:r w:rsidRPr="0016734C">
        <w:rPr>
          <w:rFonts w:ascii="MetricHPE Light" w:hAnsi="MetricHPE Light"/>
        </w:rPr>
        <w:t xml:space="preserve"> protecting against unfair competition in regards to a Work, subject to the limitations in paragraph 4(a), below;</w:t>
      </w:r>
    </w:p>
    <w:p w14:paraId="6DE2F6D5" w14:textId="77777777" w:rsidR="00445A70" w:rsidRPr="0016734C" w:rsidRDefault="00445A70" w:rsidP="00CA4E79">
      <w:pPr>
        <w:pStyle w:val="ListParagraph"/>
        <w:numPr>
          <w:ilvl w:val="0"/>
          <w:numId w:val="9"/>
        </w:numPr>
        <w:rPr>
          <w:rFonts w:ascii="MetricHPE Light" w:hAnsi="MetricHPE Light"/>
        </w:rPr>
      </w:pPr>
      <w:proofErr w:type="spellStart"/>
      <w:r w:rsidRPr="0016734C">
        <w:rPr>
          <w:rFonts w:ascii="MetricHPE Light" w:hAnsi="MetricHPE Light"/>
        </w:rPr>
        <w:t>v.rights</w:t>
      </w:r>
      <w:proofErr w:type="spellEnd"/>
      <w:r w:rsidRPr="0016734C">
        <w:rPr>
          <w:rFonts w:ascii="MetricHPE Light" w:hAnsi="MetricHPE Light"/>
        </w:rPr>
        <w:t xml:space="preserve"> protecting the extraction, dissemination, use and reuse of data in a Work;</w:t>
      </w:r>
    </w:p>
    <w:p w14:paraId="37244DC7" w14:textId="77777777" w:rsidR="00445A70" w:rsidRPr="0016734C" w:rsidRDefault="00445A70" w:rsidP="00CA4E79">
      <w:pPr>
        <w:pStyle w:val="ListParagraph"/>
        <w:numPr>
          <w:ilvl w:val="0"/>
          <w:numId w:val="9"/>
        </w:numPr>
        <w:rPr>
          <w:rFonts w:ascii="MetricHPE Light" w:hAnsi="MetricHPE Light"/>
        </w:rPr>
      </w:pPr>
      <w:proofErr w:type="spellStart"/>
      <w:r w:rsidRPr="0016734C">
        <w:rPr>
          <w:rFonts w:ascii="MetricHPE Light" w:hAnsi="MetricHPE Light"/>
        </w:rPr>
        <w:t>vi.database</w:t>
      </w:r>
      <w:proofErr w:type="spellEnd"/>
      <w:r w:rsidRPr="0016734C">
        <w:rPr>
          <w:rFonts w:ascii="MetricHPE Light" w:hAnsi="MetricHPE Light"/>
        </w:rPr>
        <w:t xml:space="preserve"> rights (such as those arising under Directive 96/9/EC of the European Parliament and of the Council of 11 March 1996 on the legal protection of databases, and under any national implementation thereof, including any amended or successor version of such directive); and</w:t>
      </w:r>
    </w:p>
    <w:p w14:paraId="06C8A3A3" w14:textId="77777777" w:rsidR="00445A70" w:rsidRPr="0016734C" w:rsidRDefault="00445A70" w:rsidP="00CA4E79">
      <w:pPr>
        <w:pStyle w:val="ListParagraph"/>
        <w:numPr>
          <w:ilvl w:val="0"/>
          <w:numId w:val="9"/>
        </w:numPr>
        <w:rPr>
          <w:rFonts w:ascii="MetricHPE Light" w:hAnsi="MetricHPE Light"/>
        </w:rPr>
      </w:pPr>
      <w:proofErr w:type="spellStart"/>
      <w:proofErr w:type="gramStart"/>
      <w:r w:rsidRPr="0016734C">
        <w:rPr>
          <w:rFonts w:ascii="MetricHPE Light" w:hAnsi="MetricHPE Light"/>
        </w:rPr>
        <w:t>vii.other</w:t>
      </w:r>
      <w:proofErr w:type="spellEnd"/>
      <w:proofErr w:type="gramEnd"/>
      <w:r w:rsidRPr="0016734C">
        <w:rPr>
          <w:rFonts w:ascii="MetricHPE Light" w:hAnsi="MetricHPE Light"/>
        </w:rPr>
        <w:t xml:space="preserve"> similar, equivalent or corresponding rights throughout the world based on applicable law or treaty, and any national implementations thereof.</w:t>
      </w:r>
    </w:p>
    <w:p w14:paraId="5A3A5D9C" w14:textId="77777777" w:rsidR="00445A70" w:rsidRPr="00445A70" w:rsidRDefault="00445A70" w:rsidP="00445A70">
      <w:pPr>
        <w:rPr>
          <w:rFonts w:ascii="MetricHPE Light" w:hAnsi="MetricHPE Light"/>
        </w:rPr>
      </w:pPr>
    </w:p>
    <w:p w14:paraId="0C2608C2" w14:textId="5A95463F"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Waiver. To the greatest extent permitted by, but not in contravention of, applicable law, Affirmer hereby overtly, fully, permanently, irrevocably and unconditionally waives, abandons, and surrenders all of Affirmer's Copyright and Related Rights and associated claims and causes of action, whether now known or unknown (including existing as well as future claims and causes of action),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"Waiver"). Affirmer makes the Waiver for the benefit of each member of the public at large and to the detriment of Affirmer's heirs and successors, fully intending that such Waiver shall not be subject to revocation, rescission, cancellation, termination, or any other legal or equitable action to disrupt the quiet enjoyment of the Work by the public as contemplated by Affirmer's express Statement of Purpose. </w:t>
      </w:r>
    </w:p>
    <w:p w14:paraId="2A2AC136" w14:textId="77777777" w:rsidR="00445A70" w:rsidRPr="00445A70" w:rsidRDefault="00445A70" w:rsidP="00445A70">
      <w:pPr>
        <w:rPr>
          <w:rFonts w:ascii="MetricHPE Light" w:hAnsi="MetricHPE Light"/>
        </w:rPr>
      </w:pPr>
    </w:p>
    <w:p w14:paraId="4542FA13" w14:textId="3C1FB1AC"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 xml:space="preserve">Public License Fallback. Should any part of the Waiver for any reason be judged legally invalid or ineffective under applicable law, then the Waiver shall be preserved to the maximum extent permitted taking into account Affirmer's express Statement of Purpose. In addition, to the extent the Waiver is so judged Affirmer hereby grants to each affected person a royalty-free, </w:t>
      </w:r>
      <w:proofErr w:type="spellStart"/>
      <w:r w:rsidRPr="0016734C">
        <w:rPr>
          <w:rFonts w:ascii="MetricHPE Light" w:hAnsi="MetricHPE Light"/>
        </w:rPr>
        <w:t>non transferable</w:t>
      </w:r>
      <w:proofErr w:type="spellEnd"/>
      <w:r w:rsidRPr="0016734C">
        <w:rPr>
          <w:rFonts w:ascii="MetricHPE Light" w:hAnsi="MetricHPE Light"/>
        </w:rPr>
        <w:t xml:space="preserve">, non </w:t>
      </w:r>
      <w:proofErr w:type="spellStart"/>
      <w:r w:rsidRPr="0016734C">
        <w:rPr>
          <w:rFonts w:ascii="MetricHPE Light" w:hAnsi="MetricHPE Light"/>
        </w:rPr>
        <w:t>sublicensable</w:t>
      </w:r>
      <w:proofErr w:type="spellEnd"/>
      <w:r w:rsidRPr="0016734C">
        <w:rPr>
          <w:rFonts w:ascii="MetricHPE Light" w:hAnsi="MetricHPE Light"/>
        </w:rPr>
        <w:t xml:space="preserve">, </w:t>
      </w:r>
      <w:proofErr w:type="spellStart"/>
      <w:r w:rsidRPr="0016734C">
        <w:rPr>
          <w:rFonts w:ascii="MetricHPE Light" w:hAnsi="MetricHPE Light"/>
        </w:rPr>
        <w:t>non exclusive</w:t>
      </w:r>
      <w:proofErr w:type="spellEnd"/>
      <w:r w:rsidRPr="0016734C">
        <w:rPr>
          <w:rFonts w:ascii="MetricHPE Light" w:hAnsi="MetricHPE Light"/>
        </w:rPr>
        <w:t xml:space="preserve">, irrevocable and </w:t>
      </w:r>
      <w:r w:rsidRPr="0016734C">
        <w:rPr>
          <w:rFonts w:ascii="MetricHPE Light" w:hAnsi="MetricHPE Light"/>
        </w:rPr>
        <w:lastRenderedPageBreak/>
        <w:t>unconditional license to exercise Affirmer's Copyright and Related Rights in the Work (i) in all territories worldwide, (ii) for the maximum duration provided by applicable law or treaty (including future time extensions), (iii) in any current or future medium and for any number of copies, and (iv) for any purpose whatsoever, including without limitation commercial, advertising or promotional purposes (the "License"). The License shall be deemed effective as of the date CC0 was applied by Affirmer to the Work. Should any part of the License for any reason be judged legally invalid or ineffective under applicable law, such partial invalidity or ineffectiveness shall not invalidate the remainder of the License, and in such case Affirmer hereby affirms that he or she will not (i) exercise any of his or her remaining Copyright and Related Rights in the Work or (ii) assert any associated claims and causes of action with respect to the Work, in either case contrary to Affirmer's express Statement of Purpose.</w:t>
      </w:r>
    </w:p>
    <w:p w14:paraId="3580935A" w14:textId="77777777" w:rsidR="00445A70" w:rsidRPr="00445A70" w:rsidRDefault="00445A70" w:rsidP="00445A70">
      <w:pPr>
        <w:rPr>
          <w:rFonts w:ascii="MetricHPE Light" w:hAnsi="MetricHPE Light"/>
        </w:rPr>
      </w:pPr>
    </w:p>
    <w:p w14:paraId="20A1C57B" w14:textId="5BE0D7DD" w:rsidR="00445A70" w:rsidRPr="0016734C" w:rsidRDefault="00445A70" w:rsidP="00CA4E79">
      <w:pPr>
        <w:pStyle w:val="ListParagraph"/>
        <w:numPr>
          <w:ilvl w:val="0"/>
          <w:numId w:val="8"/>
        </w:numPr>
        <w:rPr>
          <w:rFonts w:ascii="MetricHPE Light" w:hAnsi="MetricHPE Light"/>
        </w:rPr>
      </w:pPr>
      <w:r w:rsidRPr="0016734C">
        <w:rPr>
          <w:rFonts w:ascii="MetricHPE Light" w:hAnsi="MetricHPE Light"/>
        </w:rPr>
        <w:t>Limitations and Disclaimers.</w:t>
      </w:r>
    </w:p>
    <w:p w14:paraId="7921B4BB" w14:textId="73B614D5"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No trademark or patent rights held by Affirmer are waived, abandoned, surrendered, licensed or otherwise affected by this document.</w:t>
      </w:r>
    </w:p>
    <w:p w14:paraId="1D1F5ADA" w14:textId="5DADAA94"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 xml:space="preserve">Affirmer offers the Work as-is and makes no representations or warranties of any kind concerning the Work, express, implied, statutory or otherwise, including without limitation warranties of title, merchantability, fitness for a particular purpose, </w:t>
      </w:r>
      <w:proofErr w:type="spellStart"/>
      <w:r w:rsidRPr="0016734C">
        <w:rPr>
          <w:rFonts w:ascii="MetricHPE Light" w:hAnsi="MetricHPE Light"/>
        </w:rPr>
        <w:t>non infringement</w:t>
      </w:r>
      <w:proofErr w:type="spellEnd"/>
      <w:r w:rsidRPr="0016734C">
        <w:rPr>
          <w:rFonts w:ascii="MetricHPE Light" w:hAnsi="MetricHPE Light"/>
        </w:rPr>
        <w:t>, or the absence of latent or other defects, accuracy, or the present or absence of errors, whether or not discoverable, all to the greatest extent permissible under applicable law.</w:t>
      </w:r>
    </w:p>
    <w:p w14:paraId="56ED2CD8" w14:textId="0AB515BA"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Affirmer disclaims responsibility for clearing rights of other persons that may apply to the Work or any use thereof, including without limitation any person's Copyright and Related Rights in the Work. Further, Affirmer disclaims responsibility for obtaining any necessary consents, permissions or other rights required for any use of the Work.</w:t>
      </w:r>
    </w:p>
    <w:p w14:paraId="044F4C98" w14:textId="1FB6469F" w:rsidR="00445A70" w:rsidRPr="0016734C" w:rsidRDefault="00445A70" w:rsidP="00CA4E79">
      <w:pPr>
        <w:pStyle w:val="ListParagraph"/>
        <w:numPr>
          <w:ilvl w:val="0"/>
          <w:numId w:val="10"/>
        </w:numPr>
        <w:rPr>
          <w:rFonts w:ascii="MetricHPE Light" w:hAnsi="MetricHPE Light"/>
        </w:rPr>
      </w:pPr>
      <w:r w:rsidRPr="0016734C">
        <w:rPr>
          <w:rFonts w:ascii="MetricHPE Light" w:hAnsi="MetricHPE Light"/>
        </w:rPr>
        <w:t>Affirmer understands and acknowledges that Creative Commons is not a party to this document and has no duty or obligation with respect to this CC0 or use of the Work.</w:t>
      </w:r>
    </w:p>
    <w:p w14:paraId="09538F58" w14:textId="77777777" w:rsidR="00445A70" w:rsidRDefault="00445A70" w:rsidP="009C04DD">
      <w:pPr>
        <w:rPr>
          <w:rFonts w:ascii="MetricHPE Light" w:hAnsi="MetricHPE Light"/>
        </w:rPr>
      </w:pPr>
    </w:p>
    <w:p w14:paraId="3C8EEC87" w14:textId="77777777" w:rsidR="009E2893" w:rsidRPr="009E2893" w:rsidRDefault="009E2893" w:rsidP="009E2893">
      <w:pPr>
        <w:pStyle w:val="Heading2"/>
        <w:rPr>
          <w:rFonts w:ascii="MetricHPE Semibold" w:hAnsi="MetricHPE Semibold"/>
          <w:color w:val="auto"/>
          <w:sz w:val="24"/>
          <w:szCs w:val="24"/>
        </w:rPr>
      </w:pPr>
      <w:r w:rsidRPr="009E2893">
        <w:rPr>
          <w:rFonts w:ascii="MetricHPE Semibold" w:hAnsi="MetricHPE Semibold"/>
          <w:color w:val="auto"/>
          <w:sz w:val="24"/>
          <w:szCs w:val="24"/>
        </w:rPr>
        <w:t>Eclipse Public License, Version 1.0 (EPL-1.0)</w:t>
      </w:r>
    </w:p>
    <w:p w14:paraId="51EFA673" w14:textId="454E3A3D" w:rsidR="009E2893" w:rsidRDefault="009E2893" w:rsidP="009E2893">
      <w:pPr>
        <w:rPr>
          <w:rFonts w:ascii="MetricHPE Light" w:hAnsi="MetricHPE Light"/>
        </w:rPr>
      </w:pPr>
      <w:r>
        <w:rPr>
          <w:rFonts w:ascii="MetricHPE Light" w:hAnsi="MetricHPE Light"/>
        </w:rPr>
        <w:t xml:space="preserve">Source: </w:t>
      </w:r>
      <w:hyperlink r:id="rId23" w:history="1">
        <w:r w:rsidRPr="00B07A12">
          <w:rPr>
            <w:rStyle w:val="Hyperlink"/>
            <w:rFonts w:ascii="MetricHPE Light" w:hAnsi="MetricHPE Light"/>
          </w:rPr>
          <w:t>https://opensource.org/licenses/EPL-1.0</w:t>
        </w:r>
      </w:hyperlink>
      <w:r>
        <w:rPr>
          <w:rFonts w:ascii="MetricHPE Light" w:hAnsi="MetricHPE Light"/>
        </w:rPr>
        <w:t>.</w:t>
      </w:r>
    </w:p>
    <w:p w14:paraId="53BFEEA8" w14:textId="77777777" w:rsidR="009E2893" w:rsidRPr="009E2893" w:rsidRDefault="009E2893" w:rsidP="009E2893">
      <w:pPr>
        <w:rPr>
          <w:rFonts w:ascii="MetricHPE Light" w:hAnsi="MetricHPE Light"/>
        </w:rPr>
      </w:pPr>
    </w:p>
    <w:p w14:paraId="71D15A0F" w14:textId="77777777" w:rsidR="009E2893" w:rsidRPr="009E2893" w:rsidRDefault="009E2893" w:rsidP="009E2893">
      <w:pPr>
        <w:rPr>
          <w:rFonts w:ascii="MetricHPE Light" w:hAnsi="MetricHPE Light"/>
        </w:rPr>
      </w:pPr>
      <w:r w:rsidRPr="009E2893">
        <w:rPr>
          <w:rFonts w:ascii="MetricHPE Light" w:hAnsi="MetricHPE Light"/>
        </w:rPr>
        <w:t xml:space="preserve">THE ACCOMPANYING PROGRAM IS PROVIDED UNDER THE TERMS OF THIS ECLIPSE PUBLIC LICENSE ("AGREEMENT"). ANY USE, REPRODUCTION OR DISTRIBUTION OF THE PROGRAM CONSTITUTES RECIPIENT'S ACCEPTANCE OF THIS AGREEMENT. </w:t>
      </w:r>
    </w:p>
    <w:p w14:paraId="0778F687" w14:textId="77777777" w:rsidR="009E2893" w:rsidRPr="009E2893" w:rsidRDefault="009E2893" w:rsidP="009E2893">
      <w:pPr>
        <w:rPr>
          <w:rFonts w:ascii="MetricHPE Light" w:hAnsi="MetricHPE Light"/>
        </w:rPr>
      </w:pPr>
    </w:p>
    <w:p w14:paraId="46963CEF" w14:textId="3D4EBDE8" w:rsidR="009E2893" w:rsidRPr="00B544B4" w:rsidRDefault="009E2893" w:rsidP="00CA4E79">
      <w:pPr>
        <w:pStyle w:val="ListParagraph"/>
        <w:numPr>
          <w:ilvl w:val="0"/>
          <w:numId w:val="11"/>
        </w:numPr>
        <w:rPr>
          <w:rFonts w:ascii="MetricHPE Light" w:hAnsi="MetricHPE Light"/>
        </w:rPr>
      </w:pPr>
      <w:r w:rsidRPr="00B544B4">
        <w:rPr>
          <w:rFonts w:ascii="MetricHPE Light" w:hAnsi="MetricHPE Light"/>
        </w:rPr>
        <w:t xml:space="preserve">DEFINITIONS </w:t>
      </w:r>
    </w:p>
    <w:p w14:paraId="0CAC76E4" w14:textId="77777777" w:rsidR="009E2893" w:rsidRPr="009E2893" w:rsidRDefault="009E2893" w:rsidP="009E2893">
      <w:pPr>
        <w:rPr>
          <w:rFonts w:ascii="MetricHPE Light" w:hAnsi="MetricHPE Light"/>
        </w:rPr>
      </w:pPr>
    </w:p>
    <w:p w14:paraId="4F59C90B" w14:textId="77777777" w:rsidR="009E2893" w:rsidRPr="009E2893" w:rsidRDefault="009E2893" w:rsidP="009E2893">
      <w:pPr>
        <w:rPr>
          <w:rFonts w:ascii="MetricHPE Light" w:hAnsi="MetricHPE Light"/>
        </w:rPr>
      </w:pPr>
      <w:r w:rsidRPr="009E2893">
        <w:rPr>
          <w:rFonts w:ascii="MetricHPE Light" w:hAnsi="MetricHPE Light"/>
        </w:rPr>
        <w:t xml:space="preserve">"Contribution" means: </w:t>
      </w:r>
    </w:p>
    <w:p w14:paraId="22434D88" w14:textId="77777777" w:rsidR="009E2893" w:rsidRDefault="009E2893" w:rsidP="009E2893">
      <w:pPr>
        <w:rPr>
          <w:rFonts w:ascii="MetricHPE Light" w:hAnsi="MetricHPE Light"/>
        </w:rPr>
      </w:pPr>
    </w:p>
    <w:p w14:paraId="52D1CBF6" w14:textId="22380217" w:rsidR="00DE5F8A" w:rsidRPr="009E2893" w:rsidRDefault="00DE5F8A" w:rsidP="009E2893">
      <w:pPr>
        <w:rPr>
          <w:rFonts w:ascii="MetricHPE Light" w:hAnsi="MetricHPE Light"/>
        </w:rPr>
      </w:pPr>
      <w:r>
        <w:rPr>
          <w:rFonts w:ascii="MetricHPE Light" w:hAnsi="MetricHPE Light"/>
        </w:rPr>
        <w:t>“</w:t>
      </w:r>
    </w:p>
    <w:p w14:paraId="0B021B99" w14:textId="42BBC2D6" w:rsidR="009E2893" w:rsidRPr="00B544B4" w:rsidRDefault="009E2893" w:rsidP="00CA4E79">
      <w:pPr>
        <w:pStyle w:val="ListParagraph"/>
        <w:numPr>
          <w:ilvl w:val="0"/>
          <w:numId w:val="12"/>
        </w:numPr>
        <w:rPr>
          <w:rFonts w:ascii="MetricHPE Light" w:hAnsi="MetricHPE Light"/>
        </w:rPr>
      </w:pPr>
      <w:r w:rsidRPr="00B544B4">
        <w:rPr>
          <w:rFonts w:ascii="MetricHPE Light" w:hAnsi="MetricHPE Light"/>
        </w:rPr>
        <w:lastRenderedPageBreak/>
        <w:t xml:space="preserve">in the case of the initial Contributor, the initial code and documentation distributed under this Agreement, and </w:t>
      </w:r>
    </w:p>
    <w:p w14:paraId="6AE9711B" w14:textId="0080B8D2" w:rsidR="009E2893" w:rsidRPr="00B544B4" w:rsidRDefault="009E2893" w:rsidP="00CA4E79">
      <w:pPr>
        <w:pStyle w:val="ListParagraph"/>
        <w:numPr>
          <w:ilvl w:val="0"/>
          <w:numId w:val="12"/>
        </w:numPr>
        <w:rPr>
          <w:rFonts w:ascii="MetricHPE Light" w:hAnsi="MetricHPE Light"/>
        </w:rPr>
      </w:pPr>
      <w:r w:rsidRPr="00B544B4">
        <w:rPr>
          <w:rFonts w:ascii="MetricHPE Light" w:hAnsi="MetricHPE Light"/>
        </w:rPr>
        <w:t xml:space="preserve">in the case of each subsequent Contributor: </w:t>
      </w:r>
    </w:p>
    <w:p w14:paraId="18A4FF50" w14:textId="10CD9A03" w:rsidR="009E2893" w:rsidRPr="00B544B4" w:rsidRDefault="009E2893" w:rsidP="00CA4E79">
      <w:pPr>
        <w:pStyle w:val="ListParagraph"/>
        <w:numPr>
          <w:ilvl w:val="0"/>
          <w:numId w:val="13"/>
        </w:numPr>
        <w:rPr>
          <w:rFonts w:ascii="MetricHPE Light" w:hAnsi="MetricHPE Light"/>
        </w:rPr>
      </w:pPr>
      <w:r w:rsidRPr="00B544B4">
        <w:rPr>
          <w:rFonts w:ascii="MetricHPE Light" w:hAnsi="MetricHPE Light"/>
        </w:rPr>
        <w:t xml:space="preserve">changes to the Program, and </w:t>
      </w:r>
    </w:p>
    <w:p w14:paraId="0CE36620" w14:textId="0B6C9084" w:rsidR="009E2893" w:rsidRPr="00B544B4" w:rsidRDefault="009E2893" w:rsidP="00CA4E79">
      <w:pPr>
        <w:pStyle w:val="ListParagraph"/>
        <w:numPr>
          <w:ilvl w:val="0"/>
          <w:numId w:val="13"/>
        </w:numPr>
        <w:rPr>
          <w:rFonts w:ascii="MetricHPE Light" w:hAnsi="MetricHPE Light"/>
        </w:rPr>
      </w:pPr>
      <w:r w:rsidRPr="00B544B4">
        <w:rPr>
          <w:rFonts w:ascii="MetricHPE Light" w:hAnsi="MetricHPE Light"/>
        </w:rPr>
        <w:t xml:space="preserve">additions to the Program; </w:t>
      </w:r>
    </w:p>
    <w:p w14:paraId="0AD186BC" w14:textId="77777777" w:rsidR="009E2893" w:rsidRPr="009E2893" w:rsidRDefault="009E2893" w:rsidP="009E2893">
      <w:pPr>
        <w:rPr>
          <w:rFonts w:ascii="MetricHPE Light" w:hAnsi="MetricHPE Light"/>
        </w:rPr>
      </w:pPr>
      <w:proofErr w:type="gramStart"/>
      <w:r w:rsidRPr="009E2893">
        <w:rPr>
          <w:rFonts w:ascii="MetricHPE Light" w:hAnsi="MetricHPE Light"/>
        </w:rPr>
        <w:t>where</w:t>
      </w:r>
      <w:proofErr w:type="gramEnd"/>
      <w:r w:rsidRPr="009E2893">
        <w:rPr>
          <w:rFonts w:ascii="MetricHPE Light" w:hAnsi="MetricHPE Light"/>
        </w:rPr>
        <w:t xml:space="preserve"> such changes and/or additions to the Program originate from and are distributed by that particular Contributor. A Contribution 'originates' from a Contributor if it was added to the Program by such Contributor itself or anyone acting on such Contributor's behalf. Contributions do not include additions to the Program which: (i) are separate modules of software distributed in conjunction with the Program under their own license agreement, and (ii) are not derivative works of the Program. </w:t>
      </w:r>
    </w:p>
    <w:p w14:paraId="232A9B1D" w14:textId="77777777" w:rsidR="009E2893" w:rsidRPr="009E2893" w:rsidRDefault="009E2893" w:rsidP="009E2893">
      <w:pPr>
        <w:rPr>
          <w:rFonts w:ascii="MetricHPE Light" w:hAnsi="MetricHPE Light"/>
        </w:rPr>
      </w:pPr>
      <w:r w:rsidRPr="009E2893">
        <w:rPr>
          <w:rFonts w:ascii="MetricHPE Light" w:hAnsi="MetricHPE Light"/>
        </w:rPr>
        <w:t xml:space="preserve">"Contributor" means any person or entity that distributes the Program. </w:t>
      </w:r>
    </w:p>
    <w:p w14:paraId="348D5F95" w14:textId="77777777" w:rsidR="009E2893" w:rsidRPr="009E2893" w:rsidRDefault="009E2893" w:rsidP="009E2893">
      <w:pPr>
        <w:rPr>
          <w:rFonts w:ascii="MetricHPE Light" w:hAnsi="MetricHPE Light"/>
        </w:rPr>
      </w:pPr>
    </w:p>
    <w:p w14:paraId="2E98ABE0" w14:textId="79808741" w:rsidR="009E2893" w:rsidRPr="009E2893" w:rsidRDefault="00DE5F8A" w:rsidP="009E2893">
      <w:pPr>
        <w:rPr>
          <w:rFonts w:ascii="MetricHPE Light" w:hAnsi="MetricHPE Light"/>
        </w:rPr>
      </w:pPr>
      <w:r>
        <w:rPr>
          <w:rFonts w:ascii="MetricHPE Light" w:hAnsi="MetricHPE Light"/>
        </w:rPr>
        <w:t>"Licensed Patents</w:t>
      </w:r>
      <w:r w:rsidR="009E2893" w:rsidRPr="009E2893">
        <w:rPr>
          <w:rFonts w:ascii="MetricHPE Light" w:hAnsi="MetricHPE Light"/>
        </w:rPr>
        <w:t xml:space="preserve">" mean patent claims licensable by a Contributor which are necessarily infringed by the use or sale of its Contribution alone or when combined with the Program. </w:t>
      </w:r>
    </w:p>
    <w:p w14:paraId="32067490" w14:textId="77777777" w:rsidR="009E2893" w:rsidRPr="009E2893" w:rsidRDefault="009E2893" w:rsidP="009E2893">
      <w:pPr>
        <w:rPr>
          <w:rFonts w:ascii="MetricHPE Light" w:hAnsi="MetricHPE Light"/>
        </w:rPr>
      </w:pPr>
    </w:p>
    <w:p w14:paraId="3CB27707" w14:textId="77777777" w:rsidR="009E2893" w:rsidRPr="009E2893" w:rsidRDefault="009E2893" w:rsidP="009E2893">
      <w:pPr>
        <w:rPr>
          <w:rFonts w:ascii="MetricHPE Light" w:hAnsi="MetricHPE Light"/>
        </w:rPr>
      </w:pPr>
      <w:r w:rsidRPr="009E2893">
        <w:rPr>
          <w:rFonts w:ascii="MetricHPE Light" w:hAnsi="MetricHPE Light"/>
        </w:rPr>
        <w:t xml:space="preserve">"Program" means the Contributions distributed in accordance with this Agreement. </w:t>
      </w:r>
    </w:p>
    <w:p w14:paraId="258D22A8" w14:textId="77777777" w:rsidR="009E2893" w:rsidRPr="009E2893" w:rsidRDefault="009E2893" w:rsidP="009E2893">
      <w:pPr>
        <w:rPr>
          <w:rFonts w:ascii="MetricHPE Light" w:hAnsi="MetricHPE Light"/>
        </w:rPr>
      </w:pPr>
    </w:p>
    <w:p w14:paraId="32775C13" w14:textId="77777777" w:rsidR="009E2893" w:rsidRPr="009E2893" w:rsidRDefault="009E2893" w:rsidP="009E2893">
      <w:pPr>
        <w:rPr>
          <w:rFonts w:ascii="MetricHPE Light" w:hAnsi="MetricHPE Light"/>
        </w:rPr>
      </w:pPr>
      <w:r w:rsidRPr="009E2893">
        <w:rPr>
          <w:rFonts w:ascii="MetricHPE Light" w:hAnsi="MetricHPE Light"/>
        </w:rPr>
        <w:t xml:space="preserve">"Recipient" means anyone who receives the Program under this Agreement, including all Contributors. </w:t>
      </w:r>
    </w:p>
    <w:p w14:paraId="281424F6" w14:textId="77777777" w:rsidR="009E2893" w:rsidRPr="009E2893" w:rsidRDefault="009E2893" w:rsidP="009E2893">
      <w:pPr>
        <w:rPr>
          <w:rFonts w:ascii="MetricHPE Light" w:hAnsi="MetricHPE Light"/>
        </w:rPr>
      </w:pPr>
    </w:p>
    <w:p w14:paraId="27DAC5F7" w14:textId="2EFAD219"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GRANT OF RIGHTS </w:t>
      </w:r>
    </w:p>
    <w:p w14:paraId="0EE94AFB" w14:textId="77777777" w:rsidR="009E2893" w:rsidRPr="009E2893" w:rsidRDefault="009E2893" w:rsidP="009E2893">
      <w:pPr>
        <w:rPr>
          <w:rFonts w:ascii="MetricHPE Light" w:hAnsi="MetricHPE Light"/>
        </w:rPr>
      </w:pPr>
    </w:p>
    <w:p w14:paraId="59B4FE07" w14:textId="0F45447A" w:rsidR="00DE5F8A" w:rsidRDefault="00DE5F8A" w:rsidP="009E2893">
      <w:pPr>
        <w:rPr>
          <w:rFonts w:ascii="MetricHPE Light" w:hAnsi="MetricHPE Light"/>
        </w:rPr>
      </w:pPr>
      <w:r>
        <w:rPr>
          <w:rFonts w:ascii="MetricHPE Light" w:hAnsi="MetricHPE Light"/>
        </w:rPr>
        <w:t>“</w:t>
      </w:r>
    </w:p>
    <w:p w14:paraId="26EE4624" w14:textId="2B4D4E1E"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copyright license to reproduce, prepare derivative works of, publicly display, publicly perform, distribute and sublicense the Contribution of such Contributor, if any, and such derivative works, in source code and object code form. </w:t>
      </w:r>
    </w:p>
    <w:p w14:paraId="1E05AD72" w14:textId="0D0E2E27"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w:t>
      </w:r>
    </w:p>
    <w:p w14:paraId="5ADBA423" w14:textId="088E677E"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Recipient understands that although each Contributor grants the licenses to its Contributions set forth herein, no assurances are provided by any Contributor that the </w:t>
      </w:r>
      <w:r w:rsidRPr="00DE5F8A">
        <w:rPr>
          <w:rFonts w:ascii="MetricHPE Light" w:hAnsi="MetricHPE Light"/>
        </w:rPr>
        <w:lastRenderedPageBreak/>
        <w:t xml:space="preserve">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 </w:t>
      </w:r>
    </w:p>
    <w:p w14:paraId="3734B59F" w14:textId="7428A7D3" w:rsidR="009E2893" w:rsidRPr="00DE5F8A" w:rsidRDefault="009E2893" w:rsidP="00CA4E79">
      <w:pPr>
        <w:pStyle w:val="ListParagraph"/>
        <w:numPr>
          <w:ilvl w:val="0"/>
          <w:numId w:val="14"/>
        </w:numPr>
        <w:rPr>
          <w:rFonts w:ascii="MetricHPE Light" w:hAnsi="MetricHPE Light"/>
        </w:rPr>
      </w:pPr>
      <w:r w:rsidRPr="00DE5F8A">
        <w:rPr>
          <w:rFonts w:ascii="MetricHPE Light" w:hAnsi="MetricHPE Light"/>
        </w:rPr>
        <w:t xml:space="preserve">Each Contributor represents that to its knowledge it has sufficient copyright rights in its Contribution, if any, to grant the copyright license set forth in this Agreement. </w:t>
      </w:r>
    </w:p>
    <w:p w14:paraId="7C28659B" w14:textId="77777777" w:rsidR="009E2893" w:rsidRPr="009E2893" w:rsidRDefault="009E2893" w:rsidP="009E2893">
      <w:pPr>
        <w:rPr>
          <w:rFonts w:ascii="MetricHPE Light" w:hAnsi="MetricHPE Light"/>
        </w:rPr>
      </w:pPr>
    </w:p>
    <w:p w14:paraId="34CEEB23" w14:textId="5B3E6AFA"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REQUIREMENTS </w:t>
      </w:r>
    </w:p>
    <w:p w14:paraId="011F7310" w14:textId="77777777" w:rsidR="009E2893" w:rsidRPr="009E2893" w:rsidRDefault="009E2893" w:rsidP="009E2893">
      <w:pPr>
        <w:rPr>
          <w:rFonts w:ascii="MetricHPE Light" w:hAnsi="MetricHPE Light"/>
        </w:rPr>
      </w:pPr>
    </w:p>
    <w:p w14:paraId="2E8DDC05" w14:textId="77777777" w:rsidR="009E2893" w:rsidRPr="009E2893" w:rsidRDefault="009E2893" w:rsidP="009E2893">
      <w:pPr>
        <w:rPr>
          <w:rFonts w:ascii="MetricHPE Light" w:hAnsi="MetricHPE Light"/>
        </w:rPr>
      </w:pPr>
      <w:r w:rsidRPr="009E2893">
        <w:rPr>
          <w:rFonts w:ascii="MetricHPE Light" w:hAnsi="MetricHPE Light"/>
        </w:rPr>
        <w:t xml:space="preserve">A Contributor may choose to distribute the Program in object code form under its own license agreement, provided that: </w:t>
      </w:r>
    </w:p>
    <w:p w14:paraId="133E6FEE" w14:textId="77777777" w:rsidR="009E2893" w:rsidRPr="009E2893" w:rsidRDefault="009E2893" w:rsidP="009E2893">
      <w:pPr>
        <w:rPr>
          <w:rFonts w:ascii="MetricHPE Light" w:hAnsi="MetricHPE Light"/>
        </w:rPr>
      </w:pPr>
    </w:p>
    <w:p w14:paraId="6196A2BC" w14:textId="77777777" w:rsidR="00DE5F8A" w:rsidRDefault="009E2893" w:rsidP="009E2893">
      <w:pPr>
        <w:rPr>
          <w:rFonts w:ascii="MetricHPE Light" w:hAnsi="MetricHPE Light"/>
        </w:rPr>
      </w:pPr>
      <w:r w:rsidRPr="009E2893">
        <w:rPr>
          <w:rFonts w:ascii="MetricHPE Light" w:hAnsi="MetricHPE Light"/>
        </w:rPr>
        <w:t xml:space="preserve">“ </w:t>
      </w:r>
    </w:p>
    <w:p w14:paraId="5D58C0B5" w14:textId="4FDAB9EB" w:rsidR="009E2893" w:rsidRPr="00DE5F8A" w:rsidRDefault="009E2893" w:rsidP="00CA4E79">
      <w:pPr>
        <w:pStyle w:val="ListParagraph"/>
        <w:numPr>
          <w:ilvl w:val="0"/>
          <w:numId w:val="15"/>
        </w:numPr>
        <w:rPr>
          <w:rFonts w:ascii="MetricHPE Light" w:hAnsi="MetricHPE Light"/>
        </w:rPr>
      </w:pPr>
      <w:r w:rsidRPr="00DE5F8A">
        <w:rPr>
          <w:rFonts w:ascii="MetricHPE Light" w:hAnsi="MetricHPE Light"/>
        </w:rPr>
        <w:t xml:space="preserve">it complies with the terms and conditions of this Agreement; and </w:t>
      </w:r>
    </w:p>
    <w:p w14:paraId="30E5CDA3" w14:textId="0E7CBAF0" w:rsidR="009E2893" w:rsidRPr="00DE5F8A" w:rsidRDefault="009E2893" w:rsidP="00CA4E79">
      <w:pPr>
        <w:pStyle w:val="ListParagraph"/>
        <w:numPr>
          <w:ilvl w:val="0"/>
          <w:numId w:val="15"/>
        </w:numPr>
        <w:rPr>
          <w:rFonts w:ascii="MetricHPE Light" w:hAnsi="MetricHPE Light"/>
        </w:rPr>
      </w:pPr>
      <w:r w:rsidRPr="00DE5F8A">
        <w:rPr>
          <w:rFonts w:ascii="MetricHPE Light" w:hAnsi="MetricHPE Light"/>
        </w:rPr>
        <w:t xml:space="preserve">its license agreement: </w:t>
      </w:r>
    </w:p>
    <w:p w14:paraId="7B0EBB55" w14:textId="074E7280"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effectively disclaims on behalf of all Contributors all warranties and conditions, express and implied, including warranties or conditions of title and non-infringement, and implied warranties or conditions of merchantability and fitness for a particular purpose; </w:t>
      </w:r>
    </w:p>
    <w:p w14:paraId="7F3592E7" w14:textId="70D1CB63"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effectively excludes on behalf of all Contributors all liability for damages, including direct, indirect, special, incidental and consequential damages, such as lost profits; </w:t>
      </w:r>
    </w:p>
    <w:p w14:paraId="45519ED4" w14:textId="36E3C5CD" w:rsidR="009E2893" w:rsidRPr="00DE5F8A" w:rsidRDefault="009E2893" w:rsidP="00CA4E79">
      <w:pPr>
        <w:pStyle w:val="ListParagraph"/>
        <w:numPr>
          <w:ilvl w:val="0"/>
          <w:numId w:val="16"/>
        </w:numPr>
        <w:rPr>
          <w:rFonts w:ascii="MetricHPE Light" w:hAnsi="MetricHPE Light"/>
        </w:rPr>
      </w:pPr>
      <w:r w:rsidRPr="00DE5F8A">
        <w:rPr>
          <w:rFonts w:ascii="MetricHPE Light" w:hAnsi="MetricHPE Light"/>
        </w:rPr>
        <w:t xml:space="preserve">states that any provisions which differ from this Agreement are offered by that Contributor alone and not by any other party; and </w:t>
      </w:r>
    </w:p>
    <w:p w14:paraId="67470F0B" w14:textId="3DF1352F" w:rsidR="009E2893" w:rsidRPr="00DE5F8A" w:rsidRDefault="009E2893" w:rsidP="00CA4E79">
      <w:pPr>
        <w:pStyle w:val="ListParagraph"/>
        <w:numPr>
          <w:ilvl w:val="0"/>
          <w:numId w:val="16"/>
        </w:numPr>
        <w:rPr>
          <w:rFonts w:ascii="MetricHPE Light" w:hAnsi="MetricHPE Light"/>
        </w:rPr>
      </w:pPr>
      <w:proofErr w:type="gramStart"/>
      <w:r w:rsidRPr="00DE5F8A">
        <w:rPr>
          <w:rFonts w:ascii="MetricHPE Light" w:hAnsi="MetricHPE Light"/>
        </w:rPr>
        <w:t>states</w:t>
      </w:r>
      <w:proofErr w:type="gramEnd"/>
      <w:r w:rsidRPr="00DE5F8A">
        <w:rPr>
          <w:rFonts w:ascii="MetricHPE Light" w:hAnsi="MetricHPE Light"/>
        </w:rPr>
        <w:t xml:space="preserve"> that source code for the Program is available from such Contributor, and informs licensees how to obtain it in a reasonable manner on or through a medium customarily used for software exchange. </w:t>
      </w:r>
    </w:p>
    <w:p w14:paraId="2C1905A5" w14:textId="77777777" w:rsidR="009E2893" w:rsidRPr="009E2893" w:rsidRDefault="009E2893" w:rsidP="009E2893">
      <w:pPr>
        <w:rPr>
          <w:rFonts w:ascii="MetricHPE Light" w:hAnsi="MetricHPE Light"/>
        </w:rPr>
      </w:pPr>
    </w:p>
    <w:p w14:paraId="56FA4CF4" w14:textId="77777777" w:rsidR="009E2893" w:rsidRPr="009E2893" w:rsidRDefault="009E2893" w:rsidP="009E2893">
      <w:pPr>
        <w:rPr>
          <w:rFonts w:ascii="MetricHPE Light" w:hAnsi="MetricHPE Light"/>
        </w:rPr>
      </w:pPr>
      <w:r w:rsidRPr="009E2893">
        <w:rPr>
          <w:rFonts w:ascii="MetricHPE Light" w:hAnsi="MetricHPE Light"/>
        </w:rPr>
        <w:t xml:space="preserve">When the Program is made available in source code form: </w:t>
      </w:r>
    </w:p>
    <w:p w14:paraId="5B670774" w14:textId="77777777" w:rsidR="009E2893" w:rsidRPr="009E2893" w:rsidRDefault="009E2893" w:rsidP="009E2893">
      <w:pPr>
        <w:rPr>
          <w:rFonts w:ascii="MetricHPE Light" w:hAnsi="MetricHPE Light"/>
        </w:rPr>
      </w:pPr>
    </w:p>
    <w:p w14:paraId="143CD2B4" w14:textId="77777777" w:rsidR="00DE5F8A" w:rsidRDefault="009E2893" w:rsidP="009E2893">
      <w:pPr>
        <w:rPr>
          <w:rFonts w:ascii="MetricHPE Light" w:hAnsi="MetricHPE Light"/>
        </w:rPr>
      </w:pPr>
      <w:r w:rsidRPr="009E2893">
        <w:rPr>
          <w:rFonts w:ascii="MetricHPE Light" w:hAnsi="MetricHPE Light"/>
        </w:rPr>
        <w:t xml:space="preserve">“ </w:t>
      </w:r>
    </w:p>
    <w:p w14:paraId="1A95CCAD" w14:textId="550EF6CD" w:rsidR="009E2893" w:rsidRPr="00DE5F8A" w:rsidRDefault="009E2893" w:rsidP="00CA4E79">
      <w:pPr>
        <w:pStyle w:val="ListParagraph"/>
        <w:numPr>
          <w:ilvl w:val="0"/>
          <w:numId w:val="17"/>
        </w:numPr>
        <w:rPr>
          <w:rFonts w:ascii="MetricHPE Light" w:hAnsi="MetricHPE Light"/>
        </w:rPr>
      </w:pPr>
      <w:r w:rsidRPr="00DE5F8A">
        <w:rPr>
          <w:rFonts w:ascii="MetricHPE Light" w:hAnsi="MetricHPE Light"/>
        </w:rPr>
        <w:t xml:space="preserve">it must be made available under this Agreement; and </w:t>
      </w:r>
    </w:p>
    <w:p w14:paraId="7FD9D306" w14:textId="0D096B97" w:rsidR="009E2893" w:rsidRPr="00DE5F8A" w:rsidRDefault="009E2893" w:rsidP="00CA4E79">
      <w:pPr>
        <w:pStyle w:val="ListParagraph"/>
        <w:numPr>
          <w:ilvl w:val="0"/>
          <w:numId w:val="17"/>
        </w:numPr>
        <w:rPr>
          <w:rFonts w:ascii="MetricHPE Light" w:hAnsi="MetricHPE Light"/>
        </w:rPr>
      </w:pPr>
      <w:proofErr w:type="gramStart"/>
      <w:r w:rsidRPr="00DE5F8A">
        <w:rPr>
          <w:rFonts w:ascii="MetricHPE Light" w:hAnsi="MetricHPE Light"/>
        </w:rPr>
        <w:t>a</w:t>
      </w:r>
      <w:proofErr w:type="gramEnd"/>
      <w:r w:rsidRPr="00DE5F8A">
        <w:rPr>
          <w:rFonts w:ascii="MetricHPE Light" w:hAnsi="MetricHPE Light"/>
        </w:rPr>
        <w:t xml:space="preserve"> copy of this Agreement must be included with each copy of the Program. </w:t>
      </w:r>
    </w:p>
    <w:p w14:paraId="628186A3" w14:textId="77777777" w:rsidR="009E2893" w:rsidRPr="009E2893" w:rsidRDefault="009E2893" w:rsidP="009E2893">
      <w:pPr>
        <w:rPr>
          <w:rFonts w:ascii="MetricHPE Light" w:hAnsi="MetricHPE Light"/>
        </w:rPr>
      </w:pPr>
      <w:r w:rsidRPr="009E2893">
        <w:rPr>
          <w:rFonts w:ascii="MetricHPE Light" w:hAnsi="MetricHPE Light"/>
        </w:rPr>
        <w:t xml:space="preserve">Contributors may not remove or alter any copyright notices contained within the Program. </w:t>
      </w:r>
    </w:p>
    <w:p w14:paraId="1E1705FD" w14:textId="77777777" w:rsidR="009E2893" w:rsidRPr="009E2893" w:rsidRDefault="009E2893" w:rsidP="009E2893">
      <w:pPr>
        <w:rPr>
          <w:rFonts w:ascii="MetricHPE Light" w:hAnsi="MetricHPE Light"/>
        </w:rPr>
      </w:pPr>
      <w:r w:rsidRPr="009E2893">
        <w:rPr>
          <w:rFonts w:ascii="MetricHPE Light" w:hAnsi="MetricHPE Light"/>
        </w:rPr>
        <w:t xml:space="preserve">Each Contributor must identify itself as the originator of its Contribution, if any, in a manner that reasonably allows subsequent Recipients to identify the originator of the Contribution. </w:t>
      </w:r>
    </w:p>
    <w:p w14:paraId="744D8E87" w14:textId="77777777" w:rsidR="009E2893" w:rsidRPr="009E2893" w:rsidRDefault="009E2893" w:rsidP="009E2893">
      <w:pPr>
        <w:rPr>
          <w:rFonts w:ascii="MetricHPE Light" w:hAnsi="MetricHPE Light"/>
        </w:rPr>
      </w:pPr>
    </w:p>
    <w:p w14:paraId="5E61C628" w14:textId="457343C3"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COMMERCIAL DISTRIBUTION </w:t>
      </w:r>
    </w:p>
    <w:p w14:paraId="67FBC2C6" w14:textId="77777777" w:rsidR="009E2893" w:rsidRPr="009E2893" w:rsidRDefault="009E2893" w:rsidP="009E2893">
      <w:pPr>
        <w:rPr>
          <w:rFonts w:ascii="MetricHPE Light" w:hAnsi="MetricHPE Light"/>
        </w:rPr>
      </w:pPr>
    </w:p>
    <w:p w14:paraId="406C0264" w14:textId="77777777" w:rsidR="009E2893" w:rsidRPr="009E2893" w:rsidRDefault="009E2893" w:rsidP="009E2893">
      <w:pPr>
        <w:rPr>
          <w:rFonts w:ascii="MetricHPE Light" w:hAnsi="MetricHPE Light"/>
        </w:rPr>
      </w:pPr>
      <w:r w:rsidRPr="009E2893">
        <w:rPr>
          <w:rFonts w:ascii="MetricHPE Light" w:hAnsi="MetricHPE Light"/>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 </w:t>
      </w:r>
    </w:p>
    <w:p w14:paraId="0AA495B7" w14:textId="77777777" w:rsidR="009E2893" w:rsidRPr="009E2893" w:rsidRDefault="009E2893" w:rsidP="009E2893">
      <w:pPr>
        <w:rPr>
          <w:rFonts w:ascii="MetricHPE Light" w:hAnsi="MetricHPE Light"/>
        </w:rPr>
      </w:pPr>
    </w:p>
    <w:p w14:paraId="671049B9" w14:textId="77777777" w:rsidR="009E2893" w:rsidRPr="009E2893" w:rsidRDefault="009E2893" w:rsidP="009E2893">
      <w:pPr>
        <w:rPr>
          <w:rFonts w:ascii="MetricHPE Light" w:hAnsi="MetricHPE Light"/>
        </w:rPr>
      </w:pPr>
      <w:r w:rsidRPr="009E2893">
        <w:rPr>
          <w:rFonts w:ascii="MetricHPE Light" w:hAnsi="MetricHPE Light"/>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 </w:t>
      </w:r>
    </w:p>
    <w:p w14:paraId="76E9198B" w14:textId="77777777" w:rsidR="009E2893" w:rsidRPr="009E2893" w:rsidRDefault="009E2893" w:rsidP="009E2893">
      <w:pPr>
        <w:rPr>
          <w:rFonts w:ascii="MetricHPE Light" w:hAnsi="MetricHPE Light"/>
        </w:rPr>
      </w:pPr>
    </w:p>
    <w:p w14:paraId="6785D371" w14:textId="2480233E"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NO WARRANTY </w:t>
      </w:r>
    </w:p>
    <w:p w14:paraId="140D9043" w14:textId="77777777" w:rsidR="009E2893" w:rsidRPr="009E2893" w:rsidRDefault="009E2893" w:rsidP="009E2893">
      <w:pPr>
        <w:rPr>
          <w:rFonts w:ascii="MetricHPE Light" w:hAnsi="MetricHPE Light"/>
        </w:rPr>
      </w:pPr>
    </w:p>
    <w:p w14:paraId="676417A1" w14:textId="77777777" w:rsidR="009E2893" w:rsidRPr="009E2893" w:rsidRDefault="009E2893" w:rsidP="009E2893">
      <w:pPr>
        <w:rPr>
          <w:rFonts w:ascii="MetricHPE Light" w:hAnsi="MetricHPE Light"/>
        </w:rPr>
      </w:pPr>
      <w:r w:rsidRPr="009E2893">
        <w:rPr>
          <w:rFonts w:ascii="MetricHPE Light" w:hAnsi="MetricHPE Light"/>
        </w:rPr>
        <w:t xml:space="preserve">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w:t>
      </w:r>
      <w:proofErr w:type="gramStart"/>
      <w:r w:rsidRPr="009E2893">
        <w:rPr>
          <w:rFonts w:ascii="MetricHPE Light" w:hAnsi="MetricHPE Light"/>
        </w:rPr>
        <w:t>Agreement ,</w:t>
      </w:r>
      <w:proofErr w:type="gramEnd"/>
      <w:r w:rsidRPr="009E2893">
        <w:rPr>
          <w:rFonts w:ascii="MetricHPE Light" w:hAnsi="MetricHPE Light"/>
        </w:rPr>
        <w:t xml:space="preserve"> including but not limited to the risks and costs of program errors, compliance with applicable laws, damage to or loss of data, programs or equipment, and unavailability or interruption of operations. </w:t>
      </w:r>
    </w:p>
    <w:p w14:paraId="05EB6BA9" w14:textId="77777777" w:rsidR="009E2893" w:rsidRPr="009E2893" w:rsidRDefault="009E2893" w:rsidP="009E2893">
      <w:pPr>
        <w:rPr>
          <w:rFonts w:ascii="MetricHPE Light" w:hAnsi="MetricHPE Light"/>
        </w:rPr>
      </w:pPr>
    </w:p>
    <w:p w14:paraId="338DE2A6" w14:textId="2A5C6678"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DISCLAIMER OF LIABILITY </w:t>
      </w:r>
    </w:p>
    <w:p w14:paraId="653CD33E" w14:textId="77777777" w:rsidR="009E2893" w:rsidRPr="009E2893" w:rsidRDefault="009E2893" w:rsidP="009E2893">
      <w:pPr>
        <w:rPr>
          <w:rFonts w:ascii="MetricHPE Light" w:hAnsi="MetricHPE Light"/>
        </w:rPr>
      </w:pPr>
    </w:p>
    <w:p w14:paraId="6980E2AA" w14:textId="77777777" w:rsidR="009E2893" w:rsidRPr="009E2893" w:rsidRDefault="009E2893" w:rsidP="009E2893">
      <w:pPr>
        <w:rPr>
          <w:rFonts w:ascii="MetricHPE Light" w:hAnsi="MetricHPE Light"/>
        </w:rPr>
      </w:pPr>
      <w:r w:rsidRPr="009E2893">
        <w:rPr>
          <w:rFonts w:ascii="MetricHPE Light" w:hAnsi="MetricHPE Light"/>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PROGRAM OR THE EXERCISE OF ANY RIGHTS GRANTED HEREUNDER, EVEN IF ADVISED OF THE POSSIBILITY OF SUCH DAMAGES. </w:t>
      </w:r>
    </w:p>
    <w:p w14:paraId="1084783D" w14:textId="77777777" w:rsidR="009E2893" w:rsidRPr="009E2893" w:rsidRDefault="009E2893" w:rsidP="009E2893">
      <w:pPr>
        <w:rPr>
          <w:rFonts w:ascii="MetricHPE Light" w:hAnsi="MetricHPE Light"/>
        </w:rPr>
      </w:pPr>
    </w:p>
    <w:p w14:paraId="450585E4" w14:textId="2DDDBD85" w:rsidR="009E2893" w:rsidRPr="00DE5F8A" w:rsidRDefault="009E2893" w:rsidP="00CA4E79">
      <w:pPr>
        <w:pStyle w:val="ListParagraph"/>
        <w:numPr>
          <w:ilvl w:val="0"/>
          <w:numId w:val="11"/>
        </w:numPr>
        <w:rPr>
          <w:rFonts w:ascii="MetricHPE Light" w:hAnsi="MetricHPE Light"/>
        </w:rPr>
      </w:pPr>
      <w:r w:rsidRPr="00DE5F8A">
        <w:rPr>
          <w:rFonts w:ascii="MetricHPE Light" w:hAnsi="MetricHPE Light"/>
        </w:rPr>
        <w:t xml:space="preserve">GENERAL </w:t>
      </w:r>
    </w:p>
    <w:p w14:paraId="7FEE4B79" w14:textId="77777777" w:rsidR="009E2893" w:rsidRPr="009E2893" w:rsidRDefault="009E2893" w:rsidP="009E2893">
      <w:pPr>
        <w:rPr>
          <w:rFonts w:ascii="MetricHPE Light" w:hAnsi="MetricHPE Light"/>
        </w:rPr>
      </w:pPr>
    </w:p>
    <w:p w14:paraId="73D26461" w14:textId="77777777" w:rsidR="009E2893" w:rsidRPr="009E2893" w:rsidRDefault="009E2893" w:rsidP="009E2893">
      <w:pPr>
        <w:rPr>
          <w:rFonts w:ascii="MetricHPE Light" w:hAnsi="MetricHPE Light"/>
        </w:rPr>
      </w:pPr>
      <w:r w:rsidRPr="009E2893">
        <w:rPr>
          <w:rFonts w:ascii="MetricHPE Light" w:hAnsi="MetricHPE Light"/>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 </w:t>
      </w:r>
    </w:p>
    <w:p w14:paraId="6961CE27" w14:textId="77777777" w:rsidR="009E2893" w:rsidRPr="009E2893" w:rsidRDefault="009E2893" w:rsidP="009E2893">
      <w:pPr>
        <w:rPr>
          <w:rFonts w:ascii="MetricHPE Light" w:hAnsi="MetricHPE Light"/>
        </w:rPr>
      </w:pPr>
    </w:p>
    <w:p w14:paraId="682EA42E" w14:textId="77777777" w:rsidR="009E2893" w:rsidRPr="009E2893" w:rsidRDefault="009E2893" w:rsidP="009E2893">
      <w:pPr>
        <w:rPr>
          <w:rFonts w:ascii="MetricHPE Light" w:hAnsi="MetricHPE Light"/>
        </w:rPr>
      </w:pPr>
      <w:r w:rsidRPr="009E2893">
        <w:rPr>
          <w:rFonts w:ascii="MetricHPE Light" w:hAnsi="MetricHPE Light"/>
        </w:rPr>
        <w:t xml:space="preserve">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 </w:t>
      </w:r>
    </w:p>
    <w:p w14:paraId="605D55C5" w14:textId="77777777" w:rsidR="009E2893" w:rsidRPr="009E2893" w:rsidRDefault="009E2893" w:rsidP="009E2893">
      <w:pPr>
        <w:rPr>
          <w:rFonts w:ascii="MetricHPE Light" w:hAnsi="MetricHPE Light"/>
        </w:rPr>
      </w:pPr>
    </w:p>
    <w:p w14:paraId="77B05755" w14:textId="77777777" w:rsidR="009E2893" w:rsidRPr="009E2893" w:rsidRDefault="009E2893" w:rsidP="009E2893">
      <w:pPr>
        <w:rPr>
          <w:rFonts w:ascii="MetricHPE Light" w:hAnsi="MetricHPE Light"/>
        </w:rPr>
      </w:pPr>
      <w:r w:rsidRPr="009E2893">
        <w:rPr>
          <w:rFonts w:ascii="MetricHPE Light" w:hAnsi="MetricHPE Light"/>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w:t>
      </w:r>
    </w:p>
    <w:p w14:paraId="43133FE1" w14:textId="77777777" w:rsidR="009E2893" w:rsidRPr="009E2893" w:rsidRDefault="009E2893" w:rsidP="009E2893">
      <w:pPr>
        <w:rPr>
          <w:rFonts w:ascii="MetricHPE Light" w:hAnsi="MetricHPE Light"/>
        </w:rPr>
      </w:pPr>
    </w:p>
    <w:p w14:paraId="54867912" w14:textId="77777777" w:rsidR="009E2893" w:rsidRPr="009E2893" w:rsidRDefault="009E2893" w:rsidP="009E2893">
      <w:pPr>
        <w:rPr>
          <w:rFonts w:ascii="MetricHPE Light" w:hAnsi="MetricHPE Light"/>
        </w:rPr>
      </w:pPr>
      <w:r w:rsidRPr="009E2893">
        <w:rPr>
          <w:rFonts w:ascii="MetricHPE Light" w:hAnsi="MetricHPE Light"/>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t>
      </w:r>
      <w:r w:rsidRPr="009E2893">
        <w:rPr>
          <w:rFonts w:ascii="MetricHPE Light" w:hAnsi="MetricHPE Light"/>
        </w:rPr>
        <w:lastRenderedPageBreak/>
        <w:t xml:space="preserve">whether expressly, by implication, estoppel or otherwise. All rights in the Program not expressly granted under this Agreement are reserved. </w:t>
      </w:r>
    </w:p>
    <w:p w14:paraId="45DF9BAE" w14:textId="77777777" w:rsidR="009E2893" w:rsidRPr="009E2893" w:rsidRDefault="009E2893" w:rsidP="009E2893">
      <w:pPr>
        <w:rPr>
          <w:rFonts w:ascii="MetricHPE Light" w:hAnsi="MetricHPE Light"/>
        </w:rPr>
      </w:pPr>
    </w:p>
    <w:p w14:paraId="2EBFF71D" w14:textId="2E642A85" w:rsidR="0016734C" w:rsidRDefault="009E2893" w:rsidP="009E2893">
      <w:pPr>
        <w:rPr>
          <w:rFonts w:ascii="MetricHPE Light" w:hAnsi="MetricHPE Light"/>
        </w:rPr>
      </w:pPr>
      <w:r w:rsidRPr="009E2893">
        <w:rPr>
          <w:rFonts w:ascii="MetricHPE Light" w:hAnsi="MetricHPE Light"/>
        </w:rPr>
        <w:t>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w:t>
      </w:r>
    </w:p>
    <w:p w14:paraId="1577D39A" w14:textId="77777777" w:rsidR="0016734C" w:rsidRDefault="0016734C" w:rsidP="009C04DD">
      <w:pPr>
        <w:rPr>
          <w:rFonts w:ascii="MetricHPE Light" w:hAnsi="MetricHPE Light"/>
        </w:rPr>
      </w:pPr>
    </w:p>
    <w:p w14:paraId="517B0ED9" w14:textId="1570057C" w:rsidR="00B92D3D" w:rsidRPr="00B92D3D" w:rsidRDefault="00B92D3D" w:rsidP="00B92D3D">
      <w:pPr>
        <w:pStyle w:val="Heading2"/>
        <w:rPr>
          <w:rFonts w:ascii="MetricHPE Semibold" w:hAnsi="MetricHPE Semibold"/>
          <w:color w:val="auto"/>
          <w:sz w:val="24"/>
          <w:szCs w:val="24"/>
          <w:lang w:val="en"/>
        </w:rPr>
      </w:pPr>
      <w:bookmarkStart w:id="11" w:name="_GNU_General_Public_1"/>
      <w:bookmarkEnd w:id="11"/>
      <w:r w:rsidRPr="00B92D3D">
        <w:rPr>
          <w:rFonts w:ascii="MetricHPE Semibold" w:hAnsi="MetricHPE Semibold"/>
          <w:color w:val="auto"/>
          <w:sz w:val="24"/>
          <w:szCs w:val="24"/>
          <w:lang w:val="en"/>
        </w:rPr>
        <w:t>GNU General Public License, version 2 (GPL-2.0)</w:t>
      </w:r>
    </w:p>
    <w:p w14:paraId="0465A584" w14:textId="090E9ED2" w:rsidR="004A79A2" w:rsidRDefault="004A79A2" w:rsidP="009C04DD">
      <w:pPr>
        <w:rPr>
          <w:rFonts w:ascii="MetricHPE Light" w:hAnsi="MetricHPE Light"/>
        </w:rPr>
      </w:pPr>
      <w:r>
        <w:rPr>
          <w:rFonts w:ascii="MetricHPE Light" w:hAnsi="MetricHPE Light"/>
        </w:rPr>
        <w:t xml:space="preserve">Source: </w:t>
      </w:r>
      <w:hyperlink r:id="rId24" w:history="1">
        <w:r w:rsidRPr="00B07A12">
          <w:rPr>
            <w:rStyle w:val="Hyperlink"/>
            <w:rFonts w:ascii="MetricHPE Light" w:hAnsi="MetricHPE Light"/>
          </w:rPr>
          <w:t>https://opensource.org/licenses/GPL-2.0</w:t>
        </w:r>
      </w:hyperlink>
      <w:r>
        <w:rPr>
          <w:rFonts w:ascii="MetricHPE Light" w:hAnsi="MetricHPE Light"/>
        </w:rPr>
        <w:t>.</w:t>
      </w:r>
    </w:p>
    <w:p w14:paraId="1351BD84" w14:textId="77777777" w:rsidR="004A79A2" w:rsidRPr="004A79A2" w:rsidRDefault="004A79A2" w:rsidP="004A79A2">
      <w:pPr>
        <w:rPr>
          <w:rFonts w:ascii="MetricHPE Light" w:hAnsi="MetricHPE Light"/>
        </w:rPr>
      </w:pPr>
      <w:r w:rsidRPr="004A79A2">
        <w:rPr>
          <w:rFonts w:ascii="MetricHPE Light" w:hAnsi="MetricHPE Light"/>
        </w:rPr>
        <w:t>GNU GENERAL PUBLIC LICENSE</w:t>
      </w:r>
    </w:p>
    <w:p w14:paraId="41E02D45" w14:textId="66A7DCD5" w:rsidR="004A79A2" w:rsidRPr="004A79A2" w:rsidRDefault="004A79A2" w:rsidP="004A79A2">
      <w:pPr>
        <w:rPr>
          <w:rFonts w:ascii="MetricHPE Light" w:hAnsi="MetricHPE Light"/>
        </w:rPr>
      </w:pPr>
      <w:r w:rsidRPr="004A79A2">
        <w:rPr>
          <w:rFonts w:ascii="MetricHPE Light" w:hAnsi="MetricHPE Light"/>
        </w:rPr>
        <w:t>Version 2, June 1991</w:t>
      </w:r>
    </w:p>
    <w:p w14:paraId="5035925F" w14:textId="77777777" w:rsidR="004A79A2" w:rsidRPr="004A79A2" w:rsidRDefault="004A79A2" w:rsidP="004A79A2">
      <w:pPr>
        <w:rPr>
          <w:rFonts w:ascii="MetricHPE Light" w:hAnsi="MetricHPE Light"/>
        </w:rPr>
      </w:pPr>
    </w:p>
    <w:p w14:paraId="323D2C57" w14:textId="77777777" w:rsidR="004A79A2" w:rsidRPr="004A79A2" w:rsidRDefault="004A79A2" w:rsidP="004A79A2">
      <w:pPr>
        <w:rPr>
          <w:rFonts w:ascii="MetricHPE Light" w:hAnsi="MetricHPE Light"/>
        </w:rPr>
      </w:pPr>
      <w:r w:rsidRPr="004A79A2">
        <w:rPr>
          <w:rFonts w:ascii="MetricHPE Light" w:hAnsi="MetricHPE Light"/>
        </w:rPr>
        <w:t>Copyright (C) 1989, 1991 Free Software Foundation, Inc.</w:t>
      </w:r>
    </w:p>
    <w:p w14:paraId="6FDAD9AC" w14:textId="50CFC6B9" w:rsidR="004A79A2" w:rsidRPr="004A79A2" w:rsidRDefault="004A79A2" w:rsidP="004A79A2">
      <w:pPr>
        <w:rPr>
          <w:rFonts w:ascii="MetricHPE Light" w:hAnsi="MetricHPE Light"/>
        </w:rPr>
      </w:pPr>
      <w:r w:rsidRPr="004A79A2">
        <w:rPr>
          <w:rFonts w:ascii="MetricHPE Light" w:hAnsi="MetricHPE Light"/>
        </w:rPr>
        <w:t>51 Franklin Street, Fifth Floor, Boston, MA 02110-1301 USA</w:t>
      </w:r>
    </w:p>
    <w:p w14:paraId="39DD940B" w14:textId="77777777" w:rsidR="004A79A2" w:rsidRPr="004A79A2" w:rsidRDefault="004A79A2" w:rsidP="004A79A2">
      <w:pPr>
        <w:rPr>
          <w:rFonts w:ascii="MetricHPE Light" w:hAnsi="MetricHPE Light"/>
        </w:rPr>
      </w:pPr>
    </w:p>
    <w:p w14:paraId="09096917" w14:textId="1B82F852" w:rsidR="004A79A2" w:rsidRPr="004A79A2" w:rsidRDefault="004A79A2" w:rsidP="004A79A2">
      <w:pPr>
        <w:rPr>
          <w:rFonts w:ascii="MetricHPE Light" w:hAnsi="MetricHPE Light"/>
        </w:rPr>
      </w:pPr>
      <w:r w:rsidRPr="004A79A2">
        <w:rPr>
          <w:rFonts w:ascii="MetricHPE Light" w:hAnsi="MetricHPE Light"/>
        </w:rPr>
        <w:t>Everyone is permitted to copy</w:t>
      </w:r>
      <w:r>
        <w:rPr>
          <w:rFonts w:ascii="MetricHPE Light" w:hAnsi="MetricHPE Light"/>
        </w:rPr>
        <w:t xml:space="preserve"> and distribute verbatim copies </w:t>
      </w:r>
      <w:r w:rsidRPr="004A79A2">
        <w:rPr>
          <w:rFonts w:ascii="MetricHPE Light" w:hAnsi="MetricHPE Light"/>
        </w:rPr>
        <w:t>of this license document, but changing it is not allowed.</w:t>
      </w:r>
    </w:p>
    <w:p w14:paraId="49113B3F" w14:textId="77777777" w:rsidR="004A79A2" w:rsidRPr="004A79A2" w:rsidRDefault="004A79A2" w:rsidP="004A79A2">
      <w:pPr>
        <w:rPr>
          <w:rFonts w:ascii="MetricHPE Light" w:hAnsi="MetricHPE Light"/>
        </w:rPr>
      </w:pPr>
    </w:p>
    <w:p w14:paraId="351AB9F4" w14:textId="77777777" w:rsidR="004A79A2" w:rsidRPr="004A79A2" w:rsidRDefault="004A79A2" w:rsidP="004A79A2">
      <w:pPr>
        <w:rPr>
          <w:rFonts w:ascii="MetricHPE Light" w:hAnsi="MetricHPE Light"/>
        </w:rPr>
      </w:pPr>
      <w:r w:rsidRPr="004A79A2">
        <w:rPr>
          <w:rFonts w:ascii="MetricHPE Light" w:hAnsi="MetricHPE Light"/>
        </w:rPr>
        <w:t>Preamble</w:t>
      </w:r>
    </w:p>
    <w:p w14:paraId="5D5C85DA" w14:textId="77777777" w:rsidR="004A79A2" w:rsidRPr="004A79A2" w:rsidRDefault="004A79A2" w:rsidP="004A79A2">
      <w:pPr>
        <w:rPr>
          <w:rFonts w:ascii="MetricHPE Light" w:hAnsi="MetricHPE Light"/>
        </w:rPr>
      </w:pPr>
    </w:p>
    <w:p w14:paraId="4187EF96" w14:textId="77777777" w:rsidR="004A79A2" w:rsidRPr="004A79A2" w:rsidRDefault="004A79A2" w:rsidP="004A79A2">
      <w:pPr>
        <w:rPr>
          <w:rFonts w:ascii="MetricHPE Light" w:hAnsi="MetricHPE Light"/>
        </w:rPr>
      </w:pPr>
      <w:r w:rsidRPr="004A79A2">
        <w:rPr>
          <w:rFonts w:ascii="MetricHPE Light" w:hAnsi="MetricHPE Light"/>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14:paraId="16FF1CD8" w14:textId="77777777" w:rsidR="004A79A2" w:rsidRPr="004A79A2" w:rsidRDefault="004A79A2" w:rsidP="004A79A2">
      <w:pPr>
        <w:rPr>
          <w:rFonts w:ascii="MetricHPE Light" w:hAnsi="MetricHPE Light"/>
        </w:rPr>
      </w:pPr>
    </w:p>
    <w:p w14:paraId="54024BA8" w14:textId="77777777" w:rsidR="004A79A2" w:rsidRPr="004A79A2" w:rsidRDefault="004A79A2" w:rsidP="004A79A2">
      <w:pPr>
        <w:rPr>
          <w:rFonts w:ascii="MetricHPE Light" w:hAnsi="MetricHPE Light"/>
        </w:rPr>
      </w:pPr>
      <w:r w:rsidRPr="004A79A2">
        <w:rPr>
          <w:rFonts w:ascii="MetricHPE Light" w:hAnsi="MetricHPE Light"/>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14:paraId="771D46EB" w14:textId="77777777" w:rsidR="004A79A2" w:rsidRPr="004A79A2" w:rsidRDefault="004A79A2" w:rsidP="004A79A2">
      <w:pPr>
        <w:rPr>
          <w:rFonts w:ascii="MetricHPE Light" w:hAnsi="MetricHPE Light"/>
        </w:rPr>
      </w:pPr>
    </w:p>
    <w:p w14:paraId="39368BE0" w14:textId="77777777" w:rsidR="004A79A2" w:rsidRPr="004A79A2" w:rsidRDefault="004A79A2" w:rsidP="004A79A2">
      <w:pPr>
        <w:rPr>
          <w:rFonts w:ascii="MetricHPE Light" w:hAnsi="MetricHPE Light"/>
        </w:rPr>
      </w:pPr>
      <w:r w:rsidRPr="004A79A2">
        <w:rPr>
          <w:rFonts w:ascii="MetricHPE Light" w:hAnsi="MetricHPE Light"/>
        </w:rPr>
        <w:lastRenderedPageBreak/>
        <w:t>To protect your rights, we need to make restrictions that forbid anyone to deny you these rights or to ask you to surrender the rights. These restrictions translate to certain responsibilities for you if you distribute copies of the software, or if you modify it.</w:t>
      </w:r>
    </w:p>
    <w:p w14:paraId="7CA0D66E" w14:textId="77777777" w:rsidR="004A79A2" w:rsidRPr="004A79A2" w:rsidRDefault="004A79A2" w:rsidP="004A79A2">
      <w:pPr>
        <w:rPr>
          <w:rFonts w:ascii="MetricHPE Light" w:hAnsi="MetricHPE Light"/>
        </w:rPr>
      </w:pPr>
    </w:p>
    <w:p w14:paraId="414F33CB" w14:textId="77777777" w:rsidR="004A79A2" w:rsidRPr="004A79A2" w:rsidRDefault="004A79A2" w:rsidP="004A79A2">
      <w:pPr>
        <w:rPr>
          <w:rFonts w:ascii="MetricHPE Light" w:hAnsi="MetricHPE Light"/>
        </w:rPr>
      </w:pPr>
      <w:r w:rsidRPr="004A79A2">
        <w:rPr>
          <w:rFonts w:ascii="MetricHPE Light" w:hAnsi="MetricHPE Light"/>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14:paraId="1682DA13" w14:textId="77777777" w:rsidR="004A79A2" w:rsidRPr="004A79A2" w:rsidRDefault="004A79A2" w:rsidP="004A79A2">
      <w:pPr>
        <w:rPr>
          <w:rFonts w:ascii="MetricHPE Light" w:hAnsi="MetricHPE Light"/>
        </w:rPr>
      </w:pPr>
    </w:p>
    <w:p w14:paraId="34F4D0E3" w14:textId="77777777" w:rsidR="004A79A2" w:rsidRPr="004A79A2" w:rsidRDefault="004A79A2" w:rsidP="004A79A2">
      <w:pPr>
        <w:rPr>
          <w:rFonts w:ascii="MetricHPE Light" w:hAnsi="MetricHPE Light"/>
        </w:rPr>
      </w:pPr>
      <w:r w:rsidRPr="004A79A2">
        <w:rPr>
          <w:rFonts w:ascii="MetricHPE Light" w:hAnsi="MetricHPE Light"/>
        </w:rPr>
        <w:t>We protect your rights with two steps: (1) copyright the software, and (2) offer you this license which gives you legal permission to copy, distribute and/or modify the software.</w:t>
      </w:r>
    </w:p>
    <w:p w14:paraId="2EFE60F8" w14:textId="77777777" w:rsidR="004A79A2" w:rsidRPr="004A79A2" w:rsidRDefault="004A79A2" w:rsidP="004A79A2">
      <w:pPr>
        <w:rPr>
          <w:rFonts w:ascii="MetricHPE Light" w:hAnsi="MetricHPE Light"/>
        </w:rPr>
      </w:pPr>
    </w:p>
    <w:p w14:paraId="6FDACF06" w14:textId="77777777" w:rsidR="004A79A2" w:rsidRPr="004A79A2" w:rsidRDefault="004A79A2" w:rsidP="004A79A2">
      <w:pPr>
        <w:rPr>
          <w:rFonts w:ascii="MetricHPE Light" w:hAnsi="MetricHPE Light"/>
        </w:rPr>
      </w:pPr>
      <w:r w:rsidRPr="004A79A2">
        <w:rPr>
          <w:rFonts w:ascii="MetricHPE Light" w:hAnsi="MetricHPE Light"/>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14:paraId="38451D94" w14:textId="77777777" w:rsidR="004A79A2" w:rsidRPr="004A79A2" w:rsidRDefault="004A79A2" w:rsidP="004A79A2">
      <w:pPr>
        <w:rPr>
          <w:rFonts w:ascii="MetricHPE Light" w:hAnsi="MetricHPE Light"/>
        </w:rPr>
      </w:pPr>
    </w:p>
    <w:p w14:paraId="4E8C8F1B" w14:textId="77777777" w:rsidR="004A79A2" w:rsidRPr="004A79A2" w:rsidRDefault="004A79A2" w:rsidP="004A79A2">
      <w:pPr>
        <w:rPr>
          <w:rFonts w:ascii="MetricHPE Light" w:hAnsi="MetricHPE Light"/>
        </w:rPr>
      </w:pPr>
      <w:r w:rsidRPr="004A79A2">
        <w:rPr>
          <w:rFonts w:ascii="MetricHPE Light" w:hAnsi="MetricHPE Light"/>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14:paraId="015ADE92" w14:textId="77777777" w:rsidR="004A79A2" w:rsidRPr="004A79A2" w:rsidRDefault="004A79A2" w:rsidP="004A79A2">
      <w:pPr>
        <w:rPr>
          <w:rFonts w:ascii="MetricHPE Light" w:hAnsi="MetricHPE Light"/>
        </w:rPr>
      </w:pPr>
    </w:p>
    <w:p w14:paraId="16193FC3" w14:textId="77777777" w:rsidR="004A79A2" w:rsidRPr="004A79A2" w:rsidRDefault="004A79A2" w:rsidP="004A79A2">
      <w:pPr>
        <w:rPr>
          <w:rFonts w:ascii="MetricHPE Light" w:hAnsi="MetricHPE Light"/>
        </w:rPr>
      </w:pPr>
      <w:r w:rsidRPr="004A79A2">
        <w:rPr>
          <w:rFonts w:ascii="MetricHPE Light" w:hAnsi="MetricHPE Light"/>
        </w:rPr>
        <w:t>The precise terms and conditions for copying, distribution and modification follow.</w:t>
      </w:r>
    </w:p>
    <w:p w14:paraId="61AFE292" w14:textId="77777777" w:rsidR="004A79A2" w:rsidRPr="004A79A2" w:rsidRDefault="004A79A2" w:rsidP="004A79A2">
      <w:pPr>
        <w:rPr>
          <w:rFonts w:ascii="MetricHPE Light" w:hAnsi="MetricHPE Light"/>
        </w:rPr>
      </w:pPr>
    </w:p>
    <w:p w14:paraId="3393F25D" w14:textId="77777777" w:rsidR="004A79A2" w:rsidRPr="004A79A2" w:rsidRDefault="004A79A2" w:rsidP="004A79A2">
      <w:pPr>
        <w:rPr>
          <w:rFonts w:ascii="MetricHPE Light" w:hAnsi="MetricHPE Light"/>
        </w:rPr>
      </w:pPr>
      <w:r w:rsidRPr="004A79A2">
        <w:rPr>
          <w:rFonts w:ascii="MetricHPE Light" w:hAnsi="MetricHPE Light"/>
        </w:rPr>
        <w:t>TERMS AND CONDITIONS FOR COPYING, DISTRIBUTION AND MODIFICATION</w:t>
      </w:r>
    </w:p>
    <w:p w14:paraId="4DC5AA8F" w14:textId="77777777" w:rsidR="004A79A2" w:rsidRPr="004A79A2" w:rsidRDefault="004A79A2" w:rsidP="004A79A2">
      <w:pPr>
        <w:rPr>
          <w:rFonts w:ascii="MetricHPE Light" w:hAnsi="MetricHPE Light"/>
        </w:rPr>
      </w:pPr>
    </w:p>
    <w:p w14:paraId="332D0272" w14:textId="4EE7341A" w:rsidR="004A79A2" w:rsidRPr="004A79A2" w:rsidRDefault="004A79A2" w:rsidP="00CA4E79">
      <w:pPr>
        <w:pStyle w:val="ListParagraph"/>
        <w:numPr>
          <w:ilvl w:val="0"/>
          <w:numId w:val="25"/>
        </w:numPr>
        <w:rPr>
          <w:rFonts w:ascii="MetricHPE Light" w:hAnsi="MetricHPE Light"/>
        </w:rPr>
      </w:pPr>
      <w:r w:rsidRPr="004A79A2">
        <w:rPr>
          <w:rFonts w:ascii="MetricHPE Light" w:hAnsi="MetricHPE Light"/>
        </w:rPr>
        <w:t>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14:paraId="60C3A8BA" w14:textId="77777777" w:rsidR="004A79A2" w:rsidRPr="004A79A2" w:rsidRDefault="004A79A2" w:rsidP="004A79A2">
      <w:pPr>
        <w:rPr>
          <w:rFonts w:ascii="MetricHPE Light" w:hAnsi="MetricHPE Light"/>
        </w:rPr>
      </w:pPr>
    </w:p>
    <w:p w14:paraId="4D2CD531" w14:textId="77777777" w:rsidR="004A79A2" w:rsidRPr="004A79A2" w:rsidRDefault="004A79A2" w:rsidP="004A79A2">
      <w:pPr>
        <w:rPr>
          <w:rFonts w:ascii="MetricHPE Light" w:hAnsi="MetricHPE Light"/>
        </w:rPr>
      </w:pPr>
      <w:r w:rsidRPr="004A79A2">
        <w:rPr>
          <w:rFonts w:ascii="MetricHPE Light" w:hAnsi="MetricHPE Light"/>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14:paraId="4BFB88AD" w14:textId="77777777" w:rsidR="004A79A2" w:rsidRPr="004A79A2" w:rsidRDefault="004A79A2" w:rsidP="004A79A2">
      <w:pPr>
        <w:rPr>
          <w:rFonts w:ascii="MetricHPE Light" w:hAnsi="MetricHPE Light"/>
        </w:rPr>
      </w:pPr>
    </w:p>
    <w:p w14:paraId="0BB72074" w14:textId="361A6E7A"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14:paraId="0B64C02F" w14:textId="77777777" w:rsidR="004A79A2" w:rsidRPr="004A79A2" w:rsidRDefault="004A79A2" w:rsidP="004A79A2">
      <w:pPr>
        <w:rPr>
          <w:rFonts w:ascii="MetricHPE Light" w:hAnsi="MetricHPE Light"/>
        </w:rPr>
      </w:pPr>
    </w:p>
    <w:p w14:paraId="332D8DD6" w14:textId="77777777" w:rsidR="004A79A2" w:rsidRPr="004A79A2" w:rsidRDefault="004A79A2" w:rsidP="004A79A2">
      <w:pPr>
        <w:rPr>
          <w:rFonts w:ascii="MetricHPE Light" w:hAnsi="MetricHPE Light"/>
        </w:rPr>
      </w:pPr>
      <w:r w:rsidRPr="004A79A2">
        <w:rPr>
          <w:rFonts w:ascii="MetricHPE Light" w:hAnsi="MetricHPE Light"/>
        </w:rPr>
        <w:t>You may charge a fee for the physical act of transferring a copy, and you may at your option offer warranty protection in exchange for a fee.</w:t>
      </w:r>
    </w:p>
    <w:p w14:paraId="75A71E82" w14:textId="77777777" w:rsidR="004A79A2" w:rsidRPr="004A79A2" w:rsidRDefault="004A79A2" w:rsidP="004A79A2">
      <w:pPr>
        <w:rPr>
          <w:rFonts w:ascii="MetricHPE Light" w:hAnsi="MetricHPE Light"/>
        </w:rPr>
      </w:pPr>
    </w:p>
    <w:p w14:paraId="274A6447" w14:textId="40FF9E42"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modify your copy or copies of the Program or any portion of it, thus forming a work based on the Program, and copy and distribute such modifications or work under the terms of Section 1 above, provided that you also meet all of these conditions:</w:t>
      </w:r>
    </w:p>
    <w:p w14:paraId="6BF5C5CA" w14:textId="77777777" w:rsidR="004A79A2" w:rsidRPr="004A79A2" w:rsidRDefault="004A79A2" w:rsidP="004A79A2">
      <w:pPr>
        <w:rPr>
          <w:rFonts w:ascii="MetricHPE Light" w:hAnsi="MetricHPE Light"/>
        </w:rPr>
      </w:pPr>
    </w:p>
    <w:p w14:paraId="4EB1D9F5" w14:textId="77777777" w:rsidR="004A79A2" w:rsidRPr="004A79A2" w:rsidRDefault="004A79A2" w:rsidP="004A79A2">
      <w:pPr>
        <w:rPr>
          <w:rFonts w:ascii="MetricHPE Light" w:hAnsi="MetricHPE Light"/>
        </w:rPr>
      </w:pPr>
      <w:r w:rsidRPr="004A79A2">
        <w:rPr>
          <w:rFonts w:ascii="MetricHPE Light" w:hAnsi="MetricHPE Light"/>
        </w:rPr>
        <w:t xml:space="preserve">“ </w:t>
      </w:r>
    </w:p>
    <w:p w14:paraId="18036459" w14:textId="1BCBB23A"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You must cause the modified files to carry prominent notices stating that you changed the files and the date of any change.</w:t>
      </w:r>
    </w:p>
    <w:p w14:paraId="4957B5A7" w14:textId="2DECF393"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You must cause any work that you distribute or publish, that in whole or in part contains or is derived from the Program or any part thereof, to be licensed as a whole at no charge to all third parties under the terms of this License.</w:t>
      </w:r>
    </w:p>
    <w:p w14:paraId="7B8388A9" w14:textId="12A97B01" w:rsidR="004A79A2" w:rsidRPr="004A79A2" w:rsidRDefault="004A79A2" w:rsidP="00CA4E79">
      <w:pPr>
        <w:pStyle w:val="ListParagraph"/>
        <w:numPr>
          <w:ilvl w:val="0"/>
          <w:numId w:val="27"/>
        </w:numPr>
        <w:rPr>
          <w:rFonts w:ascii="MetricHPE Light" w:hAnsi="MetricHPE Light"/>
        </w:rPr>
      </w:pPr>
      <w:r w:rsidRPr="004A79A2">
        <w:rPr>
          <w:rFonts w:ascii="MetricHPE Light" w:hAnsi="MetricHPE Light"/>
        </w:rPr>
        <w:t>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14:paraId="001EA3D9" w14:textId="77777777" w:rsidR="004A79A2" w:rsidRPr="004A79A2" w:rsidRDefault="004A79A2" w:rsidP="004A79A2">
      <w:pPr>
        <w:rPr>
          <w:rFonts w:ascii="MetricHPE Light" w:hAnsi="MetricHPE Light"/>
        </w:rPr>
      </w:pPr>
    </w:p>
    <w:p w14:paraId="32807767" w14:textId="77777777" w:rsidR="004A79A2" w:rsidRPr="004A79A2" w:rsidRDefault="004A79A2" w:rsidP="004A79A2">
      <w:pPr>
        <w:rPr>
          <w:rFonts w:ascii="MetricHPE Light" w:hAnsi="MetricHPE Light"/>
        </w:rPr>
      </w:pPr>
      <w:r w:rsidRPr="004A79A2">
        <w:rPr>
          <w:rFonts w:ascii="MetricHPE Light" w:hAnsi="MetricHPE Light"/>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14:paraId="05716D69" w14:textId="77777777" w:rsidR="004A79A2" w:rsidRPr="004A79A2" w:rsidRDefault="004A79A2" w:rsidP="004A79A2">
      <w:pPr>
        <w:rPr>
          <w:rFonts w:ascii="MetricHPE Light" w:hAnsi="MetricHPE Light"/>
        </w:rPr>
      </w:pPr>
    </w:p>
    <w:p w14:paraId="6B7EFF7A" w14:textId="77777777" w:rsidR="004A79A2" w:rsidRPr="004A79A2" w:rsidRDefault="004A79A2" w:rsidP="004A79A2">
      <w:pPr>
        <w:rPr>
          <w:rFonts w:ascii="MetricHPE Light" w:hAnsi="MetricHPE Light"/>
        </w:rPr>
      </w:pPr>
      <w:r w:rsidRPr="004A79A2">
        <w:rPr>
          <w:rFonts w:ascii="MetricHPE Light" w:hAnsi="MetricHPE Light"/>
        </w:rPr>
        <w:t>Thus, it is not the intent of this section to claim rights or contest your rights to work written entirely by you; rather, the intent is to exercise the right to control the distribution of derivative or collective works based on the Program.</w:t>
      </w:r>
    </w:p>
    <w:p w14:paraId="021BDD37" w14:textId="77777777" w:rsidR="004A79A2" w:rsidRPr="004A79A2" w:rsidRDefault="004A79A2" w:rsidP="004A79A2">
      <w:pPr>
        <w:rPr>
          <w:rFonts w:ascii="MetricHPE Light" w:hAnsi="MetricHPE Light"/>
        </w:rPr>
      </w:pPr>
    </w:p>
    <w:p w14:paraId="02023E0F" w14:textId="77777777" w:rsidR="004A79A2" w:rsidRPr="004A79A2" w:rsidRDefault="004A79A2" w:rsidP="004A79A2">
      <w:pPr>
        <w:rPr>
          <w:rFonts w:ascii="MetricHPE Light" w:hAnsi="MetricHPE Light"/>
        </w:rPr>
      </w:pPr>
      <w:r w:rsidRPr="004A79A2">
        <w:rPr>
          <w:rFonts w:ascii="MetricHPE Light" w:hAnsi="MetricHPE Light"/>
        </w:rPr>
        <w:t>In addition, mere aggregation of another work not based on the Program with the Program (or with a work based on the Program) on a volume of a storage or distribution medium does not bring the other work under the scope of this License.</w:t>
      </w:r>
    </w:p>
    <w:p w14:paraId="2B1365F9" w14:textId="77777777" w:rsidR="004A79A2" w:rsidRPr="004A79A2" w:rsidRDefault="004A79A2" w:rsidP="004A79A2">
      <w:pPr>
        <w:rPr>
          <w:rFonts w:ascii="MetricHPE Light" w:hAnsi="MetricHPE Light"/>
        </w:rPr>
      </w:pPr>
    </w:p>
    <w:p w14:paraId="223BC57D" w14:textId="4968911A"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may copy and distribute the Program (or a work based on it, under Section 2) in object code or executable form under the terms of Sections 1 and 2 above provided that you also do one of the following:</w:t>
      </w:r>
    </w:p>
    <w:p w14:paraId="6A141BE8" w14:textId="77777777" w:rsidR="004A79A2" w:rsidRPr="004A79A2" w:rsidRDefault="004A79A2" w:rsidP="004A79A2">
      <w:pPr>
        <w:rPr>
          <w:rFonts w:ascii="MetricHPE Light" w:hAnsi="MetricHPE Light"/>
        </w:rPr>
      </w:pPr>
    </w:p>
    <w:p w14:paraId="207F88C5" w14:textId="77777777" w:rsidR="004A79A2" w:rsidRPr="004A79A2" w:rsidRDefault="004A79A2" w:rsidP="004A79A2">
      <w:pPr>
        <w:rPr>
          <w:rFonts w:ascii="MetricHPE Light" w:hAnsi="MetricHPE Light"/>
        </w:rPr>
      </w:pPr>
      <w:r w:rsidRPr="004A79A2">
        <w:rPr>
          <w:rFonts w:ascii="MetricHPE Light" w:hAnsi="MetricHPE Light"/>
        </w:rPr>
        <w:t xml:space="preserve">“ </w:t>
      </w:r>
    </w:p>
    <w:p w14:paraId="57AEC036" w14:textId="51A0699D"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the complete corresponding machine-readable source code, which must be distributed under the terms of Sections 1 and 2 above on a medium customarily used for software interchange; or,</w:t>
      </w:r>
    </w:p>
    <w:p w14:paraId="2B773007" w14:textId="53D46199"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14:paraId="6CEF2F2E" w14:textId="499F8E1B" w:rsidR="004A79A2" w:rsidRPr="004A79A2" w:rsidRDefault="004A79A2" w:rsidP="00CA4E79">
      <w:pPr>
        <w:pStyle w:val="ListParagraph"/>
        <w:numPr>
          <w:ilvl w:val="0"/>
          <w:numId w:val="28"/>
        </w:numPr>
        <w:rPr>
          <w:rFonts w:ascii="MetricHPE Light" w:hAnsi="MetricHPE Light"/>
        </w:rPr>
      </w:pPr>
      <w:r w:rsidRPr="004A79A2">
        <w:rPr>
          <w:rFonts w:ascii="MetricHPE Light" w:hAnsi="MetricHPE Light"/>
        </w:rPr>
        <w:t>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14:paraId="2EF1D945" w14:textId="77777777" w:rsidR="004A79A2" w:rsidRPr="004A79A2" w:rsidRDefault="004A79A2" w:rsidP="004A79A2">
      <w:pPr>
        <w:rPr>
          <w:rFonts w:ascii="MetricHPE Light" w:hAnsi="MetricHPE Light"/>
        </w:rPr>
      </w:pPr>
    </w:p>
    <w:p w14:paraId="0F28F2BA" w14:textId="77777777" w:rsidR="004A79A2" w:rsidRPr="004A79A2" w:rsidRDefault="004A79A2" w:rsidP="004A79A2">
      <w:pPr>
        <w:rPr>
          <w:rFonts w:ascii="MetricHPE Light" w:hAnsi="MetricHPE Light"/>
        </w:rPr>
      </w:pPr>
      <w:r w:rsidRPr="004A79A2">
        <w:rPr>
          <w:rFonts w:ascii="MetricHPE Light" w:hAnsi="MetricHPE Light"/>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30F48810" w14:textId="77777777" w:rsidR="004A79A2" w:rsidRPr="004A79A2" w:rsidRDefault="004A79A2" w:rsidP="004A79A2">
      <w:pPr>
        <w:rPr>
          <w:rFonts w:ascii="MetricHPE Light" w:hAnsi="MetricHPE Light"/>
        </w:rPr>
      </w:pPr>
    </w:p>
    <w:p w14:paraId="30149406" w14:textId="77777777" w:rsidR="004A79A2" w:rsidRPr="004A79A2" w:rsidRDefault="004A79A2" w:rsidP="004A79A2">
      <w:pPr>
        <w:rPr>
          <w:rFonts w:ascii="MetricHPE Light" w:hAnsi="MetricHPE Light"/>
        </w:rPr>
      </w:pPr>
      <w:r w:rsidRPr="004A79A2">
        <w:rPr>
          <w:rFonts w:ascii="MetricHPE Light" w:hAnsi="MetricHPE Light"/>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14:paraId="207F653A" w14:textId="77777777" w:rsidR="004A79A2" w:rsidRPr="004A79A2" w:rsidRDefault="004A79A2" w:rsidP="004A79A2">
      <w:pPr>
        <w:rPr>
          <w:rFonts w:ascii="MetricHPE Light" w:hAnsi="MetricHPE Light"/>
        </w:rPr>
      </w:pPr>
    </w:p>
    <w:p w14:paraId="525B1AA4" w14:textId="130C8F21"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 xml:space="preserve">You may not copy, modify, sublicense, or distribute the Program except as expressly provided under this License. Any attempt otherwise to copy, modify, sublicense or distribute the Program is void, and will automatically terminate your rights under this License. </w:t>
      </w:r>
      <w:r w:rsidRPr="004A79A2">
        <w:rPr>
          <w:rFonts w:ascii="MetricHPE Light" w:hAnsi="MetricHPE Light"/>
        </w:rPr>
        <w:lastRenderedPageBreak/>
        <w:t>However, parties who have received copies, or rights, from you under this License will not have their licenses terminated so long as such parties remain in full compliance.</w:t>
      </w:r>
    </w:p>
    <w:p w14:paraId="0C19E4BE" w14:textId="77777777" w:rsidR="004A79A2" w:rsidRPr="004A79A2" w:rsidRDefault="004A79A2" w:rsidP="004A79A2">
      <w:pPr>
        <w:rPr>
          <w:rFonts w:ascii="MetricHPE Light" w:hAnsi="MetricHPE Light"/>
        </w:rPr>
      </w:pPr>
    </w:p>
    <w:p w14:paraId="5868F45C" w14:textId="0D7EB4D4"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14:paraId="4D73551F" w14:textId="77777777" w:rsidR="004A79A2" w:rsidRPr="004A79A2" w:rsidRDefault="004A79A2" w:rsidP="004A79A2">
      <w:pPr>
        <w:rPr>
          <w:rFonts w:ascii="MetricHPE Light" w:hAnsi="MetricHPE Light"/>
        </w:rPr>
      </w:pPr>
    </w:p>
    <w:p w14:paraId="5C956F16" w14:textId="04B860BD"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14:paraId="6BD37D40" w14:textId="77777777" w:rsidR="004A79A2" w:rsidRPr="004A79A2" w:rsidRDefault="004A79A2" w:rsidP="004A79A2">
      <w:pPr>
        <w:rPr>
          <w:rFonts w:ascii="MetricHPE Light" w:hAnsi="MetricHPE Light"/>
        </w:rPr>
      </w:pPr>
    </w:p>
    <w:p w14:paraId="2B78ED6C" w14:textId="3D07346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14:paraId="593914BC" w14:textId="77777777" w:rsidR="004A79A2" w:rsidRPr="004A79A2" w:rsidRDefault="004A79A2" w:rsidP="004A79A2">
      <w:pPr>
        <w:rPr>
          <w:rFonts w:ascii="MetricHPE Light" w:hAnsi="MetricHPE Light"/>
        </w:rPr>
      </w:pPr>
    </w:p>
    <w:p w14:paraId="7DDD5B97" w14:textId="77777777" w:rsidR="004A79A2" w:rsidRPr="004A79A2" w:rsidRDefault="004A79A2" w:rsidP="004A79A2">
      <w:pPr>
        <w:rPr>
          <w:rFonts w:ascii="MetricHPE Light" w:hAnsi="MetricHPE Light"/>
        </w:rPr>
      </w:pPr>
      <w:r w:rsidRPr="004A79A2">
        <w:rPr>
          <w:rFonts w:ascii="MetricHPE Light" w:hAnsi="MetricHPE Light"/>
        </w:rPr>
        <w:t>If any portion of this section is held invalid or unenforceable under any particular circumstance, the balance of the section is intended to apply and the section as a whole is intended to apply in other circumstances.</w:t>
      </w:r>
    </w:p>
    <w:p w14:paraId="300FB441" w14:textId="77777777" w:rsidR="004A79A2" w:rsidRPr="004A79A2" w:rsidRDefault="004A79A2" w:rsidP="004A79A2">
      <w:pPr>
        <w:rPr>
          <w:rFonts w:ascii="MetricHPE Light" w:hAnsi="MetricHPE Light"/>
        </w:rPr>
      </w:pPr>
    </w:p>
    <w:p w14:paraId="6582F9F4" w14:textId="77777777" w:rsidR="004A79A2" w:rsidRPr="004A79A2" w:rsidRDefault="004A79A2" w:rsidP="004A79A2">
      <w:pPr>
        <w:rPr>
          <w:rFonts w:ascii="MetricHPE Light" w:hAnsi="MetricHPE Light"/>
        </w:rPr>
      </w:pPr>
      <w:r w:rsidRPr="004A79A2">
        <w:rPr>
          <w:rFonts w:ascii="MetricHPE Light" w:hAnsi="MetricHPE Light"/>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6CBBE566" w14:textId="77777777" w:rsidR="004A79A2" w:rsidRPr="004A79A2" w:rsidRDefault="004A79A2" w:rsidP="004A79A2">
      <w:pPr>
        <w:rPr>
          <w:rFonts w:ascii="MetricHPE Light" w:hAnsi="MetricHPE Light"/>
        </w:rPr>
      </w:pPr>
    </w:p>
    <w:p w14:paraId="7F5C5923" w14:textId="77777777" w:rsidR="004A79A2" w:rsidRPr="004A79A2" w:rsidRDefault="004A79A2" w:rsidP="004A79A2">
      <w:pPr>
        <w:rPr>
          <w:rFonts w:ascii="MetricHPE Light" w:hAnsi="MetricHPE Light"/>
        </w:rPr>
      </w:pPr>
      <w:r w:rsidRPr="004A79A2">
        <w:rPr>
          <w:rFonts w:ascii="MetricHPE Light" w:hAnsi="MetricHPE Light"/>
        </w:rPr>
        <w:t>This section is intended to make thoroughly clear what is believed to be a consequence of the rest of this License.</w:t>
      </w:r>
    </w:p>
    <w:p w14:paraId="14D480E3" w14:textId="77777777" w:rsidR="004A79A2" w:rsidRPr="004A79A2" w:rsidRDefault="004A79A2" w:rsidP="004A79A2">
      <w:pPr>
        <w:rPr>
          <w:rFonts w:ascii="MetricHPE Light" w:hAnsi="MetricHPE Light"/>
        </w:rPr>
      </w:pPr>
    </w:p>
    <w:p w14:paraId="376150F8" w14:textId="61A5C151"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w:t>
      </w:r>
    </w:p>
    <w:p w14:paraId="2B6BFF08" w14:textId="77777777" w:rsidR="004A79A2" w:rsidRPr="004A79A2" w:rsidRDefault="004A79A2" w:rsidP="004A79A2">
      <w:pPr>
        <w:rPr>
          <w:rFonts w:ascii="MetricHPE Light" w:hAnsi="MetricHPE Light"/>
        </w:rPr>
      </w:pPr>
    </w:p>
    <w:p w14:paraId="69238D93" w14:textId="13CF9F6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The Free Software Foundation may publish revised and/or new versions of the General Public License from time to time. Such new versions will be similar in spirit to the present version, but may differ in detail to address new problems or concerns.</w:t>
      </w:r>
    </w:p>
    <w:p w14:paraId="13FB3F09" w14:textId="77777777" w:rsidR="004A79A2" w:rsidRPr="004A79A2" w:rsidRDefault="004A79A2" w:rsidP="004A79A2">
      <w:pPr>
        <w:rPr>
          <w:rFonts w:ascii="MetricHPE Light" w:hAnsi="MetricHPE Light"/>
        </w:rPr>
      </w:pPr>
    </w:p>
    <w:p w14:paraId="28ADEEB3" w14:textId="77777777" w:rsidR="004A79A2" w:rsidRPr="004A79A2" w:rsidRDefault="004A79A2" w:rsidP="004A79A2">
      <w:pPr>
        <w:rPr>
          <w:rFonts w:ascii="MetricHPE Light" w:hAnsi="MetricHPE Light"/>
        </w:rPr>
      </w:pPr>
      <w:r w:rsidRPr="004A79A2">
        <w:rPr>
          <w:rFonts w:ascii="MetricHPE Light" w:hAnsi="MetricHPE Light"/>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14:paraId="33AB05DF" w14:textId="77777777" w:rsidR="004A79A2" w:rsidRPr="004A79A2" w:rsidRDefault="004A79A2" w:rsidP="004A79A2">
      <w:pPr>
        <w:rPr>
          <w:rFonts w:ascii="MetricHPE Light" w:hAnsi="MetricHPE Light"/>
        </w:rPr>
      </w:pPr>
    </w:p>
    <w:p w14:paraId="430D025F" w14:textId="113229D6"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6520BF7D" w14:textId="77777777" w:rsidR="004A79A2" w:rsidRPr="004A79A2" w:rsidRDefault="004A79A2" w:rsidP="004A79A2">
      <w:pPr>
        <w:rPr>
          <w:rFonts w:ascii="MetricHPE Light" w:hAnsi="MetricHPE Light"/>
        </w:rPr>
      </w:pPr>
    </w:p>
    <w:p w14:paraId="345F1B77" w14:textId="77777777" w:rsidR="004A79A2" w:rsidRPr="004A79A2" w:rsidRDefault="004A79A2" w:rsidP="004A79A2">
      <w:pPr>
        <w:rPr>
          <w:rFonts w:ascii="MetricHPE Light" w:hAnsi="MetricHPE Light"/>
        </w:rPr>
      </w:pPr>
      <w:r w:rsidRPr="004A79A2">
        <w:rPr>
          <w:rFonts w:ascii="MetricHPE Light" w:hAnsi="MetricHPE Light"/>
        </w:rPr>
        <w:t>NO WARRANTY</w:t>
      </w:r>
    </w:p>
    <w:p w14:paraId="3FAD8424" w14:textId="77777777" w:rsidR="004A79A2" w:rsidRPr="004A79A2" w:rsidRDefault="004A79A2" w:rsidP="004A79A2">
      <w:pPr>
        <w:rPr>
          <w:rFonts w:ascii="MetricHPE Light" w:hAnsi="MetricHPE Light"/>
        </w:rPr>
      </w:pPr>
    </w:p>
    <w:p w14:paraId="7EB31FBB" w14:textId="54D9A9CF"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8D55427" w14:textId="77777777" w:rsidR="004A79A2" w:rsidRPr="004A79A2" w:rsidRDefault="004A79A2" w:rsidP="004A79A2">
      <w:pPr>
        <w:rPr>
          <w:rFonts w:ascii="MetricHPE Light" w:hAnsi="MetricHPE Light"/>
        </w:rPr>
      </w:pPr>
    </w:p>
    <w:p w14:paraId="6B0A2286" w14:textId="7DE4D577" w:rsidR="004A79A2" w:rsidRPr="004A79A2" w:rsidRDefault="004A79A2" w:rsidP="00CA4E79">
      <w:pPr>
        <w:pStyle w:val="ListParagraph"/>
        <w:numPr>
          <w:ilvl w:val="0"/>
          <w:numId w:val="26"/>
        </w:numPr>
        <w:rPr>
          <w:rFonts w:ascii="MetricHPE Light" w:hAnsi="MetricHPE Light"/>
        </w:rPr>
      </w:pPr>
      <w:r w:rsidRPr="004A79A2">
        <w:rPr>
          <w:rFonts w:ascii="MetricHPE Light" w:hAnsi="MetricHPE Light"/>
        </w:rPr>
        <w:t xml:space="preserve">IN NO EVENT UNLESS REQUIRED BY APPLICABLE LAW OR AGREED TO IN WRITING WILL ANY COPYRIGHT HOLDER, OR ANY OTHER PARTY WHO MAY MODIFY AND/OR REDISTRIBUTE THE PROGRAM AS PERMITTED ABOVE, BE LIABLE TO YOU FOR </w:t>
      </w:r>
      <w:r w:rsidRPr="004A79A2">
        <w:rPr>
          <w:rFonts w:ascii="MetricHPE Light" w:hAnsi="MetricHPE Light"/>
        </w:rPr>
        <w:lastRenderedPageBreak/>
        <w:t>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7EDB5E05" w14:textId="77777777" w:rsidR="004A79A2" w:rsidRPr="004A79A2" w:rsidRDefault="004A79A2" w:rsidP="004A79A2">
      <w:pPr>
        <w:rPr>
          <w:rFonts w:ascii="MetricHPE Light" w:hAnsi="MetricHPE Light"/>
        </w:rPr>
      </w:pPr>
    </w:p>
    <w:p w14:paraId="40B2E306" w14:textId="77777777" w:rsidR="004A79A2" w:rsidRPr="004A79A2" w:rsidRDefault="004A79A2" w:rsidP="004A79A2">
      <w:pPr>
        <w:rPr>
          <w:rFonts w:ascii="MetricHPE Light" w:hAnsi="MetricHPE Light"/>
        </w:rPr>
      </w:pPr>
      <w:r w:rsidRPr="004A79A2">
        <w:rPr>
          <w:rFonts w:ascii="MetricHPE Light" w:hAnsi="MetricHPE Light"/>
        </w:rPr>
        <w:t>END OF TERMS AND CONDITIONS</w:t>
      </w:r>
    </w:p>
    <w:p w14:paraId="10EF80E9" w14:textId="77777777" w:rsidR="004A79A2" w:rsidRDefault="004A79A2" w:rsidP="009C04DD">
      <w:pPr>
        <w:rPr>
          <w:rFonts w:ascii="MetricHPE Light" w:hAnsi="MetricHPE Light"/>
        </w:rPr>
      </w:pPr>
    </w:p>
    <w:p w14:paraId="426089D6" w14:textId="1FDA8A05" w:rsidR="00835D26" w:rsidRDefault="00313689" w:rsidP="00835D26">
      <w:pPr>
        <w:pStyle w:val="Heading2"/>
        <w:rPr>
          <w:rFonts w:ascii="MetricHPE Semibold" w:hAnsi="MetricHPE Semibold"/>
          <w:color w:val="auto"/>
          <w:sz w:val="24"/>
          <w:szCs w:val="24"/>
          <w:lang w:val="en"/>
        </w:rPr>
      </w:pPr>
      <w:bookmarkStart w:id="12" w:name="_GNU_General_Public"/>
      <w:bookmarkEnd w:id="12"/>
      <w:r w:rsidRPr="00313689">
        <w:rPr>
          <w:rFonts w:ascii="MetricHPE Semibold" w:hAnsi="MetricHPE Semibold"/>
          <w:color w:val="auto"/>
          <w:sz w:val="24"/>
          <w:szCs w:val="24"/>
          <w:lang w:val="en"/>
        </w:rPr>
        <w:t>GNU General Public License, version 3 (GPL-3.0)</w:t>
      </w:r>
    </w:p>
    <w:p w14:paraId="13ACB057" w14:textId="744F6527" w:rsidR="00313689" w:rsidRDefault="00313689" w:rsidP="00313689">
      <w:pPr>
        <w:rPr>
          <w:rFonts w:ascii="MetricHPE Light" w:hAnsi="MetricHPE Light"/>
          <w:lang w:val="en"/>
        </w:rPr>
      </w:pPr>
      <w:r w:rsidRPr="00313689">
        <w:rPr>
          <w:rFonts w:ascii="MetricHPE Light" w:hAnsi="MetricHPE Light"/>
          <w:lang w:val="en"/>
        </w:rPr>
        <w:t xml:space="preserve">Source: </w:t>
      </w:r>
      <w:hyperlink r:id="rId25" w:history="1">
        <w:r w:rsidRPr="00B07A12">
          <w:rPr>
            <w:rStyle w:val="Hyperlink"/>
            <w:rFonts w:ascii="MetricHPE Light" w:hAnsi="MetricHPE Light"/>
            <w:lang w:val="en"/>
          </w:rPr>
          <w:t>https://opensource.org/licenses/GPL-3.0</w:t>
        </w:r>
      </w:hyperlink>
      <w:r>
        <w:rPr>
          <w:rFonts w:ascii="MetricHPE Light" w:hAnsi="MetricHPE Light"/>
          <w:lang w:val="en"/>
        </w:rPr>
        <w:t>.</w:t>
      </w:r>
    </w:p>
    <w:p w14:paraId="7AB02F05" w14:textId="77777777" w:rsidR="00313689" w:rsidRPr="00313689" w:rsidRDefault="00313689" w:rsidP="00313689">
      <w:pPr>
        <w:rPr>
          <w:rFonts w:ascii="MetricHPE Light" w:hAnsi="MetricHPE Light"/>
          <w:lang w:val="en"/>
        </w:rPr>
      </w:pPr>
      <w:r w:rsidRPr="00313689">
        <w:rPr>
          <w:rFonts w:ascii="MetricHPE Light" w:hAnsi="MetricHPE Light"/>
          <w:lang w:val="en"/>
        </w:rPr>
        <w:t>GNU GENERAL PUBLIC LICENSE</w:t>
      </w:r>
    </w:p>
    <w:p w14:paraId="5408D1F8"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 Version 3, 29 June 2007</w:t>
      </w:r>
    </w:p>
    <w:p w14:paraId="716BFA5F" w14:textId="77777777" w:rsidR="00313689" w:rsidRPr="00313689" w:rsidRDefault="00313689" w:rsidP="00313689">
      <w:pPr>
        <w:rPr>
          <w:rFonts w:ascii="MetricHPE Light" w:hAnsi="MetricHPE Light"/>
          <w:lang w:val="en"/>
        </w:rPr>
      </w:pPr>
    </w:p>
    <w:p w14:paraId="56710233" w14:textId="77777777" w:rsidR="00313689" w:rsidRPr="00313689" w:rsidRDefault="00313689" w:rsidP="00313689">
      <w:pPr>
        <w:rPr>
          <w:rFonts w:ascii="MetricHPE Light" w:hAnsi="MetricHPE Light"/>
          <w:lang w:val="en"/>
        </w:rPr>
      </w:pPr>
      <w:r w:rsidRPr="00313689">
        <w:rPr>
          <w:rFonts w:ascii="MetricHPE Light" w:hAnsi="MetricHPE Light"/>
          <w:lang w:val="en"/>
        </w:rPr>
        <w:t>Copyright (C) 2007 Free Software Foundation, Inc. &lt;http://fsf.org/&gt;</w:t>
      </w:r>
    </w:p>
    <w:p w14:paraId="486E49C0" w14:textId="77777777" w:rsidR="00313689" w:rsidRPr="00313689" w:rsidRDefault="00313689" w:rsidP="00313689">
      <w:pPr>
        <w:rPr>
          <w:rFonts w:ascii="MetricHPE Light" w:hAnsi="MetricHPE Light"/>
          <w:lang w:val="en"/>
        </w:rPr>
      </w:pPr>
    </w:p>
    <w:p w14:paraId="4A1021D1" w14:textId="77777777" w:rsidR="00313689" w:rsidRPr="00313689" w:rsidRDefault="00313689" w:rsidP="00313689">
      <w:pPr>
        <w:rPr>
          <w:rFonts w:ascii="MetricHPE Light" w:hAnsi="MetricHPE Light"/>
          <w:lang w:val="en"/>
        </w:rPr>
      </w:pPr>
      <w:r w:rsidRPr="00313689">
        <w:rPr>
          <w:rFonts w:ascii="MetricHPE Light" w:hAnsi="MetricHPE Light"/>
          <w:lang w:val="en"/>
        </w:rPr>
        <w:t>Everyone is permitted to copy and distribute verbatim copies of this license document, but changing it is not allowed.</w:t>
      </w:r>
    </w:p>
    <w:p w14:paraId="67EE2B4F"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Preamble </w:t>
      </w:r>
    </w:p>
    <w:p w14:paraId="3700747B"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The GNU General Public License is a free, </w:t>
      </w:r>
      <w:proofErr w:type="spellStart"/>
      <w:r w:rsidRPr="00313689">
        <w:rPr>
          <w:rFonts w:ascii="MetricHPE Light" w:hAnsi="MetricHPE Light"/>
          <w:lang w:val="en"/>
        </w:rPr>
        <w:t>copyleft</w:t>
      </w:r>
      <w:proofErr w:type="spellEnd"/>
      <w:r w:rsidRPr="00313689">
        <w:rPr>
          <w:rFonts w:ascii="MetricHPE Light" w:hAnsi="MetricHPE Light"/>
          <w:lang w:val="en"/>
        </w:rPr>
        <w:t xml:space="preserve"> license for software and other kinds of works.</w:t>
      </w:r>
    </w:p>
    <w:p w14:paraId="2781530C" w14:textId="77777777" w:rsidR="00313689" w:rsidRPr="00313689" w:rsidRDefault="00313689" w:rsidP="00313689">
      <w:pPr>
        <w:rPr>
          <w:rFonts w:ascii="MetricHPE Light" w:hAnsi="MetricHPE Light"/>
          <w:lang w:val="en"/>
        </w:rPr>
      </w:pPr>
    </w:p>
    <w:p w14:paraId="275BCE53" w14:textId="77777777" w:rsidR="00313689" w:rsidRPr="00313689" w:rsidRDefault="00313689" w:rsidP="00313689">
      <w:pPr>
        <w:rPr>
          <w:rFonts w:ascii="MetricHPE Light" w:hAnsi="MetricHPE Light"/>
          <w:lang w:val="en"/>
        </w:rPr>
      </w:pPr>
      <w:r w:rsidRPr="00313689">
        <w:rPr>
          <w:rFonts w:ascii="MetricHPE Light" w:hAnsi="MetricHPE Light"/>
          <w:lang w:val="en"/>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8070D43" w14:textId="77777777" w:rsidR="00313689" w:rsidRPr="00313689" w:rsidRDefault="00313689" w:rsidP="00313689">
      <w:pPr>
        <w:rPr>
          <w:rFonts w:ascii="MetricHPE Light" w:hAnsi="MetricHPE Light"/>
          <w:lang w:val="en"/>
        </w:rPr>
      </w:pPr>
    </w:p>
    <w:p w14:paraId="11948548" w14:textId="77777777" w:rsidR="00313689" w:rsidRPr="00313689" w:rsidRDefault="00313689" w:rsidP="00313689">
      <w:pPr>
        <w:rPr>
          <w:rFonts w:ascii="MetricHPE Light" w:hAnsi="MetricHPE Light"/>
          <w:lang w:val="en"/>
        </w:rPr>
      </w:pPr>
      <w:r w:rsidRPr="00313689">
        <w:rPr>
          <w:rFonts w:ascii="MetricHPE Light" w:hAnsi="MetricHPE Light"/>
          <w:lang w:val="en"/>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09C9C8A4" w14:textId="77777777" w:rsidR="00313689" w:rsidRPr="00313689" w:rsidRDefault="00313689" w:rsidP="00313689">
      <w:pPr>
        <w:rPr>
          <w:rFonts w:ascii="MetricHPE Light" w:hAnsi="MetricHPE Light"/>
          <w:lang w:val="en"/>
        </w:rPr>
      </w:pPr>
    </w:p>
    <w:p w14:paraId="1D22F8D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61B24CD0" w14:textId="77777777" w:rsidR="00313689" w:rsidRPr="00313689" w:rsidRDefault="00313689" w:rsidP="00313689">
      <w:pPr>
        <w:rPr>
          <w:rFonts w:ascii="MetricHPE Light" w:hAnsi="MetricHPE Light"/>
          <w:lang w:val="en"/>
        </w:rPr>
      </w:pPr>
    </w:p>
    <w:p w14:paraId="1039C48C" w14:textId="77777777" w:rsidR="00313689" w:rsidRPr="00313689" w:rsidRDefault="00313689" w:rsidP="00313689">
      <w:pPr>
        <w:rPr>
          <w:rFonts w:ascii="MetricHPE Light" w:hAnsi="MetricHPE Light"/>
          <w:lang w:val="en"/>
        </w:rPr>
      </w:pPr>
      <w:r w:rsidRPr="00313689">
        <w:rPr>
          <w:rFonts w:ascii="MetricHPE Light" w:hAnsi="MetricHPE Light"/>
          <w:lang w:val="en"/>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1335E170" w14:textId="77777777" w:rsidR="00313689" w:rsidRPr="00313689" w:rsidRDefault="00313689" w:rsidP="00313689">
      <w:pPr>
        <w:rPr>
          <w:rFonts w:ascii="MetricHPE Light" w:hAnsi="MetricHPE Light"/>
          <w:lang w:val="en"/>
        </w:rPr>
      </w:pPr>
    </w:p>
    <w:p w14:paraId="15165078" w14:textId="77777777" w:rsidR="00313689" w:rsidRPr="00313689" w:rsidRDefault="00313689" w:rsidP="00313689">
      <w:pPr>
        <w:rPr>
          <w:rFonts w:ascii="MetricHPE Light" w:hAnsi="MetricHPE Light"/>
          <w:lang w:val="en"/>
        </w:rPr>
      </w:pPr>
      <w:r w:rsidRPr="00313689">
        <w:rPr>
          <w:rFonts w:ascii="MetricHPE Light" w:hAnsi="MetricHPE Light"/>
          <w:lang w:val="en"/>
        </w:rPr>
        <w:t>Developers that use the GNU GPL protect your rights with two steps: (1) assert copyright on the software, and (2) offer you this License giving you legal permission to copy, distribute and/or modify it.</w:t>
      </w:r>
    </w:p>
    <w:p w14:paraId="1419C9B6" w14:textId="77777777" w:rsidR="00313689" w:rsidRPr="00313689" w:rsidRDefault="00313689" w:rsidP="00313689">
      <w:pPr>
        <w:rPr>
          <w:rFonts w:ascii="MetricHPE Light" w:hAnsi="MetricHPE Light"/>
          <w:lang w:val="en"/>
        </w:rPr>
      </w:pPr>
    </w:p>
    <w:p w14:paraId="3C5C14D9" w14:textId="77777777" w:rsidR="00313689" w:rsidRPr="00313689" w:rsidRDefault="00313689" w:rsidP="00313689">
      <w:pPr>
        <w:rPr>
          <w:rFonts w:ascii="MetricHPE Light" w:hAnsi="MetricHPE Light"/>
          <w:lang w:val="en"/>
        </w:rPr>
      </w:pPr>
      <w:r w:rsidRPr="00313689">
        <w:rPr>
          <w:rFonts w:ascii="MetricHPE Light" w:hAnsi="MetricHPE Light"/>
          <w:lang w:val="en"/>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3398987B" w14:textId="77777777" w:rsidR="00313689" w:rsidRPr="00313689" w:rsidRDefault="00313689" w:rsidP="00313689">
      <w:pPr>
        <w:rPr>
          <w:rFonts w:ascii="MetricHPE Light" w:hAnsi="MetricHPE Light"/>
          <w:lang w:val="en"/>
        </w:rPr>
      </w:pPr>
    </w:p>
    <w:p w14:paraId="001E83C0" w14:textId="77777777" w:rsidR="00313689" w:rsidRPr="00313689" w:rsidRDefault="00313689" w:rsidP="00313689">
      <w:pPr>
        <w:rPr>
          <w:rFonts w:ascii="MetricHPE Light" w:hAnsi="MetricHPE Light"/>
          <w:lang w:val="en"/>
        </w:rPr>
      </w:pPr>
      <w:r w:rsidRPr="00313689">
        <w:rPr>
          <w:rFonts w:ascii="MetricHPE Light" w:hAnsi="MetricHPE Light"/>
          <w:lang w:val="en"/>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2DB100CB" w14:textId="77777777" w:rsidR="00313689" w:rsidRPr="00313689" w:rsidRDefault="00313689" w:rsidP="00313689">
      <w:pPr>
        <w:rPr>
          <w:rFonts w:ascii="MetricHPE Light" w:hAnsi="MetricHPE Light"/>
          <w:lang w:val="en"/>
        </w:rPr>
      </w:pPr>
    </w:p>
    <w:p w14:paraId="7A782D62" w14:textId="77777777" w:rsidR="00313689" w:rsidRPr="00313689" w:rsidRDefault="00313689" w:rsidP="00313689">
      <w:pPr>
        <w:rPr>
          <w:rFonts w:ascii="MetricHPE Light" w:hAnsi="MetricHPE Light"/>
          <w:lang w:val="en"/>
        </w:rPr>
      </w:pPr>
      <w:r w:rsidRPr="00313689">
        <w:rPr>
          <w:rFonts w:ascii="MetricHPE Light" w:hAnsi="MetricHPE Light"/>
          <w:lang w:val="en"/>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6F71F552" w14:textId="77777777" w:rsidR="00313689" w:rsidRPr="00313689" w:rsidRDefault="00313689" w:rsidP="00313689">
      <w:pPr>
        <w:rPr>
          <w:rFonts w:ascii="MetricHPE Light" w:hAnsi="MetricHPE Light"/>
          <w:lang w:val="en"/>
        </w:rPr>
      </w:pPr>
    </w:p>
    <w:p w14:paraId="01DD3A36" w14:textId="77777777" w:rsidR="00313689" w:rsidRPr="00313689" w:rsidRDefault="00313689" w:rsidP="00313689">
      <w:pPr>
        <w:rPr>
          <w:rFonts w:ascii="MetricHPE Light" w:hAnsi="MetricHPE Light"/>
          <w:lang w:val="en"/>
        </w:rPr>
      </w:pPr>
      <w:r w:rsidRPr="00313689">
        <w:rPr>
          <w:rFonts w:ascii="MetricHPE Light" w:hAnsi="MetricHPE Light"/>
          <w:lang w:val="en"/>
        </w:rPr>
        <w:t>The precise terms and conditions for copying, distribution and modification follow.</w:t>
      </w:r>
    </w:p>
    <w:p w14:paraId="1F0EE0FE" w14:textId="77777777" w:rsidR="00313689" w:rsidRPr="00313689" w:rsidRDefault="00313689" w:rsidP="00313689">
      <w:pPr>
        <w:rPr>
          <w:rFonts w:ascii="MetricHPE Light" w:hAnsi="MetricHPE Light"/>
          <w:lang w:val="en"/>
        </w:rPr>
      </w:pPr>
      <w:r w:rsidRPr="00313689">
        <w:rPr>
          <w:rFonts w:ascii="MetricHPE Light" w:hAnsi="MetricHPE Light"/>
          <w:lang w:val="en"/>
        </w:rPr>
        <w:t>TERMS AND CONDITIONS</w:t>
      </w:r>
    </w:p>
    <w:p w14:paraId="18DA2CAC" w14:textId="646084E0" w:rsidR="00313689" w:rsidRPr="00313689" w:rsidRDefault="00313689" w:rsidP="00CA4E79">
      <w:pPr>
        <w:pStyle w:val="ListParagraph"/>
        <w:numPr>
          <w:ilvl w:val="0"/>
          <w:numId w:val="29"/>
        </w:numPr>
        <w:rPr>
          <w:rFonts w:ascii="MetricHPE Light" w:hAnsi="MetricHPE Light"/>
          <w:lang w:val="en"/>
        </w:rPr>
      </w:pPr>
      <w:r w:rsidRPr="00313689">
        <w:rPr>
          <w:rFonts w:ascii="MetricHPE Light" w:hAnsi="MetricHPE Light"/>
          <w:lang w:val="en"/>
        </w:rPr>
        <w:t xml:space="preserve">Definitions. </w:t>
      </w:r>
    </w:p>
    <w:p w14:paraId="04F0760A" w14:textId="77777777" w:rsidR="00313689" w:rsidRPr="00313689" w:rsidRDefault="00313689" w:rsidP="00313689">
      <w:pPr>
        <w:rPr>
          <w:rFonts w:ascii="MetricHPE Light" w:hAnsi="MetricHPE Light"/>
          <w:lang w:val="en"/>
        </w:rPr>
      </w:pPr>
      <w:r w:rsidRPr="00313689">
        <w:rPr>
          <w:rFonts w:ascii="MetricHPE Light" w:hAnsi="MetricHPE Light"/>
          <w:lang w:val="en"/>
        </w:rPr>
        <w:t>“This License” refers to version 3 of the GNU General Public License.</w:t>
      </w:r>
    </w:p>
    <w:p w14:paraId="17ED0FEA" w14:textId="77777777" w:rsidR="00313689" w:rsidRPr="00313689" w:rsidRDefault="00313689" w:rsidP="00313689">
      <w:pPr>
        <w:rPr>
          <w:rFonts w:ascii="MetricHPE Light" w:hAnsi="MetricHPE Light"/>
          <w:lang w:val="en"/>
        </w:rPr>
      </w:pPr>
    </w:p>
    <w:p w14:paraId="7C8832E9"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“Copyright” also means copyright-like laws that apply to other kinds of works, such as semiconductor masks.</w:t>
      </w:r>
    </w:p>
    <w:p w14:paraId="1016099C" w14:textId="77777777" w:rsidR="00313689" w:rsidRPr="00313689" w:rsidRDefault="00313689" w:rsidP="00313689">
      <w:pPr>
        <w:rPr>
          <w:rFonts w:ascii="MetricHPE Light" w:hAnsi="MetricHPE Light"/>
          <w:lang w:val="en"/>
        </w:rPr>
      </w:pPr>
    </w:p>
    <w:p w14:paraId="387B6DFA" w14:textId="77777777" w:rsidR="00313689" w:rsidRPr="00313689" w:rsidRDefault="00313689" w:rsidP="00313689">
      <w:pPr>
        <w:rPr>
          <w:rFonts w:ascii="MetricHPE Light" w:hAnsi="MetricHPE Light"/>
          <w:lang w:val="en"/>
        </w:rPr>
      </w:pPr>
      <w:r w:rsidRPr="00313689">
        <w:rPr>
          <w:rFonts w:ascii="MetricHPE Light" w:hAnsi="MetricHPE Light"/>
          <w:lang w:val="en"/>
        </w:rPr>
        <w:t>“The Program” refers to any copyrightable work licensed under this License. Each licensee is addressed as “you”. “Licensees” and “recipients” may be individuals or organizations.</w:t>
      </w:r>
    </w:p>
    <w:p w14:paraId="7236F485" w14:textId="77777777" w:rsidR="00313689" w:rsidRPr="00313689" w:rsidRDefault="00313689" w:rsidP="00313689">
      <w:pPr>
        <w:rPr>
          <w:rFonts w:ascii="MetricHPE Light" w:hAnsi="MetricHPE Light"/>
          <w:lang w:val="en"/>
        </w:rPr>
      </w:pPr>
    </w:p>
    <w:p w14:paraId="414F9750" w14:textId="77777777" w:rsidR="00313689" w:rsidRPr="00313689" w:rsidRDefault="00313689" w:rsidP="00313689">
      <w:pPr>
        <w:rPr>
          <w:rFonts w:ascii="MetricHPE Light" w:hAnsi="MetricHPE Light"/>
          <w:lang w:val="en"/>
        </w:rPr>
      </w:pPr>
      <w:r w:rsidRPr="00313689">
        <w:rPr>
          <w:rFonts w:ascii="MetricHPE Light" w:hAnsi="MetricHPE Light"/>
          <w:lang w:val="en"/>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56CC1CA" w14:textId="77777777" w:rsidR="00313689" w:rsidRPr="00313689" w:rsidRDefault="00313689" w:rsidP="00313689">
      <w:pPr>
        <w:rPr>
          <w:rFonts w:ascii="MetricHPE Light" w:hAnsi="MetricHPE Light"/>
          <w:lang w:val="en"/>
        </w:rPr>
      </w:pPr>
    </w:p>
    <w:p w14:paraId="5853212C" w14:textId="77777777" w:rsidR="00313689" w:rsidRPr="00313689" w:rsidRDefault="00313689" w:rsidP="00313689">
      <w:pPr>
        <w:rPr>
          <w:rFonts w:ascii="MetricHPE Light" w:hAnsi="MetricHPE Light"/>
          <w:lang w:val="en"/>
        </w:rPr>
      </w:pPr>
      <w:r w:rsidRPr="00313689">
        <w:rPr>
          <w:rFonts w:ascii="MetricHPE Light" w:hAnsi="MetricHPE Light"/>
          <w:lang w:val="en"/>
        </w:rPr>
        <w:t>A “covered work” means either the unmodified Program or a work based on the Program.</w:t>
      </w:r>
    </w:p>
    <w:p w14:paraId="082C7712" w14:textId="77777777" w:rsidR="00313689" w:rsidRPr="00313689" w:rsidRDefault="00313689" w:rsidP="00313689">
      <w:pPr>
        <w:rPr>
          <w:rFonts w:ascii="MetricHPE Light" w:hAnsi="MetricHPE Light"/>
          <w:lang w:val="en"/>
        </w:rPr>
      </w:pPr>
    </w:p>
    <w:p w14:paraId="2CE0981A" w14:textId="77777777" w:rsidR="00313689" w:rsidRPr="00313689" w:rsidRDefault="00313689" w:rsidP="00313689">
      <w:pPr>
        <w:rPr>
          <w:rFonts w:ascii="MetricHPE Light" w:hAnsi="MetricHPE Light"/>
          <w:lang w:val="en"/>
        </w:rPr>
      </w:pPr>
      <w:r w:rsidRPr="00313689">
        <w:rPr>
          <w:rFonts w:ascii="MetricHPE Light" w:hAnsi="MetricHPE Light"/>
          <w:lang w:val="en"/>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3F37D784" w14:textId="77777777" w:rsidR="00313689" w:rsidRPr="00313689" w:rsidRDefault="00313689" w:rsidP="00313689">
      <w:pPr>
        <w:rPr>
          <w:rFonts w:ascii="MetricHPE Light" w:hAnsi="MetricHPE Light"/>
          <w:lang w:val="en"/>
        </w:rPr>
      </w:pPr>
    </w:p>
    <w:p w14:paraId="5C53B406" w14:textId="77777777" w:rsidR="00313689" w:rsidRPr="00313689" w:rsidRDefault="00313689" w:rsidP="00313689">
      <w:pPr>
        <w:rPr>
          <w:rFonts w:ascii="MetricHPE Light" w:hAnsi="MetricHPE Light"/>
          <w:lang w:val="en"/>
        </w:rPr>
      </w:pPr>
      <w:r w:rsidRPr="00313689">
        <w:rPr>
          <w:rFonts w:ascii="MetricHPE Light" w:hAnsi="MetricHPE Light"/>
          <w:lang w:val="en"/>
        </w:rPr>
        <w:t>To “convey” a work means any kind of propagation that enables other parties to make or receive copies. Mere interaction with a user through a computer network, with no transfer of a copy, is not conveying.</w:t>
      </w:r>
    </w:p>
    <w:p w14:paraId="122E388D" w14:textId="77777777" w:rsidR="00313689" w:rsidRPr="00313689" w:rsidRDefault="00313689" w:rsidP="00313689">
      <w:pPr>
        <w:rPr>
          <w:rFonts w:ascii="MetricHPE Light" w:hAnsi="MetricHPE Light"/>
          <w:lang w:val="en"/>
        </w:rPr>
      </w:pPr>
    </w:p>
    <w:p w14:paraId="123C420E" w14:textId="77777777" w:rsidR="00313689" w:rsidRPr="00313689" w:rsidRDefault="00313689" w:rsidP="00313689">
      <w:pPr>
        <w:rPr>
          <w:rFonts w:ascii="MetricHPE Light" w:hAnsi="MetricHPE Light"/>
          <w:lang w:val="en"/>
        </w:rPr>
      </w:pPr>
      <w:r w:rsidRPr="00313689">
        <w:rPr>
          <w:rFonts w:ascii="MetricHPE Light" w:hAnsi="MetricHPE Light"/>
          <w:lang w:val="en"/>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2CBEDBD8" w14:textId="09653085"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Source Code. </w:t>
      </w:r>
    </w:p>
    <w:p w14:paraId="3104AF42" w14:textId="77777777" w:rsidR="00313689" w:rsidRPr="00313689" w:rsidRDefault="00313689" w:rsidP="00313689">
      <w:pPr>
        <w:rPr>
          <w:rFonts w:ascii="MetricHPE Light" w:hAnsi="MetricHPE Light"/>
          <w:lang w:val="en"/>
        </w:rPr>
      </w:pPr>
      <w:r w:rsidRPr="00313689">
        <w:rPr>
          <w:rFonts w:ascii="MetricHPE Light" w:hAnsi="MetricHPE Light"/>
          <w:lang w:val="en"/>
        </w:rPr>
        <w:t>The “source code” for a work means the preferred form of the work for making modifications to it. “Object code” means any non-source form of a work.</w:t>
      </w:r>
    </w:p>
    <w:p w14:paraId="1BC43CE3" w14:textId="77777777" w:rsidR="00313689" w:rsidRPr="00313689" w:rsidRDefault="00313689" w:rsidP="00313689">
      <w:pPr>
        <w:rPr>
          <w:rFonts w:ascii="MetricHPE Light" w:hAnsi="MetricHPE Light"/>
          <w:lang w:val="en"/>
        </w:rPr>
      </w:pPr>
    </w:p>
    <w:p w14:paraId="526095FF" w14:textId="77777777" w:rsidR="00313689" w:rsidRPr="00313689" w:rsidRDefault="00313689" w:rsidP="00313689">
      <w:pPr>
        <w:rPr>
          <w:rFonts w:ascii="MetricHPE Light" w:hAnsi="MetricHPE Light"/>
          <w:lang w:val="en"/>
        </w:rPr>
      </w:pPr>
      <w:r w:rsidRPr="00313689">
        <w:rPr>
          <w:rFonts w:ascii="MetricHPE Light" w:hAnsi="MetricHPE Light"/>
          <w:lang w:val="en"/>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E67470E" w14:textId="77777777" w:rsidR="00313689" w:rsidRPr="00313689" w:rsidRDefault="00313689" w:rsidP="00313689">
      <w:pPr>
        <w:rPr>
          <w:rFonts w:ascii="MetricHPE Light" w:hAnsi="MetricHPE Light"/>
          <w:lang w:val="en"/>
        </w:rPr>
      </w:pPr>
    </w:p>
    <w:p w14:paraId="3B1DC1B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7F9E982C" w14:textId="77777777" w:rsidR="00313689" w:rsidRPr="00313689" w:rsidRDefault="00313689" w:rsidP="00313689">
      <w:pPr>
        <w:rPr>
          <w:rFonts w:ascii="MetricHPE Light" w:hAnsi="MetricHPE Light"/>
          <w:lang w:val="en"/>
        </w:rPr>
      </w:pPr>
    </w:p>
    <w:p w14:paraId="0240BD62"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08AE1393" w14:textId="77777777" w:rsidR="00313689" w:rsidRPr="00313689" w:rsidRDefault="00313689" w:rsidP="00313689">
      <w:pPr>
        <w:rPr>
          <w:rFonts w:ascii="MetricHPE Light" w:hAnsi="MetricHPE Light"/>
          <w:lang w:val="en"/>
        </w:rPr>
      </w:pPr>
    </w:p>
    <w:p w14:paraId="1931A003"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need not include anything that users can regenerate automatically from other parts of the Corresponding Source.</w:t>
      </w:r>
    </w:p>
    <w:p w14:paraId="1FD440A4" w14:textId="77777777" w:rsidR="00313689" w:rsidRPr="00313689" w:rsidRDefault="00313689" w:rsidP="00313689">
      <w:pPr>
        <w:rPr>
          <w:rFonts w:ascii="MetricHPE Light" w:hAnsi="MetricHPE Light"/>
          <w:lang w:val="en"/>
        </w:rPr>
      </w:pPr>
    </w:p>
    <w:p w14:paraId="2CC08897" w14:textId="77777777" w:rsidR="00313689" w:rsidRPr="00313689" w:rsidRDefault="00313689" w:rsidP="00313689">
      <w:pPr>
        <w:rPr>
          <w:rFonts w:ascii="MetricHPE Light" w:hAnsi="MetricHPE Light"/>
          <w:lang w:val="en"/>
        </w:rPr>
      </w:pPr>
      <w:r w:rsidRPr="00313689">
        <w:rPr>
          <w:rFonts w:ascii="MetricHPE Light" w:hAnsi="MetricHPE Light"/>
          <w:lang w:val="en"/>
        </w:rPr>
        <w:t>The Corresponding Source for a work in source code form is that same work.</w:t>
      </w:r>
    </w:p>
    <w:p w14:paraId="7144E31B" w14:textId="65680C0A"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Basic Permissions. </w:t>
      </w:r>
    </w:p>
    <w:p w14:paraId="7AC9679F" w14:textId="77777777" w:rsidR="00313689" w:rsidRPr="00313689" w:rsidRDefault="00313689" w:rsidP="00313689">
      <w:pPr>
        <w:rPr>
          <w:rFonts w:ascii="MetricHPE Light" w:hAnsi="MetricHPE Light"/>
          <w:lang w:val="en"/>
        </w:rPr>
      </w:pPr>
      <w:r w:rsidRPr="00313689">
        <w:rPr>
          <w:rFonts w:ascii="MetricHPE Light" w:hAnsi="MetricHPE Light"/>
          <w:lang w:val="en"/>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1B993B12" w14:textId="77777777" w:rsidR="00313689" w:rsidRPr="00313689" w:rsidRDefault="00313689" w:rsidP="00313689">
      <w:pPr>
        <w:rPr>
          <w:rFonts w:ascii="MetricHPE Light" w:hAnsi="MetricHPE Light"/>
          <w:lang w:val="en"/>
        </w:rPr>
      </w:pPr>
    </w:p>
    <w:p w14:paraId="607BE233" w14:textId="77777777" w:rsidR="00313689" w:rsidRPr="00313689" w:rsidRDefault="00313689" w:rsidP="00313689">
      <w:pPr>
        <w:rPr>
          <w:rFonts w:ascii="MetricHPE Light" w:hAnsi="MetricHPE Light"/>
          <w:lang w:val="en"/>
        </w:rPr>
      </w:pPr>
      <w:r w:rsidRPr="00313689">
        <w:rPr>
          <w:rFonts w:ascii="MetricHPE Light" w:hAnsi="MetricHPE Light"/>
          <w:lang w:val="en"/>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0BA1B55E" w14:textId="77777777" w:rsidR="00313689" w:rsidRPr="00313689" w:rsidRDefault="00313689" w:rsidP="00313689">
      <w:pPr>
        <w:rPr>
          <w:rFonts w:ascii="MetricHPE Light" w:hAnsi="MetricHPE Light"/>
          <w:lang w:val="en"/>
        </w:rPr>
      </w:pPr>
    </w:p>
    <w:p w14:paraId="55B78DC5"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Conveying under any other circumstances is permitted solely under the conditions stated below. Sublicensing is not allowed; section 10 makes it unnecessary.</w:t>
      </w:r>
    </w:p>
    <w:p w14:paraId="7DC6A85D" w14:textId="03F0701B"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Protecting Users' Legal Rights </w:t>
      </w:r>
      <w:proofErr w:type="gramStart"/>
      <w:r w:rsidRPr="00313689">
        <w:rPr>
          <w:rFonts w:ascii="MetricHPE Light" w:hAnsi="MetricHPE Light"/>
          <w:lang w:val="en"/>
        </w:rPr>
        <w:t>From</w:t>
      </w:r>
      <w:proofErr w:type="gramEnd"/>
      <w:r w:rsidRPr="00313689">
        <w:rPr>
          <w:rFonts w:ascii="MetricHPE Light" w:hAnsi="MetricHPE Light"/>
          <w:lang w:val="en"/>
        </w:rPr>
        <w:t xml:space="preserve"> Anti-Circumvention Law. </w:t>
      </w:r>
    </w:p>
    <w:p w14:paraId="4935E3E8" w14:textId="77777777" w:rsidR="00313689" w:rsidRPr="00313689" w:rsidRDefault="00313689" w:rsidP="00313689">
      <w:pPr>
        <w:rPr>
          <w:rFonts w:ascii="MetricHPE Light" w:hAnsi="MetricHPE Light"/>
          <w:lang w:val="en"/>
        </w:rPr>
      </w:pPr>
      <w:r w:rsidRPr="00313689">
        <w:rPr>
          <w:rFonts w:ascii="MetricHPE Light" w:hAnsi="MetricHPE Light"/>
          <w:lang w:val="en"/>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33751951" w14:textId="77777777" w:rsidR="00313689" w:rsidRPr="00313689" w:rsidRDefault="00313689" w:rsidP="00313689">
      <w:pPr>
        <w:rPr>
          <w:rFonts w:ascii="MetricHPE Light" w:hAnsi="MetricHPE Light"/>
          <w:lang w:val="en"/>
        </w:rPr>
      </w:pPr>
    </w:p>
    <w:p w14:paraId="2E5910B1" w14:textId="77777777" w:rsidR="00313689" w:rsidRPr="00313689" w:rsidRDefault="00313689" w:rsidP="00313689">
      <w:pPr>
        <w:rPr>
          <w:rFonts w:ascii="MetricHPE Light" w:hAnsi="MetricHPE Light"/>
          <w:lang w:val="en"/>
        </w:rPr>
      </w:pPr>
      <w:r w:rsidRPr="00313689">
        <w:rPr>
          <w:rFonts w:ascii="MetricHPE Light" w:hAnsi="MetricHPE Light"/>
          <w:lang w:val="en"/>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29E22F18" w14:textId="2239BB0E"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Verbatim Copies. </w:t>
      </w:r>
    </w:p>
    <w:p w14:paraId="6535688F"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4CF922AB" w14:textId="77777777" w:rsidR="00313689" w:rsidRPr="00313689" w:rsidRDefault="00313689" w:rsidP="00313689">
      <w:pPr>
        <w:rPr>
          <w:rFonts w:ascii="MetricHPE Light" w:hAnsi="MetricHPE Light"/>
          <w:lang w:val="en"/>
        </w:rPr>
      </w:pPr>
    </w:p>
    <w:p w14:paraId="0CB3E978" w14:textId="77777777" w:rsidR="00313689" w:rsidRPr="00313689" w:rsidRDefault="00313689" w:rsidP="00313689">
      <w:pPr>
        <w:rPr>
          <w:rFonts w:ascii="MetricHPE Light" w:hAnsi="MetricHPE Light"/>
          <w:lang w:val="en"/>
        </w:rPr>
      </w:pPr>
      <w:r w:rsidRPr="00313689">
        <w:rPr>
          <w:rFonts w:ascii="MetricHPE Light" w:hAnsi="MetricHPE Light"/>
          <w:lang w:val="en"/>
        </w:rPr>
        <w:t>You may charge any price or no price for each copy that you convey, and you may offer support or warranty protection for a fee.</w:t>
      </w:r>
    </w:p>
    <w:p w14:paraId="6D1050EC" w14:textId="01CEC0B7"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Modified Source Versions. </w:t>
      </w:r>
    </w:p>
    <w:p w14:paraId="25FD4DA5"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a work based on the Program, or the modifications to produce it from the Program, in the form of source code under the terms of section 4, provided that you also meet all of these conditions:</w:t>
      </w:r>
    </w:p>
    <w:p w14:paraId="0198799A" w14:textId="34FFF23F"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The work must carry prominent notices stating that you modified it, and giving a relevant date.</w:t>
      </w:r>
    </w:p>
    <w:p w14:paraId="517DC76F" w14:textId="60ABE2F3"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The work must carry prominent notices stating that it is released under this License and any conditions added under section 7. This requirement modifies the requirement in section 4 to “keep intact all notices”.</w:t>
      </w:r>
    </w:p>
    <w:p w14:paraId="6158D9E5" w14:textId="39055DBE"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28AC1310" w14:textId="3592A91E" w:rsidR="00313689" w:rsidRPr="00313689" w:rsidRDefault="00313689" w:rsidP="00CA4E79">
      <w:pPr>
        <w:pStyle w:val="ListParagraph"/>
        <w:numPr>
          <w:ilvl w:val="0"/>
          <w:numId w:val="31"/>
        </w:numPr>
        <w:rPr>
          <w:rFonts w:ascii="MetricHPE Light" w:hAnsi="MetricHPE Light"/>
          <w:lang w:val="en"/>
        </w:rPr>
      </w:pPr>
      <w:r w:rsidRPr="00313689">
        <w:rPr>
          <w:rFonts w:ascii="MetricHPE Light" w:hAnsi="MetricHPE Light"/>
          <w:lang w:val="en"/>
        </w:rPr>
        <w:t>If the work has interactive user interfaces, each must display Appropriate Legal Notices; however, if the Program has interactive interfaces that do not display Appropriate Legal Notices, your work need not make them do so.</w:t>
      </w:r>
    </w:p>
    <w:p w14:paraId="6C6423BA" w14:textId="77777777" w:rsidR="00313689" w:rsidRPr="00313689" w:rsidRDefault="00313689" w:rsidP="00313689">
      <w:pPr>
        <w:rPr>
          <w:rFonts w:ascii="MetricHPE Light" w:hAnsi="MetricHPE Light"/>
          <w:lang w:val="en"/>
        </w:rPr>
      </w:pPr>
    </w:p>
    <w:p w14:paraId="58BB8B62"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2DDF0F56" w14:textId="7C6D0508"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Conveying Non-Source Forms. </w:t>
      </w:r>
    </w:p>
    <w:p w14:paraId="615C1CD3" w14:textId="77777777" w:rsidR="00313689" w:rsidRPr="00313689" w:rsidRDefault="00313689" w:rsidP="00313689">
      <w:pPr>
        <w:rPr>
          <w:rFonts w:ascii="MetricHPE Light" w:hAnsi="MetricHPE Light"/>
          <w:lang w:val="en"/>
        </w:rPr>
      </w:pPr>
      <w:r w:rsidRPr="00313689">
        <w:rPr>
          <w:rFonts w:ascii="MetricHPE Light" w:hAnsi="MetricHPE Light"/>
          <w:lang w:val="en"/>
        </w:rPr>
        <w:t>You may convey a covered work in object code form under the terms of sections 4 and 5, provided that you also convey the machine-readable Corresponding Source under the terms of this License, in one of these ways:</w:t>
      </w:r>
    </w:p>
    <w:p w14:paraId="25CAA88A" w14:textId="078D8E74"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in, or embodied in, a physical product (including a physical distribution medium), accompanied by the Corresponding Source fixed on a durable physical medium customarily used for software interchange.</w:t>
      </w:r>
    </w:p>
    <w:p w14:paraId="6AB08076" w14:textId="50C58011"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103D0FE7" w14:textId="73BCB4BA"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 xml:space="preserve">Convey individual copies of the object code with a copy of the written offer to provide the Corresponding Source. This alternative is allowed only occasionally and </w:t>
      </w:r>
      <w:proofErr w:type="spellStart"/>
      <w:r w:rsidRPr="00313689">
        <w:rPr>
          <w:rFonts w:ascii="MetricHPE Light" w:hAnsi="MetricHPE Light"/>
          <w:lang w:val="en"/>
        </w:rPr>
        <w:t>noncommercially</w:t>
      </w:r>
      <w:proofErr w:type="spellEnd"/>
      <w:r w:rsidRPr="00313689">
        <w:rPr>
          <w:rFonts w:ascii="MetricHPE Light" w:hAnsi="MetricHPE Light"/>
          <w:lang w:val="en"/>
        </w:rPr>
        <w:t>, and only if you received the object code with such an offer, in accord with subsection 6b.</w:t>
      </w:r>
    </w:p>
    <w:p w14:paraId="1197CD03" w14:textId="025980A7"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07A0B97F" w14:textId="7B65236B" w:rsidR="00313689" w:rsidRPr="00313689" w:rsidRDefault="00313689" w:rsidP="00CA4E79">
      <w:pPr>
        <w:pStyle w:val="ListParagraph"/>
        <w:numPr>
          <w:ilvl w:val="0"/>
          <w:numId w:val="32"/>
        </w:numPr>
        <w:rPr>
          <w:rFonts w:ascii="MetricHPE Light" w:hAnsi="MetricHPE Light"/>
          <w:lang w:val="en"/>
        </w:rPr>
      </w:pPr>
      <w:r w:rsidRPr="00313689">
        <w:rPr>
          <w:rFonts w:ascii="MetricHPE Light" w:hAnsi="MetricHPE Light"/>
          <w:lang w:val="en"/>
        </w:rPr>
        <w:t>Convey the object code using peer-to-peer transmission, provided you inform other peers where the object code and Corresponding Source of the work are being offered to the general public at no charge under subsection 6d.</w:t>
      </w:r>
    </w:p>
    <w:p w14:paraId="3BF8E29A" w14:textId="77777777" w:rsidR="00313689" w:rsidRPr="00313689" w:rsidRDefault="00313689" w:rsidP="00313689">
      <w:pPr>
        <w:rPr>
          <w:rFonts w:ascii="MetricHPE Light" w:hAnsi="MetricHPE Light"/>
          <w:lang w:val="en"/>
        </w:rPr>
      </w:pPr>
    </w:p>
    <w:p w14:paraId="561A00E4" w14:textId="77777777" w:rsidR="00313689" w:rsidRPr="00313689" w:rsidRDefault="00313689" w:rsidP="00313689">
      <w:pPr>
        <w:rPr>
          <w:rFonts w:ascii="MetricHPE Light" w:hAnsi="MetricHPE Light"/>
          <w:lang w:val="en"/>
        </w:rPr>
      </w:pPr>
      <w:r w:rsidRPr="00313689">
        <w:rPr>
          <w:rFonts w:ascii="MetricHPE Light" w:hAnsi="MetricHPE Light"/>
          <w:lang w:val="en"/>
        </w:rPr>
        <w:t>A separable portion of the object code, whose source code is excluded from the Corresponding Source as a System Library, need not be included in conveying the object code work.</w:t>
      </w:r>
    </w:p>
    <w:p w14:paraId="3EA10797" w14:textId="77777777" w:rsidR="00313689" w:rsidRPr="00313689" w:rsidRDefault="00313689" w:rsidP="00313689">
      <w:pPr>
        <w:rPr>
          <w:rFonts w:ascii="MetricHPE Light" w:hAnsi="MetricHPE Light"/>
          <w:lang w:val="en"/>
        </w:rPr>
      </w:pPr>
    </w:p>
    <w:p w14:paraId="42AD00C0"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A “User Product” is either (1) a “consumer product”, which means any tangible personal property which is normally used for personal, family, or household purposes, or (2) anything </w:t>
      </w:r>
      <w:r w:rsidRPr="00313689">
        <w:rPr>
          <w:rFonts w:ascii="MetricHPE Light" w:hAnsi="MetricHPE Light"/>
          <w:lang w:val="en"/>
        </w:rPr>
        <w:lastRenderedPageBreak/>
        <w:t>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020297E0" w14:textId="77777777" w:rsidR="00313689" w:rsidRPr="00313689" w:rsidRDefault="00313689" w:rsidP="00313689">
      <w:pPr>
        <w:rPr>
          <w:rFonts w:ascii="MetricHPE Light" w:hAnsi="MetricHPE Light"/>
          <w:lang w:val="en"/>
        </w:rPr>
      </w:pPr>
    </w:p>
    <w:p w14:paraId="388922D9" w14:textId="77777777" w:rsidR="00313689" w:rsidRPr="00313689" w:rsidRDefault="00313689" w:rsidP="00313689">
      <w:pPr>
        <w:rPr>
          <w:rFonts w:ascii="MetricHPE Light" w:hAnsi="MetricHPE Light"/>
          <w:lang w:val="en"/>
        </w:rPr>
      </w:pPr>
      <w:r w:rsidRPr="00313689">
        <w:rPr>
          <w:rFonts w:ascii="MetricHPE Light" w:hAnsi="MetricHPE Light"/>
          <w:lang w:val="en"/>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000ABAB3" w14:textId="77777777" w:rsidR="00313689" w:rsidRPr="00313689" w:rsidRDefault="00313689" w:rsidP="00313689">
      <w:pPr>
        <w:rPr>
          <w:rFonts w:ascii="MetricHPE Light" w:hAnsi="MetricHPE Light"/>
          <w:lang w:val="en"/>
        </w:rPr>
      </w:pPr>
    </w:p>
    <w:p w14:paraId="36A923AB" w14:textId="77777777" w:rsidR="00313689" w:rsidRPr="00313689" w:rsidRDefault="00313689" w:rsidP="00313689">
      <w:pPr>
        <w:rPr>
          <w:rFonts w:ascii="MetricHPE Light" w:hAnsi="MetricHPE Light"/>
          <w:lang w:val="en"/>
        </w:rPr>
      </w:pPr>
      <w:r w:rsidRPr="00313689">
        <w:rPr>
          <w:rFonts w:ascii="MetricHPE Light" w:hAnsi="MetricHPE Light"/>
          <w:lang w:val="en"/>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11CA2B45" w14:textId="77777777" w:rsidR="00313689" w:rsidRPr="00313689" w:rsidRDefault="00313689" w:rsidP="00313689">
      <w:pPr>
        <w:rPr>
          <w:rFonts w:ascii="MetricHPE Light" w:hAnsi="MetricHPE Light"/>
          <w:lang w:val="en"/>
        </w:rPr>
      </w:pPr>
    </w:p>
    <w:p w14:paraId="13EAB682" w14:textId="77777777" w:rsidR="00313689" w:rsidRPr="00313689" w:rsidRDefault="00313689" w:rsidP="00313689">
      <w:pPr>
        <w:rPr>
          <w:rFonts w:ascii="MetricHPE Light" w:hAnsi="MetricHPE Light"/>
          <w:lang w:val="en"/>
        </w:rPr>
      </w:pPr>
      <w:r w:rsidRPr="00313689">
        <w:rPr>
          <w:rFonts w:ascii="MetricHPE Light" w:hAnsi="MetricHPE Light"/>
          <w:lang w:val="en"/>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2E6854CC" w14:textId="77777777" w:rsidR="00313689" w:rsidRPr="00313689" w:rsidRDefault="00313689" w:rsidP="00313689">
      <w:pPr>
        <w:rPr>
          <w:rFonts w:ascii="MetricHPE Light" w:hAnsi="MetricHPE Light"/>
          <w:lang w:val="en"/>
        </w:rPr>
      </w:pPr>
    </w:p>
    <w:p w14:paraId="7389D918" w14:textId="77777777" w:rsidR="00313689" w:rsidRPr="00313689" w:rsidRDefault="00313689" w:rsidP="00313689">
      <w:pPr>
        <w:rPr>
          <w:rFonts w:ascii="MetricHPE Light" w:hAnsi="MetricHPE Light"/>
          <w:lang w:val="en"/>
        </w:rPr>
      </w:pPr>
      <w:r w:rsidRPr="00313689">
        <w:rPr>
          <w:rFonts w:ascii="MetricHPE Light" w:hAnsi="MetricHPE Light"/>
          <w:lang w:val="en"/>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0A5A5666" w14:textId="4940C088" w:rsidR="00313689" w:rsidRPr="00313689" w:rsidRDefault="00313689" w:rsidP="00CA4E79">
      <w:pPr>
        <w:pStyle w:val="ListParagraph"/>
        <w:numPr>
          <w:ilvl w:val="0"/>
          <w:numId w:val="30"/>
        </w:numPr>
        <w:rPr>
          <w:rFonts w:ascii="MetricHPE Light" w:hAnsi="MetricHPE Light"/>
          <w:lang w:val="en"/>
        </w:rPr>
      </w:pPr>
      <w:r w:rsidRPr="00313689">
        <w:rPr>
          <w:rFonts w:ascii="MetricHPE Light" w:hAnsi="MetricHPE Light"/>
          <w:lang w:val="en"/>
        </w:rPr>
        <w:t xml:space="preserve">Additional Terms. </w:t>
      </w:r>
    </w:p>
    <w:p w14:paraId="46B13117" w14:textId="77777777" w:rsidR="00313689" w:rsidRPr="00313689" w:rsidRDefault="00313689" w:rsidP="00313689">
      <w:pPr>
        <w:rPr>
          <w:rFonts w:ascii="MetricHPE Light" w:hAnsi="MetricHPE Light"/>
          <w:lang w:val="en"/>
        </w:rPr>
      </w:pPr>
      <w:r w:rsidRPr="00313689">
        <w:rPr>
          <w:rFonts w:ascii="MetricHPE Light" w:hAnsi="MetricHPE Light"/>
          <w:lang w:val="en"/>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16B51560" w14:textId="77777777" w:rsidR="00313689" w:rsidRPr="00313689" w:rsidRDefault="00313689" w:rsidP="00313689">
      <w:pPr>
        <w:rPr>
          <w:rFonts w:ascii="MetricHPE Light" w:hAnsi="MetricHPE Light"/>
          <w:lang w:val="en"/>
        </w:rPr>
      </w:pPr>
    </w:p>
    <w:p w14:paraId="3C01CB6F"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BE626B6" w14:textId="77777777" w:rsidR="00313689" w:rsidRPr="00313689" w:rsidRDefault="00313689" w:rsidP="00313689">
      <w:pPr>
        <w:rPr>
          <w:rFonts w:ascii="MetricHPE Light" w:hAnsi="MetricHPE Light"/>
          <w:lang w:val="en"/>
        </w:rPr>
      </w:pPr>
    </w:p>
    <w:p w14:paraId="3767CF3D" w14:textId="77777777" w:rsidR="00313689" w:rsidRPr="00313689" w:rsidRDefault="00313689" w:rsidP="00313689">
      <w:pPr>
        <w:rPr>
          <w:rFonts w:ascii="MetricHPE Light" w:hAnsi="MetricHPE Light"/>
          <w:lang w:val="en"/>
        </w:rPr>
      </w:pPr>
      <w:r w:rsidRPr="00313689">
        <w:rPr>
          <w:rFonts w:ascii="MetricHPE Light" w:hAnsi="MetricHPE Light"/>
          <w:lang w:val="en"/>
        </w:rPr>
        <w:t>Notwithstanding any other provision of this License, for material you add to a covered work, you may (if authorized by the copyright holders of that material) supplement the terms of this License with terms:</w:t>
      </w:r>
    </w:p>
    <w:p w14:paraId="248616B4" w14:textId="30294B56"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Disclaiming warranty or limiting liability differently from the terms of sections 15 and 16 of this License; or</w:t>
      </w:r>
    </w:p>
    <w:p w14:paraId="4721AC11" w14:textId="3C4434B4"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Requiring preservation of specified reasonable legal notices or author attributions in that material or in the Appropriate Legal Notices displayed by works containing it; or</w:t>
      </w:r>
    </w:p>
    <w:p w14:paraId="71D2D640" w14:textId="5A995B0D"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Prohibiting misrepresentation of the origin of that material, or requiring that modified versions of such material be marked in reasonable ways as different from the original version; or</w:t>
      </w:r>
    </w:p>
    <w:p w14:paraId="4072396E" w14:textId="6413D5F2"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Limiting the use for publicity purposes of names of licensors or authors of the material; or</w:t>
      </w:r>
    </w:p>
    <w:p w14:paraId="79120541" w14:textId="6A533613"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Declining to grant rights under trademark law for use of some trade names, trademarks, or service marks; or</w:t>
      </w:r>
    </w:p>
    <w:p w14:paraId="436075B7" w14:textId="7BF1B2DC" w:rsidR="00313689" w:rsidRPr="00313689" w:rsidRDefault="00313689" w:rsidP="00CA4E79">
      <w:pPr>
        <w:pStyle w:val="ListParagraph"/>
        <w:numPr>
          <w:ilvl w:val="0"/>
          <w:numId w:val="33"/>
        </w:numPr>
        <w:rPr>
          <w:rFonts w:ascii="MetricHPE Light" w:hAnsi="MetricHPE Light"/>
          <w:lang w:val="en"/>
        </w:rPr>
      </w:pPr>
      <w:r w:rsidRPr="00313689">
        <w:rPr>
          <w:rFonts w:ascii="MetricHPE Light" w:hAnsi="MetricHPE Light"/>
          <w:lang w:val="en"/>
        </w:rPr>
        <w:t>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6690C4EB" w14:textId="77777777" w:rsidR="00313689" w:rsidRPr="00313689" w:rsidRDefault="00313689" w:rsidP="00313689">
      <w:pPr>
        <w:rPr>
          <w:rFonts w:ascii="MetricHPE Light" w:hAnsi="MetricHPE Light"/>
          <w:lang w:val="en"/>
        </w:rPr>
      </w:pPr>
    </w:p>
    <w:p w14:paraId="5ADF6A99" w14:textId="77777777" w:rsidR="00313689" w:rsidRPr="00313689" w:rsidRDefault="00313689" w:rsidP="00313689">
      <w:pPr>
        <w:rPr>
          <w:rFonts w:ascii="MetricHPE Light" w:hAnsi="MetricHPE Light"/>
          <w:lang w:val="en"/>
        </w:rPr>
      </w:pPr>
      <w:r w:rsidRPr="00313689">
        <w:rPr>
          <w:rFonts w:ascii="MetricHPE Light" w:hAnsi="MetricHPE Light"/>
          <w:lang w:val="en"/>
        </w:rPr>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480959C1" w14:textId="77777777" w:rsidR="00313689" w:rsidRPr="00313689" w:rsidRDefault="00313689" w:rsidP="00313689">
      <w:pPr>
        <w:rPr>
          <w:rFonts w:ascii="MetricHPE Light" w:hAnsi="MetricHPE Light"/>
          <w:lang w:val="en"/>
        </w:rPr>
      </w:pPr>
    </w:p>
    <w:p w14:paraId="29C529B7" w14:textId="77777777" w:rsidR="00313689" w:rsidRPr="00313689" w:rsidRDefault="00313689" w:rsidP="00313689">
      <w:pPr>
        <w:rPr>
          <w:rFonts w:ascii="MetricHPE Light" w:hAnsi="MetricHPE Light"/>
          <w:lang w:val="en"/>
        </w:rPr>
      </w:pPr>
      <w:r w:rsidRPr="00313689">
        <w:rPr>
          <w:rFonts w:ascii="MetricHPE Light" w:hAnsi="MetricHPE Light"/>
          <w:lang w:val="en"/>
        </w:rPr>
        <w:t>If you add terms to a covered work in accord with this section, you must place, in the relevant source files, a statement of the additional terms that apply to those files, or a notice indicating where to find the applicable terms.</w:t>
      </w:r>
    </w:p>
    <w:p w14:paraId="0BDE1AD7" w14:textId="77777777" w:rsidR="00313689" w:rsidRPr="00313689" w:rsidRDefault="00313689" w:rsidP="00313689">
      <w:pPr>
        <w:rPr>
          <w:rFonts w:ascii="MetricHPE Light" w:hAnsi="MetricHPE Light"/>
          <w:lang w:val="en"/>
        </w:rPr>
      </w:pPr>
    </w:p>
    <w:p w14:paraId="62B856E9" w14:textId="77777777" w:rsidR="00313689" w:rsidRPr="00313689" w:rsidRDefault="00313689" w:rsidP="00313689">
      <w:pPr>
        <w:rPr>
          <w:rFonts w:ascii="MetricHPE Light" w:hAnsi="MetricHPE Light"/>
          <w:lang w:val="en"/>
        </w:rPr>
      </w:pPr>
      <w:r w:rsidRPr="00313689">
        <w:rPr>
          <w:rFonts w:ascii="MetricHPE Light" w:hAnsi="MetricHPE Light"/>
          <w:lang w:val="en"/>
        </w:rPr>
        <w:t>Additional terms, permissive or non-permissive, may be stated in the form of a separately written license, or stated as exceptions; the above requirements apply either way.</w:t>
      </w:r>
    </w:p>
    <w:p w14:paraId="54EB1A4F" w14:textId="2F9E68DC"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Termination. </w:t>
      </w:r>
    </w:p>
    <w:p w14:paraId="5A5D3798"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52A9577" w14:textId="77777777" w:rsidR="00313689" w:rsidRPr="00313689" w:rsidRDefault="00313689" w:rsidP="00313689">
      <w:pPr>
        <w:rPr>
          <w:rFonts w:ascii="MetricHPE Light" w:hAnsi="MetricHPE Light"/>
          <w:lang w:val="en"/>
        </w:rPr>
      </w:pPr>
    </w:p>
    <w:p w14:paraId="0DB4C881" w14:textId="77777777" w:rsidR="00313689" w:rsidRPr="00313689" w:rsidRDefault="00313689" w:rsidP="00313689">
      <w:pPr>
        <w:rPr>
          <w:rFonts w:ascii="MetricHPE Light" w:hAnsi="MetricHPE Light"/>
          <w:lang w:val="en"/>
        </w:rPr>
      </w:pPr>
      <w:r w:rsidRPr="00313689">
        <w:rPr>
          <w:rFonts w:ascii="MetricHPE Light" w:hAnsi="MetricHPE Light"/>
          <w:lang w:val="en"/>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6B7CC145" w14:textId="77777777" w:rsidR="00313689" w:rsidRPr="00313689" w:rsidRDefault="00313689" w:rsidP="00313689">
      <w:pPr>
        <w:rPr>
          <w:rFonts w:ascii="MetricHPE Light" w:hAnsi="MetricHPE Light"/>
          <w:lang w:val="en"/>
        </w:rPr>
      </w:pPr>
    </w:p>
    <w:p w14:paraId="2C0F6E0D" w14:textId="77777777" w:rsidR="00313689" w:rsidRPr="00313689" w:rsidRDefault="00313689" w:rsidP="00313689">
      <w:pPr>
        <w:rPr>
          <w:rFonts w:ascii="MetricHPE Light" w:hAnsi="MetricHPE Light"/>
          <w:lang w:val="en"/>
        </w:rPr>
      </w:pPr>
      <w:r w:rsidRPr="00313689">
        <w:rPr>
          <w:rFonts w:ascii="MetricHPE Light" w:hAnsi="MetricHPE Light"/>
          <w:lang w:val="en"/>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66FDB778" w14:textId="77777777" w:rsidR="00313689" w:rsidRPr="00313689" w:rsidRDefault="00313689" w:rsidP="00313689">
      <w:pPr>
        <w:rPr>
          <w:rFonts w:ascii="MetricHPE Light" w:hAnsi="MetricHPE Light"/>
          <w:lang w:val="en"/>
        </w:rPr>
      </w:pPr>
    </w:p>
    <w:p w14:paraId="2E747320" w14:textId="77777777" w:rsidR="00313689" w:rsidRPr="00313689" w:rsidRDefault="00313689" w:rsidP="00313689">
      <w:pPr>
        <w:rPr>
          <w:rFonts w:ascii="MetricHPE Light" w:hAnsi="MetricHPE Light"/>
          <w:lang w:val="en"/>
        </w:rPr>
      </w:pPr>
      <w:r w:rsidRPr="00313689">
        <w:rPr>
          <w:rFonts w:ascii="MetricHPE Light" w:hAnsi="MetricHPE Light"/>
          <w:lang w:val="en"/>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471681E" w14:textId="32BB9894"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Acceptance Not Required for Having Copies. </w:t>
      </w:r>
    </w:p>
    <w:p w14:paraId="4DB42A67" w14:textId="77777777" w:rsidR="00313689" w:rsidRPr="00313689" w:rsidRDefault="00313689" w:rsidP="00313689">
      <w:pPr>
        <w:rPr>
          <w:rFonts w:ascii="MetricHPE Light" w:hAnsi="MetricHPE Light"/>
          <w:lang w:val="en"/>
        </w:rPr>
      </w:pPr>
      <w:r w:rsidRPr="00313689">
        <w:rPr>
          <w:rFonts w:ascii="MetricHPE Light" w:hAnsi="MetricHPE Light"/>
          <w:lang w:val="en"/>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13CB93A7" w14:textId="2489C5EB"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Automatic Licensing of Downstream Recipients. </w:t>
      </w:r>
    </w:p>
    <w:p w14:paraId="03EC262B" w14:textId="77777777" w:rsidR="00313689" w:rsidRPr="00313689" w:rsidRDefault="00313689" w:rsidP="00313689">
      <w:pPr>
        <w:rPr>
          <w:rFonts w:ascii="MetricHPE Light" w:hAnsi="MetricHPE Light"/>
          <w:lang w:val="en"/>
        </w:rPr>
      </w:pPr>
      <w:r w:rsidRPr="00313689">
        <w:rPr>
          <w:rFonts w:ascii="MetricHPE Light" w:hAnsi="MetricHPE Light"/>
          <w:lang w:val="en"/>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1580F174" w14:textId="77777777" w:rsidR="00313689" w:rsidRPr="00313689" w:rsidRDefault="00313689" w:rsidP="00313689">
      <w:pPr>
        <w:rPr>
          <w:rFonts w:ascii="MetricHPE Light" w:hAnsi="MetricHPE Light"/>
          <w:lang w:val="en"/>
        </w:rPr>
      </w:pPr>
    </w:p>
    <w:p w14:paraId="0EBB9A9A" w14:textId="77777777" w:rsidR="00313689" w:rsidRPr="00313689" w:rsidRDefault="00313689" w:rsidP="00313689">
      <w:pPr>
        <w:rPr>
          <w:rFonts w:ascii="MetricHPE Light" w:hAnsi="MetricHPE Light"/>
          <w:lang w:val="en"/>
        </w:rPr>
      </w:pPr>
      <w:r w:rsidRPr="00313689">
        <w:rPr>
          <w:rFonts w:ascii="MetricHPE Light" w:hAnsi="MetricHPE Light"/>
          <w:lang w:val="en"/>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E26C6E8" w14:textId="77777777" w:rsidR="00313689" w:rsidRPr="00313689" w:rsidRDefault="00313689" w:rsidP="00313689">
      <w:pPr>
        <w:rPr>
          <w:rFonts w:ascii="MetricHPE Light" w:hAnsi="MetricHPE Light"/>
          <w:lang w:val="en"/>
        </w:rPr>
      </w:pPr>
    </w:p>
    <w:p w14:paraId="40A99EA1" w14:textId="77777777" w:rsidR="00313689" w:rsidRPr="00313689" w:rsidRDefault="00313689" w:rsidP="00313689">
      <w:pPr>
        <w:rPr>
          <w:rFonts w:ascii="MetricHPE Light" w:hAnsi="MetricHPE Light"/>
          <w:lang w:val="en"/>
        </w:rPr>
      </w:pPr>
      <w:r w:rsidRPr="00313689">
        <w:rPr>
          <w:rFonts w:ascii="MetricHPE Light" w:hAnsi="MetricHPE Light"/>
          <w:lang w:val="en"/>
        </w:rPr>
        <w:lastRenderedPageBreak/>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463752FD" w14:textId="4A093E66"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Patents. </w:t>
      </w:r>
    </w:p>
    <w:p w14:paraId="53779F35" w14:textId="77777777" w:rsidR="00313689" w:rsidRPr="00313689" w:rsidRDefault="00313689" w:rsidP="00313689">
      <w:pPr>
        <w:rPr>
          <w:rFonts w:ascii="MetricHPE Light" w:hAnsi="MetricHPE Light"/>
          <w:lang w:val="en"/>
        </w:rPr>
      </w:pPr>
      <w:r w:rsidRPr="00313689">
        <w:rPr>
          <w:rFonts w:ascii="MetricHPE Light" w:hAnsi="MetricHPE Light"/>
          <w:lang w:val="en"/>
        </w:rPr>
        <w:t>A “contributor” is a copyright holder who authorizes use under this License of the Program or a work on which the Program is based. The work thus licensed is called the contributor's “contributor version”.</w:t>
      </w:r>
    </w:p>
    <w:p w14:paraId="2F23924A" w14:textId="77777777" w:rsidR="00313689" w:rsidRPr="00313689" w:rsidRDefault="00313689" w:rsidP="00313689">
      <w:pPr>
        <w:rPr>
          <w:rFonts w:ascii="MetricHPE Light" w:hAnsi="MetricHPE Light"/>
          <w:lang w:val="en"/>
        </w:rPr>
      </w:pPr>
    </w:p>
    <w:p w14:paraId="02AFF927" w14:textId="77777777" w:rsidR="00313689" w:rsidRPr="00313689" w:rsidRDefault="00313689" w:rsidP="00313689">
      <w:pPr>
        <w:rPr>
          <w:rFonts w:ascii="MetricHPE Light" w:hAnsi="MetricHPE Light"/>
          <w:lang w:val="en"/>
        </w:rPr>
      </w:pPr>
      <w:r w:rsidRPr="00313689">
        <w:rPr>
          <w:rFonts w:ascii="MetricHPE Light" w:hAnsi="MetricHPE Light"/>
          <w:lang w:val="en"/>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33F5FF99" w14:textId="77777777" w:rsidR="00313689" w:rsidRPr="00313689" w:rsidRDefault="00313689" w:rsidP="00313689">
      <w:pPr>
        <w:rPr>
          <w:rFonts w:ascii="MetricHPE Light" w:hAnsi="MetricHPE Light"/>
          <w:lang w:val="en"/>
        </w:rPr>
      </w:pPr>
    </w:p>
    <w:p w14:paraId="7F5B4D6C" w14:textId="77777777" w:rsidR="00313689" w:rsidRPr="00313689" w:rsidRDefault="00313689" w:rsidP="00313689">
      <w:pPr>
        <w:rPr>
          <w:rFonts w:ascii="MetricHPE Light" w:hAnsi="MetricHPE Light"/>
          <w:lang w:val="en"/>
        </w:rPr>
      </w:pPr>
      <w:r w:rsidRPr="00313689">
        <w:rPr>
          <w:rFonts w:ascii="MetricHPE Light" w:hAnsi="MetricHPE Light"/>
          <w:lang w:val="en"/>
        </w:rPr>
        <w:t>Each contributor grants you a non-exclusive, worldwide, royalty-free patent license under the contributor's essential patent claims, to make, use, sell, offer for sale, import and otherwise run, modify and propagate the contents of its contributor version.</w:t>
      </w:r>
    </w:p>
    <w:p w14:paraId="6CB62BF5" w14:textId="77777777" w:rsidR="00313689" w:rsidRPr="00313689" w:rsidRDefault="00313689" w:rsidP="00313689">
      <w:pPr>
        <w:rPr>
          <w:rFonts w:ascii="MetricHPE Light" w:hAnsi="MetricHPE Light"/>
          <w:lang w:val="en"/>
        </w:rPr>
      </w:pPr>
    </w:p>
    <w:p w14:paraId="23C13C6F" w14:textId="77777777" w:rsidR="00313689" w:rsidRPr="00313689" w:rsidRDefault="00313689" w:rsidP="00313689">
      <w:pPr>
        <w:rPr>
          <w:rFonts w:ascii="MetricHPE Light" w:hAnsi="MetricHPE Light"/>
          <w:lang w:val="en"/>
        </w:rPr>
      </w:pPr>
      <w:r w:rsidRPr="00313689">
        <w:rPr>
          <w:rFonts w:ascii="MetricHPE Light" w:hAnsi="MetricHPE Light"/>
          <w:lang w:val="en"/>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47382D7D" w14:textId="77777777" w:rsidR="00313689" w:rsidRPr="00313689" w:rsidRDefault="00313689" w:rsidP="00313689">
      <w:pPr>
        <w:rPr>
          <w:rFonts w:ascii="MetricHPE Light" w:hAnsi="MetricHPE Light"/>
          <w:lang w:val="en"/>
        </w:rPr>
      </w:pPr>
    </w:p>
    <w:p w14:paraId="5135F2F8" w14:textId="77777777" w:rsidR="00313689" w:rsidRPr="00313689" w:rsidRDefault="00313689" w:rsidP="00313689">
      <w:pPr>
        <w:rPr>
          <w:rFonts w:ascii="MetricHPE Light" w:hAnsi="MetricHPE Light"/>
          <w:lang w:val="en"/>
        </w:rPr>
      </w:pPr>
      <w:r w:rsidRPr="00313689">
        <w:rPr>
          <w:rFonts w:ascii="MetricHPE Light" w:hAnsi="MetricHPE Light"/>
          <w:lang w:val="en"/>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1DB6F6C7" w14:textId="77777777" w:rsidR="00313689" w:rsidRPr="00313689" w:rsidRDefault="00313689" w:rsidP="00313689">
      <w:pPr>
        <w:rPr>
          <w:rFonts w:ascii="MetricHPE Light" w:hAnsi="MetricHPE Light"/>
          <w:lang w:val="en"/>
        </w:rPr>
      </w:pPr>
    </w:p>
    <w:p w14:paraId="0F25EC3D"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If, pursuant to or in connection with a single transaction or arrangement, you convey, or propagate by procuring conveyance of, a covered work, and grant a patent license to some of </w:t>
      </w:r>
      <w:r w:rsidRPr="00313689">
        <w:rPr>
          <w:rFonts w:ascii="MetricHPE Light" w:hAnsi="MetricHPE Light"/>
          <w:lang w:val="en"/>
        </w:rPr>
        <w:lastRenderedPageBreak/>
        <w:t>the parties receiving the covered work authorizing them to use, propagate, modify or convey a specific copy of the covered work, then the patent license you grant is automatically extended to all recipients of the covered work and works based on it.</w:t>
      </w:r>
    </w:p>
    <w:p w14:paraId="3CE49FA0" w14:textId="77777777" w:rsidR="00313689" w:rsidRPr="00313689" w:rsidRDefault="00313689" w:rsidP="00313689">
      <w:pPr>
        <w:rPr>
          <w:rFonts w:ascii="MetricHPE Light" w:hAnsi="MetricHPE Light"/>
          <w:lang w:val="en"/>
        </w:rPr>
      </w:pPr>
    </w:p>
    <w:p w14:paraId="29CC9132" w14:textId="77777777" w:rsidR="00313689" w:rsidRPr="00313689" w:rsidRDefault="00313689" w:rsidP="00313689">
      <w:pPr>
        <w:rPr>
          <w:rFonts w:ascii="MetricHPE Light" w:hAnsi="MetricHPE Light"/>
          <w:lang w:val="en"/>
        </w:rPr>
      </w:pPr>
      <w:r w:rsidRPr="00313689">
        <w:rPr>
          <w:rFonts w:ascii="MetricHPE Light" w:hAnsi="MetricHPE Light"/>
          <w:lang w:val="en"/>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27EAFD5D" w14:textId="77777777" w:rsidR="00313689" w:rsidRPr="00313689" w:rsidRDefault="00313689" w:rsidP="00313689">
      <w:pPr>
        <w:rPr>
          <w:rFonts w:ascii="MetricHPE Light" w:hAnsi="MetricHPE Light"/>
          <w:lang w:val="en"/>
        </w:rPr>
      </w:pPr>
    </w:p>
    <w:p w14:paraId="7D069639" w14:textId="77777777" w:rsidR="00313689" w:rsidRPr="00313689" w:rsidRDefault="00313689" w:rsidP="00313689">
      <w:pPr>
        <w:rPr>
          <w:rFonts w:ascii="MetricHPE Light" w:hAnsi="MetricHPE Light"/>
          <w:lang w:val="en"/>
        </w:rPr>
      </w:pPr>
      <w:r w:rsidRPr="00313689">
        <w:rPr>
          <w:rFonts w:ascii="MetricHPE Light" w:hAnsi="MetricHPE Light"/>
          <w:lang w:val="en"/>
        </w:rPr>
        <w:t>Nothing in this License shall be construed as excluding or limiting any implied license or other defenses to infringement that may otherwise be available to you under applicable patent law.</w:t>
      </w:r>
    </w:p>
    <w:p w14:paraId="00BE06D1" w14:textId="1592BCAE"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No Surrender of Others' Freedom. </w:t>
      </w:r>
    </w:p>
    <w:p w14:paraId="15182804" w14:textId="77777777" w:rsidR="00313689" w:rsidRPr="00313689" w:rsidRDefault="00313689" w:rsidP="00313689">
      <w:pPr>
        <w:rPr>
          <w:rFonts w:ascii="MetricHPE Light" w:hAnsi="MetricHPE Light"/>
          <w:lang w:val="en"/>
        </w:rPr>
      </w:pPr>
      <w:r w:rsidRPr="00313689">
        <w:rPr>
          <w:rFonts w:ascii="MetricHPE Light" w:hAnsi="MetricHPE Light"/>
          <w:lang w:val="en"/>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5AC3DBBF" w14:textId="48DCBE72"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Use with the GNU </w:t>
      </w:r>
      <w:proofErr w:type="spellStart"/>
      <w:r w:rsidRPr="00A44F93">
        <w:rPr>
          <w:rFonts w:ascii="MetricHPE Light" w:hAnsi="MetricHPE Light"/>
          <w:lang w:val="en"/>
        </w:rPr>
        <w:t>Affero</w:t>
      </w:r>
      <w:proofErr w:type="spellEnd"/>
      <w:r w:rsidRPr="00A44F93">
        <w:rPr>
          <w:rFonts w:ascii="MetricHPE Light" w:hAnsi="MetricHPE Light"/>
          <w:lang w:val="en"/>
        </w:rPr>
        <w:t xml:space="preserve"> General Public License. </w:t>
      </w:r>
    </w:p>
    <w:p w14:paraId="26D21FDE"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Notwithstanding any other provision of this License, you have permission to link or combine any covered work with a work licensed under version 3 of the GNU </w:t>
      </w:r>
      <w:proofErr w:type="spellStart"/>
      <w:r w:rsidRPr="00313689">
        <w:rPr>
          <w:rFonts w:ascii="MetricHPE Light" w:hAnsi="MetricHPE Light"/>
          <w:lang w:val="en"/>
        </w:rPr>
        <w:t>Affero</w:t>
      </w:r>
      <w:proofErr w:type="spellEnd"/>
      <w:r w:rsidRPr="00313689">
        <w:rPr>
          <w:rFonts w:ascii="MetricHPE Light" w:hAnsi="MetricHPE Light"/>
          <w:lang w:val="en"/>
        </w:rPr>
        <w:t xml:space="preserve"> General Public License into a single combined work, and to convey the resulting work. The terms of this License will continue to apply to the part which is the covered work, but the special requirements of the GNU </w:t>
      </w:r>
      <w:proofErr w:type="spellStart"/>
      <w:r w:rsidRPr="00313689">
        <w:rPr>
          <w:rFonts w:ascii="MetricHPE Light" w:hAnsi="MetricHPE Light"/>
          <w:lang w:val="en"/>
        </w:rPr>
        <w:t>Affero</w:t>
      </w:r>
      <w:proofErr w:type="spellEnd"/>
      <w:r w:rsidRPr="00313689">
        <w:rPr>
          <w:rFonts w:ascii="MetricHPE Light" w:hAnsi="MetricHPE Light"/>
          <w:lang w:val="en"/>
        </w:rPr>
        <w:t xml:space="preserve"> General Public License, section 13, concerning interaction through a network will apply to the combination as such.</w:t>
      </w:r>
    </w:p>
    <w:p w14:paraId="661D51FA" w14:textId="6BF70531"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Revised Versions of this License. </w:t>
      </w:r>
    </w:p>
    <w:p w14:paraId="0DDEC4DB" w14:textId="77777777" w:rsidR="00313689" w:rsidRPr="00313689" w:rsidRDefault="00313689" w:rsidP="00313689">
      <w:pPr>
        <w:rPr>
          <w:rFonts w:ascii="MetricHPE Light" w:hAnsi="MetricHPE Light"/>
          <w:lang w:val="en"/>
        </w:rPr>
      </w:pPr>
      <w:r w:rsidRPr="00313689">
        <w:rPr>
          <w:rFonts w:ascii="MetricHPE Light" w:hAnsi="MetricHPE Light"/>
          <w:lang w:val="en"/>
        </w:rPr>
        <w:t>The Free Software Foundation may publish revised and/or new versions of the GNU General Public License from time to time. Such new versions will be similar in spirit to the present version, but may differ in detail to address new problems or concerns.</w:t>
      </w:r>
    </w:p>
    <w:p w14:paraId="3632C1A7" w14:textId="77777777" w:rsidR="00313689" w:rsidRPr="00313689" w:rsidRDefault="00313689" w:rsidP="00313689">
      <w:pPr>
        <w:rPr>
          <w:rFonts w:ascii="MetricHPE Light" w:hAnsi="MetricHPE Light"/>
          <w:lang w:val="en"/>
        </w:rPr>
      </w:pPr>
    </w:p>
    <w:p w14:paraId="543BF111" w14:textId="77777777" w:rsidR="00313689" w:rsidRPr="00313689" w:rsidRDefault="00313689" w:rsidP="00313689">
      <w:pPr>
        <w:rPr>
          <w:rFonts w:ascii="MetricHPE Light" w:hAnsi="MetricHPE Light"/>
          <w:lang w:val="en"/>
        </w:rPr>
      </w:pPr>
      <w:r w:rsidRPr="00313689">
        <w:rPr>
          <w:rFonts w:ascii="MetricHPE Light" w:hAnsi="MetricHPE Light"/>
          <w:lang w:val="en"/>
        </w:rPr>
        <w:t xml:space="preserve">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w:t>
      </w:r>
      <w:r w:rsidRPr="00313689">
        <w:rPr>
          <w:rFonts w:ascii="MetricHPE Light" w:hAnsi="MetricHPE Light"/>
          <w:lang w:val="en"/>
        </w:rPr>
        <w:lastRenderedPageBreak/>
        <w:t>later version published by the Free Software Foundation. If the Program does not specify a version number of the GNU General Public License, you may choose any version ever published by the Free Software Foundation.</w:t>
      </w:r>
    </w:p>
    <w:p w14:paraId="1A9C0B5E" w14:textId="77777777" w:rsidR="00313689" w:rsidRPr="00313689" w:rsidRDefault="00313689" w:rsidP="00313689">
      <w:pPr>
        <w:rPr>
          <w:rFonts w:ascii="MetricHPE Light" w:hAnsi="MetricHPE Light"/>
          <w:lang w:val="en"/>
        </w:rPr>
      </w:pPr>
    </w:p>
    <w:p w14:paraId="6F6CE817" w14:textId="77777777" w:rsidR="00313689" w:rsidRPr="00313689" w:rsidRDefault="00313689" w:rsidP="00313689">
      <w:pPr>
        <w:rPr>
          <w:rFonts w:ascii="MetricHPE Light" w:hAnsi="MetricHPE Light"/>
          <w:lang w:val="en"/>
        </w:rPr>
      </w:pPr>
      <w:r w:rsidRPr="00313689">
        <w:rPr>
          <w:rFonts w:ascii="MetricHPE Light" w:hAnsi="MetricHPE Light"/>
          <w:lang w:val="en"/>
        </w:rPr>
        <w:t>If the Program specifies that a proxy can decide which future versions of the GNU General Public License can be used, that proxy's public statement of acceptance of a version permanently authorizes you to choose that version for the Program.</w:t>
      </w:r>
    </w:p>
    <w:p w14:paraId="4010BD7B" w14:textId="77777777" w:rsidR="00313689" w:rsidRPr="00313689" w:rsidRDefault="00313689" w:rsidP="00313689">
      <w:pPr>
        <w:rPr>
          <w:rFonts w:ascii="MetricHPE Light" w:hAnsi="MetricHPE Light"/>
          <w:lang w:val="en"/>
        </w:rPr>
      </w:pPr>
    </w:p>
    <w:p w14:paraId="5D41ECBA" w14:textId="77777777" w:rsidR="00313689" w:rsidRPr="00313689" w:rsidRDefault="00313689" w:rsidP="00313689">
      <w:pPr>
        <w:rPr>
          <w:rFonts w:ascii="MetricHPE Light" w:hAnsi="MetricHPE Light"/>
          <w:lang w:val="en"/>
        </w:rPr>
      </w:pPr>
      <w:r w:rsidRPr="00313689">
        <w:rPr>
          <w:rFonts w:ascii="MetricHPE Light" w:hAnsi="MetricHPE Light"/>
          <w:lang w:val="en"/>
        </w:rPr>
        <w:t>Later license versions may give you additional or different permissions. However, no additional obligations are imposed on any author or copyright holder as a result of your choosing to follow a later version.</w:t>
      </w:r>
    </w:p>
    <w:p w14:paraId="45237BA1" w14:textId="24ABA070"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Disclaimer of Warranty. </w:t>
      </w:r>
    </w:p>
    <w:p w14:paraId="7D4AA414" w14:textId="77777777" w:rsidR="00313689" w:rsidRPr="00313689" w:rsidRDefault="00313689" w:rsidP="00313689">
      <w:pPr>
        <w:rPr>
          <w:rFonts w:ascii="MetricHPE Light" w:hAnsi="MetricHPE Light"/>
          <w:lang w:val="en"/>
        </w:rPr>
      </w:pPr>
      <w:r w:rsidRPr="00313689">
        <w:rPr>
          <w:rFonts w:ascii="MetricHPE Light" w:hAnsi="MetricHPE Light"/>
          <w:lang w:val="en"/>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385963E" w14:textId="179E9955"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Limitation of Liability. </w:t>
      </w:r>
    </w:p>
    <w:p w14:paraId="26E18F7B" w14:textId="77777777" w:rsidR="00313689" w:rsidRPr="00313689" w:rsidRDefault="00313689" w:rsidP="00313689">
      <w:pPr>
        <w:rPr>
          <w:rFonts w:ascii="MetricHPE Light" w:hAnsi="MetricHPE Light"/>
          <w:lang w:val="en"/>
        </w:rPr>
      </w:pPr>
      <w:r w:rsidRPr="00313689">
        <w:rPr>
          <w:rFonts w:ascii="MetricHPE Light" w:hAnsi="MetricHPE Light"/>
          <w:lang w:val="en"/>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364A3C0C" w14:textId="3E239C76" w:rsidR="00313689" w:rsidRPr="00A44F93" w:rsidRDefault="00313689" w:rsidP="00CA4E79">
      <w:pPr>
        <w:pStyle w:val="ListParagraph"/>
        <w:numPr>
          <w:ilvl w:val="0"/>
          <w:numId w:val="30"/>
        </w:numPr>
        <w:rPr>
          <w:rFonts w:ascii="MetricHPE Light" w:hAnsi="MetricHPE Light"/>
          <w:lang w:val="en"/>
        </w:rPr>
      </w:pPr>
      <w:r w:rsidRPr="00A44F93">
        <w:rPr>
          <w:rFonts w:ascii="MetricHPE Light" w:hAnsi="MetricHPE Light"/>
          <w:lang w:val="en"/>
        </w:rPr>
        <w:t xml:space="preserve">Interpretation of Sections 15 and 16. </w:t>
      </w:r>
    </w:p>
    <w:p w14:paraId="58EE7472" w14:textId="77777777" w:rsidR="00313689" w:rsidRPr="00313689" w:rsidRDefault="00313689" w:rsidP="00313689">
      <w:pPr>
        <w:rPr>
          <w:rFonts w:ascii="MetricHPE Light" w:hAnsi="MetricHPE Light"/>
          <w:lang w:val="en"/>
        </w:rPr>
      </w:pPr>
      <w:r w:rsidRPr="00313689">
        <w:rPr>
          <w:rFonts w:ascii="MetricHPE Light" w:hAnsi="MetricHPE Light"/>
          <w:lang w:val="en"/>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4EF61C52" w14:textId="77777777" w:rsidR="00313689" w:rsidRPr="00313689" w:rsidRDefault="00313689" w:rsidP="00313689">
      <w:pPr>
        <w:rPr>
          <w:rFonts w:ascii="MetricHPE Light" w:hAnsi="MetricHPE Light"/>
          <w:lang w:val="en"/>
        </w:rPr>
      </w:pPr>
    </w:p>
    <w:p w14:paraId="741860F1" w14:textId="52A946A3" w:rsidR="00313689" w:rsidRPr="00313689" w:rsidRDefault="00313689" w:rsidP="00313689">
      <w:pPr>
        <w:rPr>
          <w:rFonts w:ascii="MetricHPE Light" w:hAnsi="MetricHPE Light"/>
          <w:lang w:val="en"/>
        </w:rPr>
      </w:pPr>
      <w:r w:rsidRPr="00313689">
        <w:rPr>
          <w:rFonts w:ascii="MetricHPE Light" w:hAnsi="MetricHPE Light"/>
          <w:lang w:val="en"/>
        </w:rPr>
        <w:t>END OF TERMS AND CONDITIONS</w:t>
      </w:r>
    </w:p>
    <w:p w14:paraId="0C94A3D9" w14:textId="77777777" w:rsidR="00835D26" w:rsidRDefault="00835D26" w:rsidP="009C04DD">
      <w:pPr>
        <w:rPr>
          <w:rFonts w:ascii="MetricHPE Light" w:hAnsi="MetricHPE Light"/>
        </w:rPr>
      </w:pPr>
    </w:p>
    <w:p w14:paraId="127F2938" w14:textId="65567552" w:rsidR="007470A9" w:rsidRDefault="007470A9" w:rsidP="007470A9">
      <w:pPr>
        <w:pStyle w:val="Heading2"/>
        <w:rPr>
          <w:rFonts w:ascii="MetricHPE Semibold" w:hAnsi="MetricHPE Semibold"/>
          <w:color w:val="auto"/>
          <w:sz w:val="24"/>
          <w:szCs w:val="24"/>
          <w:lang w:val="en"/>
        </w:rPr>
      </w:pPr>
      <w:bookmarkStart w:id="13" w:name="_GNU_Lesser_General"/>
      <w:bookmarkEnd w:id="13"/>
      <w:r w:rsidRPr="008440F6">
        <w:rPr>
          <w:rFonts w:ascii="MetricHPE Semibold" w:hAnsi="MetricHPE Semibold"/>
          <w:color w:val="auto"/>
          <w:sz w:val="24"/>
          <w:szCs w:val="24"/>
          <w:lang w:val="en"/>
        </w:rPr>
        <w:lastRenderedPageBreak/>
        <w:t xml:space="preserve">GNU Lesser General Public License, version </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 xml:space="preserve"> (LGPL-</w:t>
      </w:r>
      <w:r>
        <w:rPr>
          <w:rFonts w:ascii="MetricHPE Semibold" w:hAnsi="MetricHPE Semibold"/>
          <w:color w:val="auto"/>
          <w:sz w:val="24"/>
          <w:szCs w:val="24"/>
          <w:lang w:val="en"/>
        </w:rPr>
        <w:t>2.1</w:t>
      </w:r>
      <w:r w:rsidRPr="008440F6">
        <w:rPr>
          <w:rFonts w:ascii="MetricHPE Semibold" w:hAnsi="MetricHPE Semibold"/>
          <w:color w:val="auto"/>
          <w:sz w:val="24"/>
          <w:szCs w:val="24"/>
          <w:lang w:val="en"/>
        </w:rPr>
        <w:t xml:space="preserve">) </w:t>
      </w:r>
    </w:p>
    <w:p w14:paraId="466C43B6" w14:textId="56408F7B" w:rsidR="007470A9" w:rsidRDefault="007470A9" w:rsidP="009C04DD">
      <w:pPr>
        <w:rPr>
          <w:rFonts w:ascii="MetricHPE Light" w:hAnsi="MetricHPE Light"/>
        </w:rPr>
      </w:pPr>
      <w:r>
        <w:rPr>
          <w:rFonts w:ascii="MetricHPE Light" w:hAnsi="MetricHPE Light"/>
        </w:rPr>
        <w:t>Source:</w:t>
      </w:r>
      <w:r w:rsidR="006161A7">
        <w:rPr>
          <w:rFonts w:ascii="MetricHPE Light" w:hAnsi="MetricHPE Light"/>
        </w:rPr>
        <w:t xml:space="preserve"> </w:t>
      </w:r>
      <w:hyperlink r:id="rId26" w:history="1">
        <w:r w:rsidR="00D629F2" w:rsidRPr="00B07A12">
          <w:rPr>
            <w:rStyle w:val="Hyperlink"/>
            <w:rFonts w:ascii="MetricHPE Light" w:hAnsi="MetricHPE Light"/>
          </w:rPr>
          <w:t>https://opensource.org/licenses/LGPL-2.1</w:t>
        </w:r>
      </w:hyperlink>
      <w:r w:rsidR="006161A7">
        <w:rPr>
          <w:rFonts w:ascii="MetricHPE Light" w:hAnsi="MetricHPE Light"/>
        </w:rPr>
        <w:t>.</w:t>
      </w:r>
    </w:p>
    <w:p w14:paraId="7B73A1AB" w14:textId="77777777" w:rsidR="006B1ECC" w:rsidRPr="006B1ECC" w:rsidRDefault="006B1ECC" w:rsidP="006B1ECC">
      <w:pPr>
        <w:rPr>
          <w:rFonts w:ascii="MetricHPE Light" w:hAnsi="MetricHPE Light"/>
        </w:rPr>
      </w:pPr>
      <w:r w:rsidRPr="006B1ECC">
        <w:rPr>
          <w:rFonts w:ascii="MetricHPE Light" w:hAnsi="MetricHPE Light"/>
        </w:rPr>
        <w:t>GNU Lesser General Public License</w:t>
      </w:r>
    </w:p>
    <w:p w14:paraId="1E0E268B" w14:textId="5C0064D7" w:rsidR="006B1ECC" w:rsidRPr="006B1ECC" w:rsidRDefault="006B1ECC" w:rsidP="006B1ECC">
      <w:pPr>
        <w:rPr>
          <w:rFonts w:ascii="MetricHPE Light" w:hAnsi="MetricHPE Light"/>
        </w:rPr>
      </w:pPr>
      <w:r w:rsidRPr="006B1ECC">
        <w:rPr>
          <w:rFonts w:ascii="MetricHPE Light" w:hAnsi="MetricHPE Light"/>
        </w:rPr>
        <w:t>Version 2.1, February 1999</w:t>
      </w:r>
    </w:p>
    <w:p w14:paraId="1FE95B12" w14:textId="77777777" w:rsidR="006B1ECC" w:rsidRPr="006B1ECC" w:rsidRDefault="006B1ECC" w:rsidP="006B1ECC">
      <w:pPr>
        <w:rPr>
          <w:rFonts w:ascii="MetricHPE Light" w:hAnsi="MetricHPE Light"/>
        </w:rPr>
      </w:pPr>
    </w:p>
    <w:p w14:paraId="56577A55" w14:textId="77777777" w:rsidR="006B1ECC" w:rsidRPr="006B1ECC" w:rsidRDefault="006B1ECC" w:rsidP="006B1ECC">
      <w:pPr>
        <w:rPr>
          <w:rFonts w:ascii="MetricHPE Light" w:hAnsi="MetricHPE Light"/>
        </w:rPr>
      </w:pPr>
      <w:r w:rsidRPr="006B1ECC">
        <w:rPr>
          <w:rFonts w:ascii="MetricHPE Light" w:hAnsi="MetricHPE Light"/>
        </w:rPr>
        <w:t xml:space="preserve">“ </w:t>
      </w:r>
    </w:p>
    <w:p w14:paraId="74FD02F1" w14:textId="77777777" w:rsidR="006B1ECC" w:rsidRPr="006B1ECC" w:rsidRDefault="006B1ECC" w:rsidP="006B1ECC">
      <w:pPr>
        <w:rPr>
          <w:rFonts w:ascii="MetricHPE Light" w:hAnsi="MetricHPE Light"/>
        </w:rPr>
      </w:pPr>
      <w:r w:rsidRPr="006B1ECC">
        <w:rPr>
          <w:rFonts w:ascii="MetricHPE Light" w:hAnsi="MetricHPE Light"/>
        </w:rPr>
        <w:t xml:space="preserve">Copyright (C) 1991, 1999 Free Software Foundation, Inc. 59 Temple Place, Suite 330, Boston, MA 02111-1307 USA </w:t>
      </w:r>
      <w:proofErr w:type="gramStart"/>
      <w:r w:rsidRPr="006B1ECC">
        <w:rPr>
          <w:rFonts w:ascii="MetricHPE Light" w:hAnsi="MetricHPE Light"/>
        </w:rPr>
        <w:t>Everyone</w:t>
      </w:r>
      <w:proofErr w:type="gramEnd"/>
      <w:r w:rsidRPr="006B1ECC">
        <w:rPr>
          <w:rFonts w:ascii="MetricHPE Light" w:hAnsi="MetricHPE Light"/>
        </w:rPr>
        <w:t xml:space="preserve"> is permitted to copy and distribute verbatim copies of this license document, but changing it is not allowed.</w:t>
      </w:r>
    </w:p>
    <w:p w14:paraId="2966BF41" w14:textId="77777777" w:rsidR="006B1ECC" w:rsidRPr="006B1ECC" w:rsidRDefault="006B1ECC" w:rsidP="006B1ECC">
      <w:pPr>
        <w:rPr>
          <w:rFonts w:ascii="MetricHPE Light" w:hAnsi="MetricHPE Light"/>
        </w:rPr>
      </w:pPr>
    </w:p>
    <w:p w14:paraId="65C3E313" w14:textId="77777777" w:rsidR="006B1ECC" w:rsidRPr="006B1ECC" w:rsidRDefault="006B1ECC" w:rsidP="006B1ECC">
      <w:pPr>
        <w:rPr>
          <w:rFonts w:ascii="MetricHPE Light" w:hAnsi="MetricHPE Light"/>
        </w:rPr>
      </w:pPr>
      <w:r w:rsidRPr="006B1ECC">
        <w:rPr>
          <w:rFonts w:ascii="MetricHPE Light" w:hAnsi="MetricHPE Light"/>
        </w:rPr>
        <w:t>[This is the first released version of the Lesser GPL. It also counts as the successor of the GNU Library Public License, version 2, hence the version number 2.1.]</w:t>
      </w:r>
    </w:p>
    <w:p w14:paraId="26EB2E2A" w14:textId="77777777" w:rsidR="006B1ECC" w:rsidRPr="006B1ECC" w:rsidRDefault="006B1ECC" w:rsidP="006B1ECC">
      <w:pPr>
        <w:rPr>
          <w:rFonts w:ascii="MetricHPE Light" w:hAnsi="MetricHPE Light"/>
        </w:rPr>
      </w:pPr>
    </w:p>
    <w:p w14:paraId="2756C811" w14:textId="77777777" w:rsidR="006B1ECC" w:rsidRPr="006B1ECC" w:rsidRDefault="006B1ECC" w:rsidP="006B1ECC">
      <w:pPr>
        <w:rPr>
          <w:rFonts w:ascii="MetricHPE Light" w:hAnsi="MetricHPE Light"/>
        </w:rPr>
      </w:pPr>
      <w:r w:rsidRPr="006B1ECC">
        <w:rPr>
          <w:rFonts w:ascii="MetricHPE Light" w:hAnsi="MetricHPE Light"/>
        </w:rPr>
        <w:t>Preamble</w:t>
      </w:r>
    </w:p>
    <w:p w14:paraId="4746009A" w14:textId="77777777" w:rsidR="006B1ECC" w:rsidRPr="006B1ECC" w:rsidRDefault="006B1ECC" w:rsidP="006B1ECC">
      <w:pPr>
        <w:rPr>
          <w:rFonts w:ascii="MetricHPE Light" w:hAnsi="MetricHPE Light"/>
        </w:rPr>
      </w:pPr>
    </w:p>
    <w:p w14:paraId="6391F846" w14:textId="77777777" w:rsidR="006B1ECC" w:rsidRPr="006B1ECC" w:rsidRDefault="006B1ECC" w:rsidP="006B1ECC">
      <w:pPr>
        <w:rPr>
          <w:rFonts w:ascii="MetricHPE Light" w:hAnsi="MetricHPE Light"/>
        </w:rPr>
      </w:pPr>
      <w:r w:rsidRPr="006B1ECC">
        <w:rPr>
          <w:rFonts w:ascii="MetricHPE Light" w:hAnsi="MetricHPE Light"/>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p>
    <w:p w14:paraId="71EE7795" w14:textId="77777777" w:rsidR="006B1ECC" w:rsidRPr="006B1ECC" w:rsidRDefault="006B1ECC" w:rsidP="006B1ECC">
      <w:pPr>
        <w:rPr>
          <w:rFonts w:ascii="MetricHPE Light" w:hAnsi="MetricHPE Light"/>
        </w:rPr>
      </w:pPr>
    </w:p>
    <w:p w14:paraId="646E8D62" w14:textId="77777777" w:rsidR="006B1ECC" w:rsidRPr="006B1ECC" w:rsidRDefault="006B1ECC" w:rsidP="006B1ECC">
      <w:pPr>
        <w:rPr>
          <w:rFonts w:ascii="MetricHPE Light" w:hAnsi="MetricHPE Light"/>
        </w:rPr>
      </w:pPr>
      <w:r w:rsidRPr="006B1ECC">
        <w:rPr>
          <w:rFonts w:ascii="MetricHPE Light" w:hAnsi="MetricHPE Light"/>
        </w:rP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p>
    <w:p w14:paraId="0032C4FE" w14:textId="77777777" w:rsidR="006B1ECC" w:rsidRPr="006B1ECC" w:rsidRDefault="006B1ECC" w:rsidP="006B1ECC">
      <w:pPr>
        <w:rPr>
          <w:rFonts w:ascii="MetricHPE Light" w:hAnsi="MetricHPE Light"/>
        </w:rPr>
      </w:pPr>
    </w:p>
    <w:p w14:paraId="36BBF654" w14:textId="77777777" w:rsidR="006B1ECC" w:rsidRPr="006B1ECC" w:rsidRDefault="006B1ECC" w:rsidP="006B1ECC">
      <w:pPr>
        <w:rPr>
          <w:rFonts w:ascii="MetricHPE Light" w:hAnsi="MetricHPE Light"/>
        </w:rPr>
      </w:pPr>
      <w:r w:rsidRPr="006B1ECC">
        <w:rPr>
          <w:rFonts w:ascii="MetricHPE Light" w:hAnsi="MetricHPE Light"/>
        </w:rP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p>
    <w:p w14:paraId="63E5B4E1" w14:textId="77777777" w:rsidR="006B1ECC" w:rsidRPr="006B1ECC" w:rsidRDefault="006B1ECC" w:rsidP="006B1ECC">
      <w:pPr>
        <w:rPr>
          <w:rFonts w:ascii="MetricHPE Light" w:hAnsi="MetricHPE Light"/>
        </w:rPr>
      </w:pPr>
    </w:p>
    <w:p w14:paraId="7E590515" w14:textId="77777777" w:rsidR="006B1ECC" w:rsidRPr="006B1ECC" w:rsidRDefault="006B1ECC" w:rsidP="006B1ECC">
      <w:pPr>
        <w:rPr>
          <w:rFonts w:ascii="MetricHPE Light" w:hAnsi="MetricHPE Light"/>
        </w:rPr>
      </w:pPr>
      <w:r w:rsidRPr="006B1ECC">
        <w:rPr>
          <w:rFonts w:ascii="MetricHPE Light" w:hAnsi="MetricHPE Light"/>
        </w:rP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 </w:t>
      </w:r>
    </w:p>
    <w:p w14:paraId="382505AB" w14:textId="77777777" w:rsidR="006B1ECC" w:rsidRPr="006B1ECC" w:rsidRDefault="006B1ECC" w:rsidP="006B1ECC">
      <w:pPr>
        <w:rPr>
          <w:rFonts w:ascii="MetricHPE Light" w:hAnsi="MetricHPE Light"/>
        </w:rPr>
      </w:pPr>
    </w:p>
    <w:p w14:paraId="7F574184"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p>
    <w:p w14:paraId="51796155" w14:textId="77777777" w:rsidR="006B1ECC" w:rsidRPr="006B1ECC" w:rsidRDefault="006B1ECC" w:rsidP="006B1ECC">
      <w:pPr>
        <w:rPr>
          <w:rFonts w:ascii="MetricHPE Light" w:hAnsi="MetricHPE Light"/>
        </w:rPr>
      </w:pPr>
    </w:p>
    <w:p w14:paraId="3897E7CD" w14:textId="77777777" w:rsidR="006B1ECC" w:rsidRPr="006B1ECC" w:rsidRDefault="006B1ECC" w:rsidP="006B1ECC">
      <w:pPr>
        <w:rPr>
          <w:rFonts w:ascii="MetricHPE Light" w:hAnsi="MetricHPE Light"/>
        </w:rPr>
      </w:pPr>
      <w:r w:rsidRPr="006B1ECC">
        <w:rPr>
          <w:rFonts w:ascii="MetricHPE Light" w:hAnsi="MetricHPE Light"/>
        </w:rPr>
        <w:t xml:space="preserve">We protect your rights with a two-step method: (1) we copyright the library, and (2) we offer you this license, which gives you legal permission to copy, distribute and/or modify the library. </w:t>
      </w:r>
    </w:p>
    <w:p w14:paraId="36A468DB" w14:textId="77777777" w:rsidR="006B1ECC" w:rsidRPr="006B1ECC" w:rsidRDefault="006B1ECC" w:rsidP="006B1ECC">
      <w:pPr>
        <w:rPr>
          <w:rFonts w:ascii="MetricHPE Light" w:hAnsi="MetricHPE Light"/>
        </w:rPr>
      </w:pPr>
    </w:p>
    <w:p w14:paraId="5C577B0A" w14:textId="77777777" w:rsidR="006B1ECC" w:rsidRPr="006B1ECC" w:rsidRDefault="006B1ECC" w:rsidP="006B1ECC">
      <w:pPr>
        <w:rPr>
          <w:rFonts w:ascii="MetricHPE Light" w:hAnsi="MetricHPE Light"/>
        </w:rPr>
      </w:pPr>
      <w:r w:rsidRPr="006B1ECC">
        <w:rPr>
          <w:rFonts w:ascii="MetricHPE Light" w:hAnsi="MetricHPE Light"/>
        </w:rP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p>
    <w:p w14:paraId="2318148A" w14:textId="77777777" w:rsidR="006B1ECC" w:rsidRPr="006B1ECC" w:rsidRDefault="006B1ECC" w:rsidP="006B1ECC">
      <w:pPr>
        <w:rPr>
          <w:rFonts w:ascii="MetricHPE Light" w:hAnsi="MetricHPE Light"/>
        </w:rPr>
      </w:pPr>
    </w:p>
    <w:p w14:paraId="6DD8A6CE" w14:textId="77777777" w:rsidR="006B1ECC" w:rsidRPr="006B1ECC" w:rsidRDefault="006B1ECC" w:rsidP="006B1ECC">
      <w:pPr>
        <w:rPr>
          <w:rFonts w:ascii="MetricHPE Light" w:hAnsi="MetricHPE Light"/>
        </w:rPr>
      </w:pPr>
      <w:r w:rsidRPr="006B1ECC">
        <w:rPr>
          <w:rFonts w:ascii="MetricHPE Light" w:hAnsi="MetricHPE Light"/>
        </w:rP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p>
    <w:p w14:paraId="2B842147" w14:textId="77777777" w:rsidR="006B1ECC" w:rsidRPr="006B1ECC" w:rsidRDefault="006B1ECC" w:rsidP="006B1ECC">
      <w:pPr>
        <w:rPr>
          <w:rFonts w:ascii="MetricHPE Light" w:hAnsi="MetricHPE Light"/>
        </w:rPr>
      </w:pPr>
    </w:p>
    <w:p w14:paraId="06FD5EC3" w14:textId="77777777" w:rsidR="006B1ECC" w:rsidRPr="006B1ECC" w:rsidRDefault="006B1ECC" w:rsidP="006B1ECC">
      <w:pPr>
        <w:rPr>
          <w:rFonts w:ascii="MetricHPE Light" w:hAnsi="MetricHPE Light"/>
        </w:rPr>
      </w:pPr>
      <w:r w:rsidRPr="006B1ECC">
        <w:rPr>
          <w:rFonts w:ascii="MetricHPE Light" w:hAnsi="MetricHPE Light"/>
        </w:rP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p>
    <w:p w14:paraId="41291AA2" w14:textId="77777777" w:rsidR="006B1ECC" w:rsidRPr="006B1ECC" w:rsidRDefault="006B1ECC" w:rsidP="006B1ECC">
      <w:pPr>
        <w:rPr>
          <w:rFonts w:ascii="MetricHPE Light" w:hAnsi="MetricHPE Light"/>
        </w:rPr>
      </w:pPr>
    </w:p>
    <w:p w14:paraId="60EF90BE" w14:textId="77777777" w:rsidR="006B1ECC" w:rsidRPr="006B1ECC" w:rsidRDefault="006B1ECC" w:rsidP="006B1ECC">
      <w:pPr>
        <w:rPr>
          <w:rFonts w:ascii="MetricHPE Light" w:hAnsi="MetricHPE Light"/>
        </w:rPr>
      </w:pPr>
      <w:r w:rsidRPr="006B1ECC">
        <w:rPr>
          <w:rFonts w:ascii="MetricHPE Light" w:hAnsi="MetricHPE Light"/>
        </w:rP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p>
    <w:p w14:paraId="6190A555" w14:textId="77777777" w:rsidR="006B1ECC" w:rsidRPr="006B1ECC" w:rsidRDefault="006B1ECC" w:rsidP="006B1ECC">
      <w:pPr>
        <w:rPr>
          <w:rFonts w:ascii="MetricHPE Light" w:hAnsi="MetricHPE Light"/>
        </w:rPr>
      </w:pPr>
    </w:p>
    <w:p w14:paraId="0523A5B1" w14:textId="77777777" w:rsidR="006B1ECC" w:rsidRPr="006B1ECC" w:rsidRDefault="006B1ECC" w:rsidP="006B1ECC">
      <w:pPr>
        <w:rPr>
          <w:rFonts w:ascii="MetricHPE Light" w:hAnsi="MetricHPE Light"/>
        </w:rPr>
      </w:pPr>
      <w:r w:rsidRPr="006B1ECC">
        <w:rPr>
          <w:rFonts w:ascii="MetricHPE Light" w:hAnsi="MetricHPE Light"/>
        </w:rPr>
        <w:t xml:space="preserve">We call this license the "Lesser" General Public License because it does Less to protect the user's freedom than the ordinary General Public License. It also provides other free software developers </w:t>
      </w:r>
      <w:proofErr w:type="gramStart"/>
      <w:r w:rsidRPr="006B1ECC">
        <w:rPr>
          <w:rFonts w:ascii="MetricHPE Light" w:hAnsi="MetricHPE Light"/>
        </w:rPr>
        <w:t>Less</w:t>
      </w:r>
      <w:proofErr w:type="gramEnd"/>
      <w:r w:rsidRPr="006B1ECC">
        <w:rPr>
          <w:rFonts w:ascii="MetricHPE Light" w:hAnsi="MetricHPE Light"/>
        </w:rPr>
        <w:t xml:space="preserve"> of an advantage over competing non-free programs. These disadvantages are the reason we use the ordinary General Public License for many libraries. However, the </w:t>
      </w:r>
      <w:proofErr w:type="gramStart"/>
      <w:r w:rsidRPr="006B1ECC">
        <w:rPr>
          <w:rFonts w:ascii="MetricHPE Light" w:hAnsi="MetricHPE Light"/>
        </w:rPr>
        <w:t>Lesser</w:t>
      </w:r>
      <w:proofErr w:type="gramEnd"/>
      <w:r w:rsidRPr="006B1ECC">
        <w:rPr>
          <w:rFonts w:ascii="MetricHPE Light" w:hAnsi="MetricHPE Light"/>
        </w:rPr>
        <w:t xml:space="preserve"> license provides advantages in certain special circumstances. </w:t>
      </w:r>
    </w:p>
    <w:p w14:paraId="43983BC9" w14:textId="77777777" w:rsidR="006B1ECC" w:rsidRPr="006B1ECC" w:rsidRDefault="006B1ECC" w:rsidP="006B1ECC">
      <w:pPr>
        <w:rPr>
          <w:rFonts w:ascii="MetricHPE Light" w:hAnsi="MetricHPE Light"/>
        </w:rPr>
      </w:pPr>
    </w:p>
    <w:p w14:paraId="423A689C" w14:textId="77777777" w:rsidR="006B1ECC" w:rsidRPr="006B1ECC" w:rsidRDefault="006B1ECC" w:rsidP="006B1ECC">
      <w:pPr>
        <w:rPr>
          <w:rFonts w:ascii="MetricHPE Light" w:hAnsi="MetricHPE Light"/>
        </w:rPr>
      </w:pPr>
      <w:r w:rsidRPr="006B1ECC">
        <w:rPr>
          <w:rFonts w:ascii="MetricHPE Light" w:hAnsi="MetricHPE Light"/>
        </w:rPr>
        <w:t xml:space="preserve">For example, on rare occasions, there may be a special need to encourage the widest possible use of a certain library, so that it becomes a de-facto standard. To achieve this, non-free </w:t>
      </w:r>
      <w:r w:rsidRPr="006B1ECC">
        <w:rPr>
          <w:rFonts w:ascii="MetricHPE Light" w:hAnsi="MetricHPE Light"/>
        </w:rPr>
        <w:lastRenderedPageBreak/>
        <w:t xml:space="preserve">programs must be allowed to use the library. A more frequent case is that a free library does the same job as widely used non-free libraries. In this case, there is little to gain by limiting the free library to free software only, so we use the Lesser General Public License. </w:t>
      </w:r>
    </w:p>
    <w:p w14:paraId="55CBF34D" w14:textId="77777777" w:rsidR="006B1ECC" w:rsidRPr="006B1ECC" w:rsidRDefault="006B1ECC" w:rsidP="006B1ECC">
      <w:pPr>
        <w:rPr>
          <w:rFonts w:ascii="MetricHPE Light" w:hAnsi="MetricHPE Light"/>
        </w:rPr>
      </w:pPr>
    </w:p>
    <w:p w14:paraId="0C41A785" w14:textId="77777777" w:rsidR="006B1ECC" w:rsidRPr="006B1ECC" w:rsidRDefault="006B1ECC" w:rsidP="006B1ECC">
      <w:pPr>
        <w:rPr>
          <w:rFonts w:ascii="MetricHPE Light" w:hAnsi="MetricHPE Light"/>
        </w:rPr>
      </w:pPr>
      <w:r w:rsidRPr="006B1ECC">
        <w:rPr>
          <w:rFonts w:ascii="MetricHPE Light" w:hAnsi="MetricHPE Light"/>
        </w:rP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p>
    <w:p w14:paraId="4DC444ED" w14:textId="77777777" w:rsidR="006B1ECC" w:rsidRPr="006B1ECC" w:rsidRDefault="006B1ECC" w:rsidP="006B1ECC">
      <w:pPr>
        <w:rPr>
          <w:rFonts w:ascii="MetricHPE Light" w:hAnsi="MetricHPE Light"/>
        </w:rPr>
      </w:pPr>
    </w:p>
    <w:p w14:paraId="7D9506FE" w14:textId="77777777" w:rsidR="006B1ECC" w:rsidRPr="006B1ECC" w:rsidRDefault="006B1ECC" w:rsidP="006B1ECC">
      <w:pPr>
        <w:rPr>
          <w:rFonts w:ascii="MetricHPE Light" w:hAnsi="MetricHPE Light"/>
        </w:rPr>
      </w:pPr>
      <w:r w:rsidRPr="006B1ECC">
        <w:rPr>
          <w:rFonts w:ascii="MetricHPE Light" w:hAnsi="MetricHPE Light"/>
        </w:rPr>
        <w:t xml:space="preserve">Although the Lesser General Public License is </w:t>
      </w:r>
      <w:proofErr w:type="gramStart"/>
      <w:r w:rsidRPr="006B1ECC">
        <w:rPr>
          <w:rFonts w:ascii="MetricHPE Light" w:hAnsi="MetricHPE Light"/>
        </w:rPr>
        <w:t>Less</w:t>
      </w:r>
      <w:proofErr w:type="gramEnd"/>
      <w:r w:rsidRPr="006B1ECC">
        <w:rPr>
          <w:rFonts w:ascii="MetricHPE Light" w:hAnsi="MetricHPE Light"/>
        </w:rPr>
        <w:t xml:space="preserve"> protective of the users' freedom, it does ensure that the user of a program that is linked with the Library has the freedom and the wherewithal to run that program using a modified version of the Library. </w:t>
      </w:r>
    </w:p>
    <w:p w14:paraId="593A48BD" w14:textId="77777777" w:rsidR="006B1ECC" w:rsidRPr="006B1ECC" w:rsidRDefault="006B1ECC" w:rsidP="006B1ECC">
      <w:pPr>
        <w:rPr>
          <w:rFonts w:ascii="MetricHPE Light" w:hAnsi="MetricHPE Light"/>
        </w:rPr>
      </w:pPr>
    </w:p>
    <w:p w14:paraId="2C056E47" w14:textId="77777777" w:rsidR="006B1ECC" w:rsidRPr="006B1ECC" w:rsidRDefault="006B1ECC" w:rsidP="006B1ECC">
      <w:pPr>
        <w:rPr>
          <w:rFonts w:ascii="MetricHPE Light" w:hAnsi="MetricHPE Light"/>
        </w:rPr>
      </w:pPr>
      <w:r w:rsidRPr="006B1ECC">
        <w:rPr>
          <w:rFonts w:ascii="MetricHPE Light" w:hAnsi="MetricHPE Light"/>
        </w:rP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14:paraId="676457AF" w14:textId="77777777" w:rsidR="006B1ECC" w:rsidRPr="006B1ECC" w:rsidRDefault="006B1ECC" w:rsidP="006B1ECC">
      <w:pPr>
        <w:rPr>
          <w:rFonts w:ascii="MetricHPE Light" w:hAnsi="MetricHPE Light"/>
        </w:rPr>
      </w:pPr>
    </w:p>
    <w:p w14:paraId="0F84AFC4" w14:textId="77777777" w:rsidR="006B1ECC" w:rsidRPr="006B1ECC" w:rsidRDefault="006B1ECC" w:rsidP="006B1ECC">
      <w:pPr>
        <w:rPr>
          <w:rFonts w:ascii="MetricHPE Light" w:hAnsi="MetricHPE Light"/>
        </w:rPr>
      </w:pPr>
      <w:r w:rsidRPr="006B1ECC">
        <w:rPr>
          <w:rFonts w:ascii="MetricHPE Light" w:hAnsi="MetricHPE Light"/>
        </w:rPr>
        <w:t>TERMS AND CONDITIONS FOR COPYING, DISTRIBUTION AND MODIFICATION</w:t>
      </w:r>
    </w:p>
    <w:p w14:paraId="7057A7D9" w14:textId="77777777" w:rsidR="006B1ECC" w:rsidRPr="006B1ECC" w:rsidRDefault="006B1ECC" w:rsidP="006B1ECC">
      <w:pPr>
        <w:rPr>
          <w:rFonts w:ascii="MetricHPE Light" w:hAnsi="MetricHPE Light"/>
        </w:rPr>
      </w:pPr>
    </w:p>
    <w:p w14:paraId="6DCF3221" w14:textId="6C493465" w:rsidR="006B1ECC" w:rsidRPr="006B1ECC" w:rsidRDefault="006B1ECC" w:rsidP="00CA4E79">
      <w:pPr>
        <w:pStyle w:val="ListParagraph"/>
        <w:numPr>
          <w:ilvl w:val="0"/>
          <w:numId w:val="34"/>
        </w:numPr>
        <w:rPr>
          <w:rFonts w:ascii="MetricHPE Light" w:hAnsi="MetricHPE Light"/>
        </w:rPr>
      </w:pPr>
      <w:r w:rsidRPr="006B1ECC">
        <w:rPr>
          <w:rFonts w:ascii="MetricHPE Light" w:hAnsi="MetricHPE Light"/>
        </w:rPr>
        <w:t>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p>
    <w:p w14:paraId="40C31765" w14:textId="77777777" w:rsidR="006B1ECC" w:rsidRPr="006B1ECC" w:rsidRDefault="006B1ECC" w:rsidP="006B1ECC">
      <w:pPr>
        <w:rPr>
          <w:rFonts w:ascii="MetricHPE Light" w:hAnsi="MetricHPE Light"/>
        </w:rPr>
      </w:pPr>
    </w:p>
    <w:p w14:paraId="17655DD4" w14:textId="77777777" w:rsidR="006B1ECC" w:rsidRPr="006B1ECC" w:rsidRDefault="006B1ECC" w:rsidP="006B1ECC">
      <w:pPr>
        <w:rPr>
          <w:rFonts w:ascii="MetricHPE Light" w:hAnsi="MetricHPE Light"/>
        </w:rPr>
      </w:pPr>
      <w:r w:rsidRPr="006B1ECC">
        <w:rPr>
          <w:rFonts w:ascii="MetricHPE Light" w:hAnsi="MetricHPE Light"/>
        </w:rPr>
        <w:t xml:space="preserve">A "library" means a collection of software functions and/or data prepared so as to be conveniently linked with application programs (which use some of those functions and data) to form executables. </w:t>
      </w:r>
    </w:p>
    <w:p w14:paraId="26CD4337" w14:textId="77777777" w:rsidR="006B1ECC" w:rsidRPr="006B1ECC" w:rsidRDefault="006B1ECC" w:rsidP="006B1ECC">
      <w:pPr>
        <w:rPr>
          <w:rFonts w:ascii="MetricHPE Light" w:hAnsi="MetricHPE Light"/>
        </w:rPr>
      </w:pPr>
    </w:p>
    <w:p w14:paraId="2B986D79" w14:textId="77777777" w:rsidR="006B1ECC" w:rsidRPr="006B1ECC" w:rsidRDefault="006B1ECC" w:rsidP="006B1ECC">
      <w:pPr>
        <w:rPr>
          <w:rFonts w:ascii="MetricHPE Light" w:hAnsi="MetricHPE Light"/>
        </w:rPr>
      </w:pPr>
      <w:r w:rsidRPr="006B1ECC">
        <w:rPr>
          <w:rFonts w:ascii="MetricHPE Light" w:hAnsi="MetricHPE Light"/>
        </w:rP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p>
    <w:p w14:paraId="11AC824B" w14:textId="77777777" w:rsidR="006B1ECC" w:rsidRPr="006B1ECC" w:rsidRDefault="006B1ECC" w:rsidP="006B1ECC">
      <w:pPr>
        <w:rPr>
          <w:rFonts w:ascii="MetricHPE Light" w:hAnsi="MetricHPE Light"/>
        </w:rPr>
      </w:pPr>
    </w:p>
    <w:p w14:paraId="220F27BA" w14:textId="77777777" w:rsidR="006B1ECC" w:rsidRPr="006B1ECC" w:rsidRDefault="006B1ECC" w:rsidP="006B1ECC">
      <w:pPr>
        <w:rPr>
          <w:rFonts w:ascii="MetricHPE Light" w:hAnsi="MetricHPE Light"/>
        </w:rPr>
      </w:pPr>
      <w:r w:rsidRPr="006B1ECC">
        <w:rPr>
          <w:rFonts w:ascii="MetricHPE Light" w:hAnsi="MetricHPE Light"/>
        </w:rPr>
        <w:t xml:space="preserve">"Source code" for a work means the preferred form of the work for making modifications to it. For a library, complete source code means all the source code for all modules it contains, plus </w:t>
      </w:r>
      <w:r w:rsidRPr="006B1ECC">
        <w:rPr>
          <w:rFonts w:ascii="MetricHPE Light" w:hAnsi="MetricHPE Light"/>
        </w:rPr>
        <w:lastRenderedPageBreak/>
        <w:t>any associated interface definition files, plus the scripts used to control compilation and installation of the library.</w:t>
      </w:r>
    </w:p>
    <w:p w14:paraId="3A73D20D" w14:textId="77777777" w:rsidR="006B1ECC" w:rsidRPr="006B1ECC" w:rsidRDefault="006B1ECC" w:rsidP="006B1ECC">
      <w:pPr>
        <w:rPr>
          <w:rFonts w:ascii="MetricHPE Light" w:hAnsi="MetricHPE Light"/>
        </w:rPr>
      </w:pPr>
    </w:p>
    <w:p w14:paraId="084E2181" w14:textId="77777777" w:rsidR="006B1ECC" w:rsidRPr="006B1ECC" w:rsidRDefault="006B1ECC" w:rsidP="006B1ECC">
      <w:pPr>
        <w:rPr>
          <w:rFonts w:ascii="MetricHPE Light" w:hAnsi="MetricHPE Light"/>
        </w:rPr>
      </w:pPr>
      <w:r w:rsidRPr="006B1ECC">
        <w:rPr>
          <w:rFonts w:ascii="MetricHPE Light" w:hAnsi="MetricHPE Light"/>
        </w:rP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p>
    <w:p w14:paraId="3868111B" w14:textId="77777777" w:rsidR="006B1ECC" w:rsidRPr="006B1ECC" w:rsidRDefault="006B1ECC" w:rsidP="006B1ECC">
      <w:pPr>
        <w:rPr>
          <w:rFonts w:ascii="MetricHPE Light" w:hAnsi="MetricHPE Light"/>
        </w:rPr>
      </w:pPr>
    </w:p>
    <w:p w14:paraId="0B64F7FA" w14:textId="24EED860" w:rsidR="006B1ECC" w:rsidRPr="006B1ECC" w:rsidRDefault="006B1ECC" w:rsidP="00CA4E79">
      <w:pPr>
        <w:pStyle w:val="ListParagraph"/>
        <w:numPr>
          <w:ilvl w:val="0"/>
          <w:numId w:val="34"/>
        </w:numPr>
        <w:rPr>
          <w:rFonts w:ascii="MetricHPE Light" w:hAnsi="MetricHPE Light"/>
        </w:rPr>
      </w:pPr>
      <w:r w:rsidRPr="006B1ECC">
        <w:rPr>
          <w:rFonts w:ascii="MetricHPE Light" w:hAnsi="MetricHPE Light"/>
        </w:rPr>
        <w:t xml:space="preserve">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p>
    <w:p w14:paraId="3B89EA04" w14:textId="77777777" w:rsidR="006B1ECC" w:rsidRPr="006B1ECC" w:rsidRDefault="006B1ECC" w:rsidP="006B1ECC">
      <w:pPr>
        <w:rPr>
          <w:rFonts w:ascii="MetricHPE Light" w:hAnsi="MetricHPE Light"/>
        </w:rPr>
      </w:pPr>
    </w:p>
    <w:p w14:paraId="34E37E22" w14:textId="77777777" w:rsidR="006B1ECC" w:rsidRPr="006B1ECC" w:rsidRDefault="006B1ECC" w:rsidP="006B1ECC">
      <w:pPr>
        <w:rPr>
          <w:rFonts w:ascii="MetricHPE Light" w:hAnsi="MetricHPE Light"/>
        </w:rPr>
      </w:pPr>
      <w:r w:rsidRPr="006B1ECC">
        <w:rPr>
          <w:rFonts w:ascii="MetricHPE Light" w:hAnsi="MetricHPE Light"/>
        </w:rPr>
        <w:t xml:space="preserve">You may charge a fee for the physical act of transferring a copy, and you may at your option offer warranty protection in exchange for a fee. </w:t>
      </w:r>
    </w:p>
    <w:p w14:paraId="166AC0A9" w14:textId="77777777" w:rsidR="006B1ECC" w:rsidRPr="006B1ECC" w:rsidRDefault="006B1ECC" w:rsidP="006B1ECC">
      <w:pPr>
        <w:rPr>
          <w:rFonts w:ascii="MetricHPE Light" w:hAnsi="MetricHPE Light"/>
        </w:rPr>
      </w:pPr>
    </w:p>
    <w:p w14:paraId="186DD2DD" w14:textId="43E148C0" w:rsidR="006B1ECC" w:rsidRPr="0053515E" w:rsidRDefault="006B1ECC" w:rsidP="00CA4E79">
      <w:pPr>
        <w:pStyle w:val="ListParagraph"/>
        <w:numPr>
          <w:ilvl w:val="0"/>
          <w:numId w:val="34"/>
        </w:numPr>
        <w:rPr>
          <w:rFonts w:ascii="MetricHPE Light" w:hAnsi="MetricHPE Light"/>
        </w:rPr>
      </w:pPr>
      <w:r w:rsidRPr="0053515E">
        <w:rPr>
          <w:rFonts w:ascii="MetricHPE Light" w:hAnsi="MetricHPE Light"/>
        </w:rPr>
        <w:t xml:space="preserve">You may modify your copy or copies of the Library or any portion of it, thus forming a work based on the Library, and copy and distribute such modifications or work under the terms of Section 1 above, provided that you also meet all of these conditions: </w:t>
      </w:r>
    </w:p>
    <w:p w14:paraId="483F15FE" w14:textId="77777777" w:rsidR="006B1ECC" w:rsidRPr="006B1ECC" w:rsidRDefault="006B1ECC" w:rsidP="006B1ECC">
      <w:pPr>
        <w:rPr>
          <w:rFonts w:ascii="MetricHPE Light" w:hAnsi="MetricHPE Light"/>
        </w:rPr>
      </w:pPr>
    </w:p>
    <w:p w14:paraId="373B8378" w14:textId="77777777" w:rsidR="006B1ECC" w:rsidRPr="006B1ECC" w:rsidRDefault="006B1ECC" w:rsidP="006B1ECC">
      <w:pPr>
        <w:rPr>
          <w:rFonts w:ascii="MetricHPE Light" w:hAnsi="MetricHPE Light"/>
        </w:rPr>
      </w:pPr>
      <w:r w:rsidRPr="006B1ECC">
        <w:rPr>
          <w:rFonts w:ascii="MetricHPE Light" w:hAnsi="MetricHPE Light"/>
        </w:rPr>
        <w:t xml:space="preserve">“ </w:t>
      </w:r>
    </w:p>
    <w:p w14:paraId="012F7667" w14:textId="5D26C251"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The modified work must itself be a software library. </w:t>
      </w:r>
    </w:p>
    <w:p w14:paraId="2384A67D" w14:textId="183E616B"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You must cause the files modified to carry prominent notices stating that you changed the files and the date of any change.</w:t>
      </w:r>
    </w:p>
    <w:p w14:paraId="4D559E8B" w14:textId="5DC2EA8C"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You must cause the whole of the work to be licensed at no charge to all third parties under the terms of this License. </w:t>
      </w:r>
    </w:p>
    <w:p w14:paraId="4743BACA" w14:textId="14F5005E" w:rsidR="006B1ECC" w:rsidRPr="0053515E" w:rsidRDefault="006B1ECC" w:rsidP="00CA4E79">
      <w:pPr>
        <w:pStyle w:val="ListParagraph"/>
        <w:numPr>
          <w:ilvl w:val="0"/>
          <w:numId w:val="35"/>
        </w:numPr>
        <w:rPr>
          <w:rFonts w:ascii="MetricHPE Light" w:hAnsi="MetricHPE Light"/>
        </w:rPr>
      </w:pPr>
      <w:r w:rsidRPr="0053515E">
        <w:rPr>
          <w:rFonts w:ascii="MetricHPE Light" w:hAnsi="MetricHPE Light"/>
        </w:rPr>
        <w:t xml:space="preserve">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14:paraId="0C61BD5D" w14:textId="77777777" w:rsidR="006B1ECC" w:rsidRPr="006B1ECC" w:rsidRDefault="006B1ECC" w:rsidP="006B1ECC">
      <w:pPr>
        <w:rPr>
          <w:rFonts w:ascii="MetricHPE Light" w:hAnsi="MetricHPE Light"/>
        </w:rPr>
      </w:pPr>
    </w:p>
    <w:p w14:paraId="1CAA546E" w14:textId="77777777" w:rsidR="006B1ECC" w:rsidRPr="006B1ECC" w:rsidRDefault="006B1ECC" w:rsidP="006B1ECC">
      <w:pPr>
        <w:rPr>
          <w:rFonts w:ascii="MetricHPE Light" w:hAnsi="MetricHPE Light"/>
        </w:rPr>
      </w:pPr>
      <w:r w:rsidRPr="006B1ECC">
        <w:rPr>
          <w:rFonts w:ascii="MetricHPE Light" w:hAnsi="MetricHPE Light"/>
        </w:rP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14:paraId="4D75C9EA" w14:textId="77777777" w:rsidR="006B1ECC" w:rsidRPr="006B1ECC" w:rsidRDefault="006B1ECC" w:rsidP="006B1ECC">
      <w:pPr>
        <w:rPr>
          <w:rFonts w:ascii="MetricHPE Light" w:hAnsi="MetricHPE Light"/>
        </w:rPr>
      </w:pPr>
    </w:p>
    <w:p w14:paraId="3ACFFA90"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14:paraId="57CC3702" w14:textId="77777777" w:rsidR="006B1ECC" w:rsidRPr="006B1ECC" w:rsidRDefault="006B1ECC" w:rsidP="006B1ECC">
      <w:pPr>
        <w:rPr>
          <w:rFonts w:ascii="MetricHPE Light" w:hAnsi="MetricHPE Light"/>
        </w:rPr>
      </w:pPr>
    </w:p>
    <w:p w14:paraId="5067399E" w14:textId="77777777" w:rsidR="006B1ECC" w:rsidRPr="006B1ECC" w:rsidRDefault="006B1ECC" w:rsidP="006B1ECC">
      <w:pPr>
        <w:rPr>
          <w:rFonts w:ascii="MetricHPE Light" w:hAnsi="MetricHPE Light"/>
        </w:rPr>
      </w:pPr>
      <w:r w:rsidRPr="006B1ECC">
        <w:rPr>
          <w:rFonts w:ascii="MetricHPE Light" w:hAnsi="MetricHPE Light"/>
        </w:rPr>
        <w:t xml:space="preserve">Thus, it is not the intent of this section to claim rights or contest your rights to work written entirely by you; rather, the intent is to exercise the right to control the distribution of derivative or collective works based on the Library. </w:t>
      </w:r>
    </w:p>
    <w:p w14:paraId="231A3FD6" w14:textId="77777777" w:rsidR="006B1ECC" w:rsidRPr="006B1ECC" w:rsidRDefault="006B1ECC" w:rsidP="006B1ECC">
      <w:pPr>
        <w:rPr>
          <w:rFonts w:ascii="MetricHPE Light" w:hAnsi="MetricHPE Light"/>
        </w:rPr>
      </w:pPr>
    </w:p>
    <w:p w14:paraId="410FBBA0" w14:textId="77777777" w:rsidR="006B1ECC" w:rsidRPr="006B1ECC" w:rsidRDefault="006B1ECC" w:rsidP="006B1ECC">
      <w:pPr>
        <w:rPr>
          <w:rFonts w:ascii="MetricHPE Light" w:hAnsi="MetricHPE Light"/>
        </w:rPr>
      </w:pPr>
      <w:r w:rsidRPr="006B1ECC">
        <w:rPr>
          <w:rFonts w:ascii="MetricHPE Light" w:hAnsi="MetricHPE Light"/>
        </w:rPr>
        <w:t xml:space="preserve">In addition, mere aggregation of another work not based on the Library with the Library (or with a work based on the Library) on a volume of a storage or distribution medium does not bring the other work under the scope of this License. </w:t>
      </w:r>
    </w:p>
    <w:p w14:paraId="139DBC86" w14:textId="77777777" w:rsidR="006B1ECC" w:rsidRPr="006B1ECC" w:rsidRDefault="006B1ECC" w:rsidP="006B1ECC">
      <w:pPr>
        <w:rPr>
          <w:rFonts w:ascii="MetricHPE Light" w:hAnsi="MetricHPE Light"/>
        </w:rPr>
      </w:pPr>
    </w:p>
    <w:p w14:paraId="25561A87" w14:textId="7D312DEA"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p>
    <w:p w14:paraId="73446935" w14:textId="77777777" w:rsidR="006B1ECC" w:rsidRPr="006B1ECC" w:rsidRDefault="006B1ECC" w:rsidP="006B1ECC">
      <w:pPr>
        <w:rPr>
          <w:rFonts w:ascii="MetricHPE Light" w:hAnsi="MetricHPE Light"/>
        </w:rPr>
      </w:pPr>
    </w:p>
    <w:p w14:paraId="228510FD" w14:textId="77777777" w:rsidR="006B1ECC" w:rsidRPr="006B1ECC" w:rsidRDefault="006B1ECC" w:rsidP="006B1ECC">
      <w:pPr>
        <w:rPr>
          <w:rFonts w:ascii="MetricHPE Light" w:hAnsi="MetricHPE Light"/>
        </w:rPr>
      </w:pPr>
      <w:r w:rsidRPr="006B1ECC">
        <w:rPr>
          <w:rFonts w:ascii="MetricHPE Light" w:hAnsi="MetricHPE Light"/>
        </w:rPr>
        <w:t xml:space="preserve">Once this change is made in a given copy, it is irreversible for that copy, so the ordinary GNU General Public License applies to all subsequent copies and derivative works made from that copy. </w:t>
      </w:r>
    </w:p>
    <w:p w14:paraId="65E981C4" w14:textId="77777777" w:rsidR="006B1ECC" w:rsidRPr="006B1ECC" w:rsidRDefault="006B1ECC" w:rsidP="006B1ECC">
      <w:pPr>
        <w:rPr>
          <w:rFonts w:ascii="MetricHPE Light" w:hAnsi="MetricHPE Light"/>
        </w:rPr>
      </w:pPr>
    </w:p>
    <w:p w14:paraId="4A241D76" w14:textId="77777777" w:rsidR="006B1ECC" w:rsidRPr="006B1ECC" w:rsidRDefault="006B1ECC" w:rsidP="006B1ECC">
      <w:pPr>
        <w:rPr>
          <w:rFonts w:ascii="MetricHPE Light" w:hAnsi="MetricHPE Light"/>
        </w:rPr>
      </w:pPr>
      <w:r w:rsidRPr="006B1ECC">
        <w:rPr>
          <w:rFonts w:ascii="MetricHPE Light" w:hAnsi="MetricHPE Light"/>
        </w:rPr>
        <w:t xml:space="preserve">This option is useful when you wish to copy part of the code of the Library into a program that is not a library. </w:t>
      </w:r>
    </w:p>
    <w:p w14:paraId="668B08DD" w14:textId="77777777" w:rsidR="006B1ECC" w:rsidRPr="006B1ECC" w:rsidRDefault="006B1ECC" w:rsidP="006B1ECC">
      <w:pPr>
        <w:rPr>
          <w:rFonts w:ascii="MetricHPE Light" w:hAnsi="MetricHPE Light"/>
        </w:rPr>
      </w:pPr>
    </w:p>
    <w:p w14:paraId="7EDFEDAF" w14:textId="16CB1D47"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p>
    <w:p w14:paraId="6FAE45E3" w14:textId="77777777" w:rsidR="006B1ECC" w:rsidRPr="006B1ECC" w:rsidRDefault="006B1ECC" w:rsidP="006B1ECC">
      <w:pPr>
        <w:rPr>
          <w:rFonts w:ascii="MetricHPE Light" w:hAnsi="MetricHPE Light"/>
        </w:rPr>
      </w:pPr>
    </w:p>
    <w:p w14:paraId="0BBC044A" w14:textId="77777777" w:rsidR="006B1ECC" w:rsidRPr="006B1ECC" w:rsidRDefault="006B1ECC" w:rsidP="006B1ECC">
      <w:pPr>
        <w:rPr>
          <w:rFonts w:ascii="MetricHPE Light" w:hAnsi="MetricHPE Light"/>
        </w:rPr>
      </w:pPr>
      <w:r w:rsidRPr="006B1ECC">
        <w:rPr>
          <w:rFonts w:ascii="MetricHPE Light" w:hAnsi="MetricHPE Light"/>
        </w:rPr>
        <w:t xml:space="preserve">If distribution of object code is made by offering access to copy from a designated place, then offering equivalent access to copy the source code from the same place satisfies the </w:t>
      </w:r>
      <w:r w:rsidRPr="006B1ECC">
        <w:rPr>
          <w:rFonts w:ascii="MetricHPE Light" w:hAnsi="MetricHPE Light"/>
        </w:rPr>
        <w:lastRenderedPageBreak/>
        <w:t>requirement to distribute the source code, even though third parties are not compelled to copy the source along with the object code.</w:t>
      </w:r>
    </w:p>
    <w:p w14:paraId="46FD30DF" w14:textId="77777777" w:rsidR="006B1ECC" w:rsidRPr="006B1ECC" w:rsidRDefault="006B1ECC" w:rsidP="006B1ECC">
      <w:pPr>
        <w:rPr>
          <w:rFonts w:ascii="MetricHPE Light" w:hAnsi="MetricHPE Light"/>
        </w:rPr>
      </w:pPr>
    </w:p>
    <w:p w14:paraId="7A48B85E" w14:textId="05691926"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p>
    <w:p w14:paraId="52D5FACA" w14:textId="77777777" w:rsidR="006B1ECC" w:rsidRPr="006B1ECC" w:rsidRDefault="006B1ECC" w:rsidP="006B1ECC">
      <w:pPr>
        <w:rPr>
          <w:rFonts w:ascii="MetricHPE Light" w:hAnsi="MetricHPE Light"/>
        </w:rPr>
      </w:pPr>
    </w:p>
    <w:p w14:paraId="7602EEF9" w14:textId="77777777" w:rsidR="006B1ECC" w:rsidRPr="006B1ECC" w:rsidRDefault="006B1ECC" w:rsidP="006B1ECC">
      <w:pPr>
        <w:rPr>
          <w:rFonts w:ascii="MetricHPE Light" w:hAnsi="MetricHPE Light"/>
        </w:rPr>
      </w:pPr>
      <w:r w:rsidRPr="006B1ECC">
        <w:rPr>
          <w:rFonts w:ascii="MetricHPE Light" w:hAnsi="MetricHPE Light"/>
        </w:rP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p>
    <w:p w14:paraId="6996AD42" w14:textId="77777777" w:rsidR="006B1ECC" w:rsidRPr="006B1ECC" w:rsidRDefault="006B1ECC" w:rsidP="006B1ECC">
      <w:pPr>
        <w:rPr>
          <w:rFonts w:ascii="MetricHPE Light" w:hAnsi="MetricHPE Light"/>
        </w:rPr>
      </w:pPr>
    </w:p>
    <w:p w14:paraId="54819EE8" w14:textId="77777777" w:rsidR="006B1ECC" w:rsidRPr="006B1ECC" w:rsidRDefault="006B1ECC" w:rsidP="006B1ECC">
      <w:pPr>
        <w:rPr>
          <w:rFonts w:ascii="MetricHPE Light" w:hAnsi="MetricHPE Light"/>
        </w:rPr>
      </w:pPr>
      <w:r w:rsidRPr="006B1ECC">
        <w:rPr>
          <w:rFonts w:ascii="MetricHPE Light" w:hAnsi="MetricHPE Light"/>
        </w:rP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p>
    <w:p w14:paraId="0BBA13A2" w14:textId="77777777" w:rsidR="006B1ECC" w:rsidRPr="006B1ECC" w:rsidRDefault="006B1ECC" w:rsidP="006B1ECC">
      <w:pPr>
        <w:rPr>
          <w:rFonts w:ascii="MetricHPE Light" w:hAnsi="MetricHPE Light"/>
        </w:rPr>
      </w:pPr>
    </w:p>
    <w:p w14:paraId="7C8FF029" w14:textId="77777777" w:rsidR="006B1ECC" w:rsidRPr="006B1ECC" w:rsidRDefault="006B1ECC" w:rsidP="006B1ECC">
      <w:pPr>
        <w:rPr>
          <w:rFonts w:ascii="MetricHPE Light" w:hAnsi="MetricHPE Light"/>
        </w:rPr>
      </w:pPr>
      <w:r w:rsidRPr="006B1ECC">
        <w:rPr>
          <w:rFonts w:ascii="MetricHPE Light" w:hAnsi="MetricHPE Light"/>
        </w:rP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p>
    <w:p w14:paraId="38FD4B95" w14:textId="77777777" w:rsidR="006B1ECC" w:rsidRPr="006B1ECC" w:rsidRDefault="006B1ECC" w:rsidP="006B1ECC">
      <w:pPr>
        <w:rPr>
          <w:rFonts w:ascii="MetricHPE Light" w:hAnsi="MetricHPE Light"/>
        </w:rPr>
      </w:pPr>
    </w:p>
    <w:p w14:paraId="6849622D" w14:textId="77777777" w:rsidR="006B1ECC" w:rsidRPr="006B1ECC" w:rsidRDefault="006B1ECC" w:rsidP="006B1ECC">
      <w:pPr>
        <w:rPr>
          <w:rFonts w:ascii="MetricHPE Light" w:hAnsi="MetricHPE Light"/>
        </w:rPr>
      </w:pPr>
      <w:r w:rsidRPr="006B1ECC">
        <w:rPr>
          <w:rFonts w:ascii="MetricHPE Light" w:hAnsi="MetricHPE Light"/>
        </w:rP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p>
    <w:p w14:paraId="62484A63" w14:textId="77777777" w:rsidR="006B1ECC" w:rsidRPr="006B1ECC" w:rsidRDefault="006B1ECC" w:rsidP="006B1ECC">
      <w:pPr>
        <w:rPr>
          <w:rFonts w:ascii="MetricHPE Light" w:hAnsi="MetricHPE Light"/>
        </w:rPr>
      </w:pPr>
    </w:p>
    <w:p w14:paraId="0A5AA357" w14:textId="0961D4B3" w:rsidR="006B1ECC" w:rsidRPr="0053515E" w:rsidRDefault="006B1ECC" w:rsidP="00CA4E79">
      <w:pPr>
        <w:pStyle w:val="ListParagraph"/>
        <w:numPr>
          <w:ilvl w:val="0"/>
          <w:numId w:val="36"/>
        </w:numPr>
        <w:rPr>
          <w:rFonts w:ascii="MetricHPE Light" w:hAnsi="MetricHPE Light"/>
        </w:rPr>
      </w:pPr>
      <w:r w:rsidRPr="0053515E">
        <w:rPr>
          <w:rFonts w:ascii="MetricHPE Light" w:hAnsi="MetricHPE Light"/>
        </w:rPr>
        <w:t xml:space="preserve">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p>
    <w:p w14:paraId="5238FF3F" w14:textId="77777777" w:rsidR="006B1ECC" w:rsidRPr="006B1ECC" w:rsidRDefault="006B1ECC" w:rsidP="006B1ECC">
      <w:pPr>
        <w:rPr>
          <w:rFonts w:ascii="MetricHPE Light" w:hAnsi="MetricHPE Light"/>
        </w:rPr>
      </w:pPr>
    </w:p>
    <w:p w14:paraId="6FA4E807" w14:textId="77777777" w:rsidR="006B1ECC" w:rsidRPr="006B1ECC" w:rsidRDefault="006B1ECC" w:rsidP="006B1ECC">
      <w:pPr>
        <w:rPr>
          <w:rFonts w:ascii="MetricHPE Light" w:hAnsi="MetricHPE Light"/>
        </w:rPr>
      </w:pPr>
      <w:r w:rsidRPr="006B1ECC">
        <w:rPr>
          <w:rFonts w:ascii="MetricHPE Light" w:hAnsi="MetricHPE Light"/>
        </w:rP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14:paraId="24665413" w14:textId="77777777" w:rsidR="006B1ECC" w:rsidRPr="006B1ECC" w:rsidRDefault="006B1ECC" w:rsidP="006B1ECC">
      <w:pPr>
        <w:rPr>
          <w:rFonts w:ascii="MetricHPE Light" w:hAnsi="MetricHPE Light"/>
        </w:rPr>
      </w:pPr>
    </w:p>
    <w:p w14:paraId="04B41660" w14:textId="77777777" w:rsidR="006B1ECC" w:rsidRPr="006B1ECC" w:rsidRDefault="006B1ECC" w:rsidP="006B1ECC">
      <w:pPr>
        <w:rPr>
          <w:rFonts w:ascii="MetricHPE Light" w:hAnsi="MetricHPE Light"/>
        </w:rPr>
      </w:pPr>
      <w:r w:rsidRPr="006B1ECC">
        <w:rPr>
          <w:rFonts w:ascii="MetricHPE Light" w:hAnsi="MetricHPE Light"/>
        </w:rPr>
        <w:t>“</w:t>
      </w:r>
    </w:p>
    <w:p w14:paraId="0BCB2091" w14:textId="233CCE99"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14:paraId="2E4965B8" w14:textId="4AA6895F"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14:paraId="56F94352" w14:textId="4D669CDA"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Accompany the work with a written offer, valid for at least three years, to give the same user the materials specified in Subsection 6a, above, for a charge no more than the cost of performing this distribution. </w:t>
      </w:r>
    </w:p>
    <w:p w14:paraId="7C297E35" w14:textId="1E5DFEE9"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 xml:space="preserve">If distribution of the work is made by offering access to copy from a designated place, offer equivalent access to copy the above specified materials from the same place. </w:t>
      </w:r>
    </w:p>
    <w:p w14:paraId="2E5ED226" w14:textId="7EF93B24" w:rsidR="006B1ECC" w:rsidRPr="0053515E" w:rsidRDefault="006B1ECC" w:rsidP="00CA4E79">
      <w:pPr>
        <w:pStyle w:val="ListParagraph"/>
        <w:numPr>
          <w:ilvl w:val="0"/>
          <w:numId w:val="37"/>
        </w:numPr>
        <w:rPr>
          <w:rFonts w:ascii="MetricHPE Light" w:hAnsi="MetricHPE Light"/>
        </w:rPr>
      </w:pPr>
      <w:r w:rsidRPr="0053515E">
        <w:rPr>
          <w:rFonts w:ascii="MetricHPE Light" w:hAnsi="MetricHPE Light"/>
        </w:rPr>
        <w:t>Verify that the user has already received a copy of these materials or that you have already sent this user a copy.</w:t>
      </w:r>
    </w:p>
    <w:p w14:paraId="06B0C5FD" w14:textId="77777777" w:rsidR="006B1ECC" w:rsidRPr="006B1ECC" w:rsidRDefault="006B1ECC" w:rsidP="006B1ECC">
      <w:pPr>
        <w:rPr>
          <w:rFonts w:ascii="MetricHPE Light" w:hAnsi="MetricHPE Light"/>
        </w:rPr>
      </w:pPr>
    </w:p>
    <w:p w14:paraId="46A827A4" w14:textId="77777777" w:rsidR="006B1ECC" w:rsidRPr="006B1ECC" w:rsidRDefault="006B1ECC" w:rsidP="006B1ECC">
      <w:pPr>
        <w:rPr>
          <w:rFonts w:ascii="MetricHPE Light" w:hAnsi="MetricHPE Light"/>
        </w:rPr>
      </w:pPr>
      <w:r w:rsidRPr="006B1ECC">
        <w:rPr>
          <w:rFonts w:ascii="MetricHPE Light" w:hAnsi="MetricHPE Light"/>
        </w:rP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p>
    <w:p w14:paraId="3C05A947" w14:textId="77777777" w:rsidR="006B1ECC" w:rsidRPr="006B1ECC" w:rsidRDefault="006B1ECC" w:rsidP="006B1ECC">
      <w:pPr>
        <w:rPr>
          <w:rFonts w:ascii="MetricHPE Light" w:hAnsi="MetricHPE Light"/>
        </w:rPr>
      </w:pPr>
    </w:p>
    <w:p w14:paraId="403BD572" w14:textId="77777777" w:rsidR="006B1ECC" w:rsidRPr="006B1ECC" w:rsidRDefault="006B1ECC" w:rsidP="006B1ECC">
      <w:pPr>
        <w:rPr>
          <w:rFonts w:ascii="MetricHPE Light" w:hAnsi="MetricHPE Light"/>
        </w:rPr>
      </w:pPr>
      <w:r w:rsidRPr="006B1ECC">
        <w:rPr>
          <w:rFonts w:ascii="MetricHPE Light" w:hAnsi="MetricHPE Light"/>
        </w:rP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p>
    <w:p w14:paraId="52784949" w14:textId="77777777" w:rsidR="006B1ECC" w:rsidRPr="006B1ECC" w:rsidRDefault="006B1ECC" w:rsidP="006B1ECC">
      <w:pPr>
        <w:rPr>
          <w:rFonts w:ascii="MetricHPE Light" w:hAnsi="MetricHPE Light"/>
        </w:rPr>
      </w:pPr>
    </w:p>
    <w:p w14:paraId="6BA04B4F" w14:textId="20235279"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14:paraId="7F761513" w14:textId="77777777" w:rsidR="006B1ECC" w:rsidRPr="006B1ECC" w:rsidRDefault="006B1ECC" w:rsidP="006B1ECC">
      <w:pPr>
        <w:rPr>
          <w:rFonts w:ascii="MetricHPE Light" w:hAnsi="MetricHPE Light"/>
        </w:rPr>
      </w:pPr>
    </w:p>
    <w:p w14:paraId="70137203" w14:textId="77777777" w:rsidR="006B1ECC" w:rsidRPr="006B1ECC" w:rsidRDefault="006B1ECC" w:rsidP="006B1ECC">
      <w:pPr>
        <w:rPr>
          <w:rFonts w:ascii="MetricHPE Light" w:hAnsi="MetricHPE Light"/>
        </w:rPr>
      </w:pPr>
      <w:r w:rsidRPr="006B1ECC">
        <w:rPr>
          <w:rFonts w:ascii="MetricHPE Light" w:hAnsi="MetricHPE Light"/>
        </w:rPr>
        <w:lastRenderedPageBreak/>
        <w:t xml:space="preserve">“ </w:t>
      </w:r>
    </w:p>
    <w:p w14:paraId="3509BD86" w14:textId="4483741E" w:rsidR="006B1ECC" w:rsidRPr="0053515E" w:rsidRDefault="006B1ECC" w:rsidP="00CA4E79">
      <w:pPr>
        <w:pStyle w:val="ListParagraph"/>
        <w:numPr>
          <w:ilvl w:val="0"/>
          <w:numId w:val="39"/>
        </w:numPr>
        <w:rPr>
          <w:rFonts w:ascii="MetricHPE Light" w:hAnsi="MetricHPE Light"/>
        </w:rPr>
      </w:pPr>
      <w:r w:rsidRPr="0053515E">
        <w:rPr>
          <w:rFonts w:ascii="MetricHPE Light" w:hAnsi="MetricHPE Light"/>
        </w:rPr>
        <w:t xml:space="preserve">Accompany the combined library with a copy of the same work based on the Library, uncombined with any other library facilities. This must be distributed under the terms of the Sections above. </w:t>
      </w:r>
    </w:p>
    <w:p w14:paraId="304C29FE" w14:textId="0E22A991" w:rsidR="006B1ECC" w:rsidRPr="0053515E" w:rsidRDefault="006B1ECC" w:rsidP="00CA4E79">
      <w:pPr>
        <w:pStyle w:val="ListParagraph"/>
        <w:numPr>
          <w:ilvl w:val="0"/>
          <w:numId w:val="39"/>
        </w:numPr>
        <w:rPr>
          <w:rFonts w:ascii="MetricHPE Light" w:hAnsi="MetricHPE Light"/>
        </w:rPr>
      </w:pPr>
      <w:r w:rsidRPr="0053515E">
        <w:rPr>
          <w:rFonts w:ascii="MetricHPE Light" w:hAnsi="MetricHPE Light"/>
        </w:rPr>
        <w:t>Give prominent notice with the combined library of the fact that part of it is a work based on the Library, and explaining where to find the accompanying uncombined form of the same work.</w:t>
      </w:r>
    </w:p>
    <w:p w14:paraId="74F3B9FB" w14:textId="77777777" w:rsidR="006B1ECC" w:rsidRPr="006B1ECC" w:rsidRDefault="006B1ECC" w:rsidP="006B1ECC">
      <w:pPr>
        <w:rPr>
          <w:rFonts w:ascii="MetricHPE Light" w:hAnsi="MetricHPE Light"/>
        </w:rPr>
      </w:pPr>
    </w:p>
    <w:p w14:paraId="4532C1AD" w14:textId="251646B2"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p>
    <w:p w14:paraId="473CEE7A" w14:textId="77777777" w:rsidR="006B1ECC" w:rsidRPr="006B1ECC" w:rsidRDefault="006B1ECC" w:rsidP="006B1ECC">
      <w:pPr>
        <w:rPr>
          <w:rFonts w:ascii="MetricHPE Light" w:hAnsi="MetricHPE Light"/>
        </w:rPr>
      </w:pPr>
    </w:p>
    <w:p w14:paraId="079595FD" w14:textId="38108065"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p>
    <w:p w14:paraId="10A7D252" w14:textId="77777777" w:rsidR="006B1ECC" w:rsidRPr="006B1ECC" w:rsidRDefault="006B1ECC" w:rsidP="006B1ECC">
      <w:pPr>
        <w:rPr>
          <w:rFonts w:ascii="MetricHPE Light" w:hAnsi="MetricHPE Light"/>
        </w:rPr>
      </w:pPr>
    </w:p>
    <w:p w14:paraId="113C4B3D" w14:textId="370DCC39"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p>
    <w:p w14:paraId="511F2685" w14:textId="77777777" w:rsidR="006B1ECC" w:rsidRPr="006B1ECC" w:rsidRDefault="006B1ECC" w:rsidP="006B1ECC">
      <w:pPr>
        <w:rPr>
          <w:rFonts w:ascii="MetricHPE Light" w:hAnsi="MetricHPE Light"/>
        </w:rPr>
      </w:pPr>
    </w:p>
    <w:p w14:paraId="3315A179" w14:textId="00A0F373"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p>
    <w:p w14:paraId="5FE05AAC" w14:textId="77777777" w:rsidR="006B1ECC" w:rsidRPr="006B1ECC" w:rsidRDefault="006B1ECC" w:rsidP="006B1ECC">
      <w:pPr>
        <w:rPr>
          <w:rFonts w:ascii="MetricHPE Light" w:hAnsi="MetricHPE Light"/>
        </w:rPr>
      </w:pPr>
    </w:p>
    <w:p w14:paraId="3D036FC5" w14:textId="77777777" w:rsidR="006B1ECC" w:rsidRPr="006B1ECC" w:rsidRDefault="006B1ECC" w:rsidP="006B1ECC">
      <w:pPr>
        <w:rPr>
          <w:rFonts w:ascii="MetricHPE Light" w:hAnsi="MetricHPE Light"/>
        </w:rPr>
      </w:pPr>
      <w:r w:rsidRPr="006B1ECC">
        <w:rPr>
          <w:rFonts w:ascii="MetricHPE Light" w:hAnsi="MetricHPE Light"/>
        </w:rPr>
        <w:t xml:space="preserve">If any portion of this section is held invalid or unenforceable under any particular circumstance, the balance of the section is intended to apply, and the section as a whole is intended to apply in other circumstances. </w:t>
      </w:r>
    </w:p>
    <w:p w14:paraId="47E3B900" w14:textId="77777777" w:rsidR="006B1ECC" w:rsidRPr="006B1ECC" w:rsidRDefault="006B1ECC" w:rsidP="006B1ECC">
      <w:pPr>
        <w:rPr>
          <w:rFonts w:ascii="MetricHPE Light" w:hAnsi="MetricHPE Light"/>
        </w:rPr>
      </w:pPr>
    </w:p>
    <w:p w14:paraId="063D0614" w14:textId="77777777" w:rsidR="006B1ECC" w:rsidRPr="006B1ECC" w:rsidRDefault="006B1ECC" w:rsidP="006B1ECC">
      <w:pPr>
        <w:rPr>
          <w:rFonts w:ascii="MetricHPE Light" w:hAnsi="MetricHPE Light"/>
        </w:rPr>
      </w:pPr>
      <w:r w:rsidRPr="006B1ECC">
        <w:rPr>
          <w:rFonts w:ascii="MetricHPE Light" w:hAnsi="MetricHPE Light"/>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14:paraId="6E1ECEE8" w14:textId="77777777" w:rsidR="006B1ECC" w:rsidRPr="006B1ECC" w:rsidRDefault="006B1ECC" w:rsidP="006B1ECC">
      <w:pPr>
        <w:rPr>
          <w:rFonts w:ascii="MetricHPE Light" w:hAnsi="MetricHPE Light"/>
        </w:rPr>
      </w:pPr>
    </w:p>
    <w:p w14:paraId="2EF4897A" w14:textId="77777777" w:rsidR="006B1ECC" w:rsidRPr="006B1ECC" w:rsidRDefault="006B1ECC" w:rsidP="006B1ECC">
      <w:pPr>
        <w:rPr>
          <w:rFonts w:ascii="MetricHPE Light" w:hAnsi="MetricHPE Light"/>
        </w:rPr>
      </w:pPr>
      <w:r w:rsidRPr="006B1ECC">
        <w:rPr>
          <w:rFonts w:ascii="MetricHPE Light" w:hAnsi="MetricHPE Light"/>
        </w:rPr>
        <w:t xml:space="preserve">This section is intended to make thoroughly clear what is believed to be a consequence of the rest of this License. </w:t>
      </w:r>
    </w:p>
    <w:p w14:paraId="764AD613" w14:textId="77777777" w:rsidR="006B1ECC" w:rsidRPr="006B1ECC" w:rsidRDefault="006B1ECC" w:rsidP="006B1ECC">
      <w:pPr>
        <w:rPr>
          <w:rFonts w:ascii="MetricHPE Light" w:hAnsi="MetricHPE Light"/>
        </w:rPr>
      </w:pPr>
    </w:p>
    <w:p w14:paraId="30037F0E" w14:textId="51C6F2B5"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14:paraId="112E0226" w14:textId="77777777" w:rsidR="006B1ECC" w:rsidRPr="006B1ECC" w:rsidRDefault="006B1ECC" w:rsidP="006B1ECC">
      <w:pPr>
        <w:rPr>
          <w:rFonts w:ascii="MetricHPE Light" w:hAnsi="MetricHPE Light"/>
        </w:rPr>
      </w:pPr>
    </w:p>
    <w:p w14:paraId="2D1518EA" w14:textId="01870DCF"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The Free Software Foundation may publish revised and/or new versions of the Lesser General Public License from time to time. Such new versions will be similar in spirit to the present version, but may differ in detail to address new problems or concerns.</w:t>
      </w:r>
    </w:p>
    <w:p w14:paraId="1D6989D3" w14:textId="77777777" w:rsidR="006B1ECC" w:rsidRPr="006B1ECC" w:rsidRDefault="006B1ECC" w:rsidP="006B1ECC">
      <w:pPr>
        <w:rPr>
          <w:rFonts w:ascii="MetricHPE Light" w:hAnsi="MetricHPE Light"/>
        </w:rPr>
      </w:pPr>
    </w:p>
    <w:p w14:paraId="74D91BB2" w14:textId="77777777" w:rsidR="006B1ECC" w:rsidRPr="006B1ECC" w:rsidRDefault="006B1ECC" w:rsidP="006B1ECC">
      <w:pPr>
        <w:rPr>
          <w:rFonts w:ascii="MetricHPE Light" w:hAnsi="MetricHPE Light"/>
        </w:rPr>
      </w:pPr>
      <w:r w:rsidRPr="006B1ECC">
        <w:rPr>
          <w:rFonts w:ascii="MetricHPE Light" w:hAnsi="MetricHPE Light"/>
        </w:rP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p>
    <w:p w14:paraId="480876C5" w14:textId="77777777" w:rsidR="006B1ECC" w:rsidRPr="006B1ECC" w:rsidRDefault="006B1ECC" w:rsidP="006B1ECC">
      <w:pPr>
        <w:rPr>
          <w:rFonts w:ascii="MetricHPE Light" w:hAnsi="MetricHPE Light"/>
        </w:rPr>
      </w:pPr>
    </w:p>
    <w:p w14:paraId="07C14E31" w14:textId="7D4E2520"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14:paraId="1DE1737D" w14:textId="77777777" w:rsidR="006B1ECC" w:rsidRPr="006B1ECC" w:rsidRDefault="006B1ECC" w:rsidP="006B1ECC">
      <w:pPr>
        <w:rPr>
          <w:rFonts w:ascii="MetricHPE Light" w:hAnsi="MetricHPE Light"/>
        </w:rPr>
      </w:pPr>
    </w:p>
    <w:p w14:paraId="6D183309" w14:textId="77777777" w:rsidR="006B1ECC" w:rsidRPr="006B1ECC" w:rsidRDefault="006B1ECC" w:rsidP="006B1ECC">
      <w:pPr>
        <w:rPr>
          <w:rFonts w:ascii="MetricHPE Light" w:hAnsi="MetricHPE Light"/>
        </w:rPr>
      </w:pPr>
      <w:r w:rsidRPr="006B1ECC">
        <w:rPr>
          <w:rFonts w:ascii="MetricHPE Light" w:hAnsi="MetricHPE Light"/>
        </w:rPr>
        <w:t xml:space="preserve">NO WARRANTY </w:t>
      </w:r>
    </w:p>
    <w:p w14:paraId="546ADC0D" w14:textId="77777777" w:rsidR="006B1ECC" w:rsidRPr="006B1ECC" w:rsidRDefault="006B1ECC" w:rsidP="006B1ECC">
      <w:pPr>
        <w:rPr>
          <w:rFonts w:ascii="MetricHPE Light" w:hAnsi="MetricHPE Light"/>
        </w:rPr>
      </w:pPr>
    </w:p>
    <w:p w14:paraId="2288BB43" w14:textId="269C46D2"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lastRenderedPageBreak/>
        <w:t xml:space="preserve">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p>
    <w:p w14:paraId="7284B953" w14:textId="77777777" w:rsidR="006B1ECC" w:rsidRPr="006B1ECC" w:rsidRDefault="006B1ECC" w:rsidP="006B1ECC">
      <w:pPr>
        <w:rPr>
          <w:rFonts w:ascii="MetricHPE Light" w:hAnsi="MetricHPE Light"/>
        </w:rPr>
      </w:pPr>
    </w:p>
    <w:p w14:paraId="68C6A9FF" w14:textId="1246DA5E" w:rsidR="006B1ECC" w:rsidRPr="0053515E" w:rsidRDefault="006B1ECC" w:rsidP="00CA4E79">
      <w:pPr>
        <w:pStyle w:val="ListParagraph"/>
        <w:numPr>
          <w:ilvl w:val="0"/>
          <w:numId w:val="38"/>
        </w:numPr>
        <w:rPr>
          <w:rFonts w:ascii="MetricHPE Light" w:hAnsi="MetricHPE Light"/>
        </w:rPr>
      </w:pPr>
      <w:r w:rsidRPr="0053515E">
        <w:rPr>
          <w:rFonts w:ascii="MetricHPE Light" w:hAnsi="MetricHPE Light"/>
        </w:rPr>
        <w:t xml:space="preserve">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14:paraId="28749DCA" w14:textId="77777777" w:rsidR="006B1ECC" w:rsidRPr="006B1ECC" w:rsidRDefault="006B1ECC" w:rsidP="006B1ECC">
      <w:pPr>
        <w:rPr>
          <w:rFonts w:ascii="MetricHPE Light" w:hAnsi="MetricHPE Light"/>
        </w:rPr>
      </w:pPr>
    </w:p>
    <w:p w14:paraId="40DFC23A" w14:textId="1CD6156B" w:rsidR="007470A9" w:rsidRDefault="006B1ECC" w:rsidP="006B1ECC">
      <w:pPr>
        <w:rPr>
          <w:rFonts w:ascii="MetricHPE Light" w:hAnsi="MetricHPE Light"/>
        </w:rPr>
      </w:pPr>
      <w:r w:rsidRPr="006B1ECC">
        <w:rPr>
          <w:rFonts w:ascii="MetricHPE Light" w:hAnsi="MetricHPE Light"/>
        </w:rPr>
        <w:t>END OF TERMS AND CONDITIONS</w:t>
      </w:r>
    </w:p>
    <w:p w14:paraId="335D0A9B" w14:textId="77777777" w:rsidR="007470A9" w:rsidRDefault="007470A9" w:rsidP="009C04DD">
      <w:pPr>
        <w:rPr>
          <w:rFonts w:ascii="MetricHPE Light" w:hAnsi="MetricHPE Light"/>
        </w:rPr>
      </w:pPr>
    </w:p>
    <w:p w14:paraId="6ECCD287" w14:textId="77777777" w:rsidR="00B92D3D" w:rsidRDefault="00B92D3D" w:rsidP="00B92D3D">
      <w:pPr>
        <w:pStyle w:val="Heading2"/>
        <w:rPr>
          <w:rFonts w:ascii="MetricHPE Semibold" w:hAnsi="MetricHPE Semibold"/>
          <w:color w:val="auto"/>
          <w:sz w:val="24"/>
          <w:szCs w:val="24"/>
          <w:lang w:val="en"/>
        </w:rPr>
      </w:pPr>
      <w:bookmarkStart w:id="14" w:name="_GNU_Lesser_General_1"/>
      <w:bookmarkEnd w:id="14"/>
      <w:r w:rsidRPr="008440F6">
        <w:rPr>
          <w:rFonts w:ascii="MetricHPE Semibold" w:hAnsi="MetricHPE Semibold"/>
          <w:color w:val="auto"/>
          <w:sz w:val="24"/>
          <w:szCs w:val="24"/>
          <w:lang w:val="en"/>
        </w:rPr>
        <w:t xml:space="preserve">GNU Lesser General Public License, version 3.0 (LGPL-3.0) </w:t>
      </w:r>
    </w:p>
    <w:p w14:paraId="1535F146" w14:textId="77777777" w:rsidR="006161A7" w:rsidRDefault="00B92D3D" w:rsidP="00B92D3D">
      <w:pPr>
        <w:rPr>
          <w:rFonts w:ascii="MetricHPE Light" w:hAnsi="MetricHPE Light"/>
          <w:lang w:val="en"/>
        </w:rPr>
      </w:pPr>
      <w:r>
        <w:rPr>
          <w:rFonts w:ascii="MetricHPE Light" w:hAnsi="MetricHPE Light"/>
          <w:lang w:val="en"/>
        </w:rPr>
        <w:t xml:space="preserve">Source: </w:t>
      </w:r>
      <w:hyperlink r:id="rId27" w:history="1">
        <w:r w:rsidRPr="006F14BB">
          <w:rPr>
            <w:rStyle w:val="Hyperlink"/>
            <w:rFonts w:ascii="MetricHPE Light" w:hAnsi="MetricHPE Light"/>
            <w:lang w:val="en"/>
          </w:rPr>
          <w:t>https://opensource.org/licenses/LGPL-3.0</w:t>
        </w:r>
      </w:hyperlink>
      <w:r w:rsidR="006161A7">
        <w:rPr>
          <w:rFonts w:ascii="MetricHPE Light" w:hAnsi="MetricHPE Light"/>
          <w:lang w:val="en"/>
        </w:rPr>
        <w:t xml:space="preserve">. </w:t>
      </w:r>
    </w:p>
    <w:p w14:paraId="63624236" w14:textId="5175B849" w:rsidR="00B92D3D" w:rsidRPr="002B24DE" w:rsidRDefault="00B92D3D" w:rsidP="00B92D3D">
      <w:pPr>
        <w:rPr>
          <w:rFonts w:ascii="MetricHPE Light" w:hAnsi="MetricHPE Light"/>
          <w:lang w:val="en"/>
        </w:rPr>
      </w:pPr>
      <w:r w:rsidRPr="002B24DE">
        <w:rPr>
          <w:rFonts w:ascii="MetricHPE Light" w:hAnsi="MetricHPE Light"/>
          <w:lang w:val="en"/>
        </w:rPr>
        <w:t>GNU LESSER GENERAL PUBLIC LICENSE</w:t>
      </w:r>
    </w:p>
    <w:p w14:paraId="4B93102C" w14:textId="77777777" w:rsidR="00B92D3D" w:rsidRPr="002B24DE" w:rsidRDefault="00B92D3D" w:rsidP="00B92D3D">
      <w:pPr>
        <w:rPr>
          <w:rFonts w:ascii="MetricHPE Light" w:hAnsi="MetricHPE Light"/>
          <w:lang w:val="en"/>
        </w:rPr>
      </w:pPr>
      <w:r w:rsidRPr="002B24DE">
        <w:rPr>
          <w:rFonts w:ascii="MetricHPE Light" w:hAnsi="MetricHPE Light"/>
          <w:lang w:val="en"/>
        </w:rPr>
        <w:t>Version 3, 29 June 2007</w:t>
      </w:r>
    </w:p>
    <w:p w14:paraId="63E039CE" w14:textId="77777777" w:rsidR="00B92D3D" w:rsidRPr="002B24DE" w:rsidRDefault="00B92D3D" w:rsidP="00B92D3D">
      <w:pPr>
        <w:rPr>
          <w:rFonts w:ascii="MetricHPE Light" w:hAnsi="MetricHPE Light"/>
          <w:lang w:val="en"/>
        </w:rPr>
      </w:pPr>
      <w:r w:rsidRPr="002B24DE">
        <w:rPr>
          <w:rFonts w:ascii="MetricHPE Light" w:hAnsi="MetricHPE Light"/>
          <w:lang w:val="en"/>
        </w:rPr>
        <w:t>Copyright (C) 2007 Free Software Foundation, Inc. &lt;http://fsf.org/&gt;</w:t>
      </w:r>
    </w:p>
    <w:p w14:paraId="2C167B2A" w14:textId="77777777" w:rsidR="00B92D3D" w:rsidRPr="002B24DE" w:rsidRDefault="00B92D3D" w:rsidP="00B92D3D">
      <w:pPr>
        <w:rPr>
          <w:rFonts w:ascii="MetricHPE Light" w:hAnsi="MetricHPE Light"/>
          <w:lang w:val="en"/>
        </w:rPr>
      </w:pPr>
      <w:r w:rsidRPr="002B24DE">
        <w:rPr>
          <w:rFonts w:ascii="MetricHPE Light" w:hAnsi="MetricHPE Light"/>
          <w:lang w:val="en"/>
        </w:rPr>
        <w:t>Everyone is permitted to copy and distribute verbatim copies of this license document, but changing it is not allowed.</w:t>
      </w:r>
    </w:p>
    <w:p w14:paraId="757FC03D" w14:textId="77777777" w:rsidR="00B92D3D" w:rsidRPr="002B24DE" w:rsidRDefault="00B92D3D" w:rsidP="00B92D3D">
      <w:pPr>
        <w:rPr>
          <w:rFonts w:ascii="MetricHPE Light" w:hAnsi="MetricHPE Light"/>
          <w:lang w:val="en"/>
        </w:rPr>
      </w:pPr>
      <w:r w:rsidRPr="002B24DE">
        <w:rPr>
          <w:rFonts w:ascii="MetricHPE Light" w:hAnsi="MetricHPE Light"/>
          <w:lang w:val="en"/>
        </w:rPr>
        <w:t>This version of the GNU Lesser General Public License incorporates the terms and conditions of version 3 of the GNU General Public License, supplemented by the additional permissions listed below.</w:t>
      </w:r>
    </w:p>
    <w:p w14:paraId="40FED707"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Additional Definitions. </w:t>
      </w:r>
    </w:p>
    <w:p w14:paraId="0B8BEC8E" w14:textId="77777777" w:rsidR="00B92D3D" w:rsidRPr="002B24DE" w:rsidRDefault="00B92D3D" w:rsidP="00B92D3D">
      <w:pPr>
        <w:rPr>
          <w:rFonts w:ascii="MetricHPE Light" w:hAnsi="MetricHPE Light"/>
          <w:lang w:val="en"/>
        </w:rPr>
      </w:pPr>
      <w:r w:rsidRPr="002B24DE">
        <w:rPr>
          <w:rFonts w:ascii="MetricHPE Light" w:hAnsi="MetricHPE Light"/>
          <w:lang w:val="en"/>
        </w:rPr>
        <w:t>As used herein, “this License” refers to version 3 of the GNU Lesser General Public License, and the “GNU GPL” refers to version 3 of the GNU General Public License.</w:t>
      </w:r>
    </w:p>
    <w:p w14:paraId="11FEC23B" w14:textId="77777777" w:rsidR="00B92D3D" w:rsidRPr="002B24DE" w:rsidRDefault="00B92D3D" w:rsidP="00B92D3D">
      <w:pPr>
        <w:rPr>
          <w:rFonts w:ascii="MetricHPE Light" w:hAnsi="MetricHPE Light"/>
          <w:lang w:val="en"/>
        </w:rPr>
      </w:pPr>
      <w:r w:rsidRPr="002B24DE">
        <w:rPr>
          <w:rFonts w:ascii="MetricHPE Light" w:hAnsi="MetricHPE Light"/>
          <w:lang w:val="en"/>
        </w:rPr>
        <w:t>“The Library” refers to a covered work governed by this License, other than an Application or a Combined Work as defined below.</w:t>
      </w:r>
    </w:p>
    <w:p w14:paraId="756DFF36" w14:textId="77777777" w:rsidR="00B92D3D" w:rsidRPr="002B24DE" w:rsidRDefault="00B92D3D" w:rsidP="00B92D3D">
      <w:pPr>
        <w:rPr>
          <w:rFonts w:ascii="MetricHPE Light" w:hAnsi="MetricHPE Light"/>
          <w:lang w:val="en"/>
        </w:rPr>
      </w:pPr>
      <w:r w:rsidRPr="002B24DE">
        <w:rPr>
          <w:rFonts w:ascii="MetricHPE Light" w:hAnsi="MetricHPE Light"/>
          <w:lang w:val="en"/>
        </w:rPr>
        <w:lastRenderedPageBreak/>
        <w:t>An “Application” is any work that makes use of an interface provided by the Library, but which is not otherwise based on the Library. Defining a subclass of a class defined by the Library is deemed a mode of using an interface provided by the Library.</w:t>
      </w:r>
    </w:p>
    <w:p w14:paraId="17E4BA26" w14:textId="77777777" w:rsidR="00B92D3D" w:rsidRPr="002B24DE" w:rsidRDefault="00B92D3D" w:rsidP="00B92D3D">
      <w:pPr>
        <w:rPr>
          <w:rFonts w:ascii="MetricHPE Light" w:hAnsi="MetricHPE Light"/>
          <w:lang w:val="en"/>
        </w:rPr>
      </w:pPr>
      <w:r w:rsidRPr="002B24DE">
        <w:rPr>
          <w:rFonts w:ascii="MetricHPE Light" w:hAnsi="MetricHPE Light"/>
          <w:lang w:val="en"/>
        </w:rPr>
        <w:t>A “Combined Work” is a work produced by combining or linking an Application with the Library. The particular version of the Library with which the Combined Work was made is also called the “Linked Version”.</w:t>
      </w:r>
    </w:p>
    <w:p w14:paraId="3CC5FD46" w14:textId="77777777" w:rsidR="00B92D3D" w:rsidRPr="002B24DE" w:rsidRDefault="00B92D3D" w:rsidP="00B92D3D">
      <w:pPr>
        <w:rPr>
          <w:rFonts w:ascii="MetricHPE Light" w:hAnsi="MetricHPE Light"/>
          <w:lang w:val="en"/>
        </w:rPr>
      </w:pPr>
      <w:r w:rsidRPr="002B24DE">
        <w:rPr>
          <w:rFonts w:ascii="MetricHPE Light" w:hAnsi="MetricHPE Light"/>
          <w:lang w:val="en"/>
        </w:rPr>
        <w:t>The “Minimal Corresponding Source” for a Combined Work means the Corresponding Source for the Combined Work, excluding any source code for portions of the Combined Work that, considered in isolation, are based on the Application, and not on the Linked Version.</w:t>
      </w:r>
    </w:p>
    <w:p w14:paraId="12924C7C" w14:textId="77777777" w:rsidR="00B92D3D" w:rsidRPr="002B24DE" w:rsidRDefault="00B92D3D" w:rsidP="00B92D3D">
      <w:pPr>
        <w:rPr>
          <w:rFonts w:ascii="MetricHPE Light" w:hAnsi="MetricHPE Light"/>
          <w:lang w:val="en"/>
        </w:rPr>
      </w:pPr>
      <w:r w:rsidRPr="002B24DE">
        <w:rPr>
          <w:rFonts w:ascii="MetricHPE Light" w:hAnsi="MetricHPE Light"/>
          <w:lang w:val="en"/>
        </w:rPr>
        <w:t>The “Corresponding Application Code” for a Combined Work means the object code and/or source code for the Application, including any data and utility programs needed for reproducing the Combined Work from the Application, but excluding the System Libraries of the Combined Work.</w:t>
      </w:r>
    </w:p>
    <w:p w14:paraId="118CF3A9"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Exception to Section 3 of the GNU GPL. </w:t>
      </w:r>
    </w:p>
    <w:p w14:paraId="676C603A" w14:textId="77777777" w:rsidR="00B92D3D" w:rsidRPr="002B24DE" w:rsidRDefault="00B92D3D" w:rsidP="00B92D3D">
      <w:pPr>
        <w:rPr>
          <w:rFonts w:ascii="MetricHPE Light" w:hAnsi="MetricHPE Light"/>
          <w:lang w:val="en"/>
        </w:rPr>
      </w:pPr>
      <w:r w:rsidRPr="002B24DE">
        <w:rPr>
          <w:rFonts w:ascii="MetricHPE Light" w:hAnsi="MetricHPE Light"/>
          <w:lang w:val="en"/>
        </w:rPr>
        <w:t>You may convey a covered work under sections 3 and 4 of this License without being bound by section 3 of the GNU GPL.</w:t>
      </w:r>
    </w:p>
    <w:p w14:paraId="43B47600" w14:textId="77777777" w:rsidR="00B92D3D" w:rsidRPr="002B24DE" w:rsidRDefault="00B92D3D" w:rsidP="00CA4E79">
      <w:pPr>
        <w:pStyle w:val="ListParagraph"/>
        <w:numPr>
          <w:ilvl w:val="0"/>
          <w:numId w:val="18"/>
        </w:numPr>
        <w:rPr>
          <w:rFonts w:ascii="MetricHPE Light" w:hAnsi="MetricHPE Light"/>
          <w:lang w:val="en"/>
        </w:rPr>
      </w:pPr>
      <w:r w:rsidRPr="002B24DE">
        <w:rPr>
          <w:rFonts w:ascii="MetricHPE Light" w:hAnsi="MetricHPE Light"/>
          <w:lang w:val="en"/>
        </w:rPr>
        <w:t xml:space="preserve">Conveying Modified Versions. </w:t>
      </w:r>
    </w:p>
    <w:p w14:paraId="7D1FAB2C" w14:textId="77777777" w:rsidR="00B92D3D" w:rsidRPr="002B24DE" w:rsidRDefault="00B92D3D" w:rsidP="00B92D3D">
      <w:pPr>
        <w:rPr>
          <w:rFonts w:ascii="MetricHPE Light" w:hAnsi="MetricHPE Light"/>
          <w:lang w:val="en"/>
        </w:rPr>
      </w:pPr>
      <w:r w:rsidRPr="002B24DE">
        <w:rPr>
          <w:rFonts w:ascii="MetricHPE Light" w:hAnsi="MetricHPE Light"/>
          <w:lang w:val="en"/>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14:paraId="42F6BAA2" w14:textId="77777777" w:rsidR="00B92D3D" w:rsidRPr="002B24DE" w:rsidRDefault="00B92D3D" w:rsidP="00CA4E79">
      <w:pPr>
        <w:pStyle w:val="ListParagraph"/>
        <w:numPr>
          <w:ilvl w:val="0"/>
          <w:numId w:val="19"/>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under this License, provided that you make a good faith effort to ensure that, in the event an Application does not supply the function or data, the facility still operates, and performs whatever part of its purpose remains meaningful, or</w:t>
      </w:r>
    </w:p>
    <w:p w14:paraId="0E62B83D" w14:textId="77777777" w:rsidR="00B92D3D" w:rsidRPr="002B24DE" w:rsidRDefault="00B92D3D" w:rsidP="00CA4E79">
      <w:pPr>
        <w:pStyle w:val="ListParagraph"/>
        <w:numPr>
          <w:ilvl w:val="0"/>
          <w:numId w:val="19"/>
        </w:numPr>
        <w:rPr>
          <w:rFonts w:ascii="MetricHPE Light" w:hAnsi="MetricHPE Light"/>
          <w:lang w:val="en"/>
        </w:rPr>
      </w:pPr>
      <w:r>
        <w:rPr>
          <w:rFonts w:ascii="MetricHPE Light" w:hAnsi="MetricHPE Light"/>
          <w:lang w:val="en"/>
        </w:rPr>
        <w:t xml:space="preserve">b) </w:t>
      </w:r>
      <w:proofErr w:type="gramStart"/>
      <w:r w:rsidRPr="002B24DE">
        <w:rPr>
          <w:rFonts w:ascii="MetricHPE Light" w:hAnsi="MetricHPE Light"/>
          <w:lang w:val="en"/>
        </w:rPr>
        <w:t>under</w:t>
      </w:r>
      <w:proofErr w:type="gramEnd"/>
      <w:r w:rsidRPr="002B24DE">
        <w:rPr>
          <w:rFonts w:ascii="MetricHPE Light" w:hAnsi="MetricHPE Light"/>
          <w:lang w:val="en"/>
        </w:rPr>
        <w:t xml:space="preserve"> the GNU GPL, with none of the additional permissions of this License applicable to that copy.</w:t>
      </w:r>
    </w:p>
    <w:p w14:paraId="7C42B866"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Object Code Incorporating Material from Library Header Files. </w:t>
      </w:r>
    </w:p>
    <w:p w14:paraId="26A922C2" w14:textId="77777777" w:rsidR="00B92D3D" w:rsidRPr="002B24DE" w:rsidRDefault="00B92D3D" w:rsidP="00B92D3D">
      <w:pPr>
        <w:rPr>
          <w:rFonts w:ascii="MetricHPE Light" w:hAnsi="MetricHPE Light"/>
          <w:lang w:val="en"/>
        </w:rPr>
      </w:pPr>
      <w:r w:rsidRPr="002B24DE">
        <w:rPr>
          <w:rFonts w:ascii="MetricHPE Light" w:hAnsi="MetricHPE Light"/>
          <w:lang w:val="en"/>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14:paraId="41A73023" w14:textId="77777777" w:rsidR="00B92D3D" w:rsidRPr="002B24DE" w:rsidRDefault="00B92D3D" w:rsidP="00CA4E79">
      <w:pPr>
        <w:pStyle w:val="ListParagraph"/>
        <w:numPr>
          <w:ilvl w:val="0"/>
          <w:numId w:val="21"/>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Give prominent notice with each copy of the object code that the Library is used in it and that the Library and its use are covered by this License.</w:t>
      </w:r>
    </w:p>
    <w:p w14:paraId="45EE8961" w14:textId="77777777" w:rsidR="00B92D3D" w:rsidRDefault="00B92D3D" w:rsidP="00CA4E79">
      <w:pPr>
        <w:pStyle w:val="ListParagraph"/>
        <w:numPr>
          <w:ilvl w:val="0"/>
          <w:numId w:val="21"/>
        </w:numPr>
        <w:rPr>
          <w:rFonts w:ascii="MetricHPE Light" w:hAnsi="MetricHPE Light"/>
          <w:lang w:val="en"/>
        </w:rPr>
      </w:pPr>
      <w:r>
        <w:rPr>
          <w:rFonts w:ascii="MetricHPE Light" w:hAnsi="MetricHPE Light"/>
          <w:lang w:val="en"/>
        </w:rPr>
        <w:t xml:space="preserve">b) </w:t>
      </w:r>
      <w:r w:rsidRPr="002B24DE">
        <w:rPr>
          <w:rFonts w:ascii="MetricHPE Light" w:hAnsi="MetricHPE Light"/>
          <w:lang w:val="en"/>
        </w:rPr>
        <w:t>Accompany the object code with a copy of the GNU GPL and this license document.</w:t>
      </w:r>
    </w:p>
    <w:p w14:paraId="6B191FD5"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Combined Works. </w:t>
      </w:r>
    </w:p>
    <w:p w14:paraId="3DE7272A" w14:textId="77777777" w:rsidR="00B92D3D" w:rsidRPr="002B24DE" w:rsidRDefault="00B92D3D" w:rsidP="00B92D3D">
      <w:pPr>
        <w:rPr>
          <w:rFonts w:ascii="MetricHPE Light" w:hAnsi="MetricHPE Light"/>
          <w:lang w:val="en"/>
        </w:rPr>
      </w:pPr>
      <w:r w:rsidRPr="002B24DE">
        <w:rPr>
          <w:rFonts w:ascii="MetricHPE Light" w:hAnsi="MetricHPE Light"/>
          <w:lang w:val="en"/>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14:paraId="67D6489A"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a) </w:t>
      </w:r>
      <w:r w:rsidRPr="002B24DE">
        <w:rPr>
          <w:rFonts w:ascii="MetricHPE Light" w:hAnsi="MetricHPE Light"/>
          <w:lang w:val="en"/>
        </w:rPr>
        <w:t>Give prominent notice with each copy of the Combined Work that the Library is used in it and that the Library and its use are covered by this License.</w:t>
      </w:r>
    </w:p>
    <w:p w14:paraId="22AC2DB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lastRenderedPageBreak/>
        <w:t xml:space="preserve">b) </w:t>
      </w:r>
      <w:r w:rsidRPr="002B24DE">
        <w:rPr>
          <w:rFonts w:ascii="MetricHPE Light" w:hAnsi="MetricHPE Light"/>
          <w:lang w:val="en"/>
        </w:rPr>
        <w:t>Accompany the Combined Work with a copy of the GNU GPL and this license document.</w:t>
      </w:r>
    </w:p>
    <w:p w14:paraId="4261887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c) </w:t>
      </w:r>
      <w:r w:rsidRPr="002B24DE">
        <w:rPr>
          <w:rFonts w:ascii="MetricHPE Light" w:hAnsi="MetricHPE Light"/>
          <w:lang w:val="en"/>
        </w:rPr>
        <w:t>For a Combined Work that displays copyright notices during execution, include the copyright notice for the Library among these notices, as well as a reference directing the user to the copies of the GNU GPL and this license document.</w:t>
      </w:r>
    </w:p>
    <w:p w14:paraId="32BBFFD0" w14:textId="77777777" w:rsidR="00B92D3D" w:rsidRPr="002B24DE" w:rsidRDefault="00B92D3D" w:rsidP="00CA4E79">
      <w:pPr>
        <w:pStyle w:val="ListParagraph"/>
        <w:numPr>
          <w:ilvl w:val="0"/>
          <w:numId w:val="22"/>
        </w:numPr>
        <w:rPr>
          <w:rFonts w:ascii="MetricHPE Light" w:hAnsi="MetricHPE Light"/>
          <w:lang w:val="en"/>
        </w:rPr>
      </w:pPr>
      <w:r>
        <w:rPr>
          <w:rFonts w:ascii="MetricHPE Light" w:hAnsi="MetricHPE Light"/>
          <w:lang w:val="en"/>
        </w:rPr>
        <w:t xml:space="preserve">d) </w:t>
      </w:r>
      <w:r w:rsidRPr="002B24DE">
        <w:rPr>
          <w:rFonts w:ascii="MetricHPE Light" w:hAnsi="MetricHPE Light"/>
          <w:lang w:val="en"/>
        </w:rPr>
        <w:t xml:space="preserve">Do one of the following: </w:t>
      </w:r>
    </w:p>
    <w:p w14:paraId="7151A135" w14:textId="77777777" w:rsidR="00B92D3D" w:rsidRPr="00C815F1" w:rsidRDefault="00B92D3D" w:rsidP="00CA4E79">
      <w:pPr>
        <w:pStyle w:val="ListParagraph"/>
        <w:numPr>
          <w:ilvl w:val="0"/>
          <w:numId w:val="23"/>
        </w:numPr>
        <w:rPr>
          <w:rFonts w:ascii="MetricHPE Light" w:hAnsi="MetricHPE Light"/>
          <w:lang w:val="en"/>
        </w:rPr>
      </w:pPr>
      <w:r>
        <w:rPr>
          <w:rFonts w:ascii="MetricHPE Light" w:hAnsi="MetricHPE Light"/>
          <w:lang w:val="en"/>
        </w:rPr>
        <w:t xml:space="preserve">0) </w:t>
      </w:r>
      <w:r w:rsidRPr="00C815F1">
        <w:rPr>
          <w:rFonts w:ascii="MetricHPE Light" w:hAnsi="MetricHPE Light"/>
          <w:lang w:val="en"/>
        </w:rPr>
        <w:t>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w:t>
      </w:r>
    </w:p>
    <w:p w14:paraId="63A25581" w14:textId="77777777" w:rsidR="00B92D3D" w:rsidRDefault="00B92D3D" w:rsidP="00CA4E79">
      <w:pPr>
        <w:pStyle w:val="ListParagraph"/>
        <w:numPr>
          <w:ilvl w:val="0"/>
          <w:numId w:val="23"/>
        </w:numPr>
        <w:rPr>
          <w:rFonts w:ascii="MetricHPE Light" w:hAnsi="MetricHPE Light"/>
          <w:lang w:val="en"/>
        </w:rPr>
      </w:pPr>
      <w:r>
        <w:rPr>
          <w:rFonts w:ascii="MetricHPE Light" w:hAnsi="MetricHPE Light"/>
          <w:lang w:val="en"/>
        </w:rPr>
        <w:t xml:space="preserve">1) </w:t>
      </w:r>
      <w:r w:rsidRPr="00C815F1">
        <w:rPr>
          <w:rFonts w:ascii="MetricHPE Light" w:hAnsi="MetricHPE Light"/>
          <w:lang w:val="en"/>
        </w:rPr>
        <w:t>Use a suitable shared library mechanism for linking with the Library. A suitable mechanism is one that (a) uses at run time a copy of the Library already present on the user's computer system, and (b) will operate properly with a modified version of the Library that is interface-compatible with the Linked Version.</w:t>
      </w:r>
    </w:p>
    <w:p w14:paraId="65B71B64" w14:textId="77777777" w:rsidR="00B92D3D" w:rsidRPr="00C815F1" w:rsidRDefault="00B92D3D" w:rsidP="00CA4E79">
      <w:pPr>
        <w:pStyle w:val="ListParagraph"/>
        <w:numPr>
          <w:ilvl w:val="0"/>
          <w:numId w:val="22"/>
        </w:numPr>
        <w:rPr>
          <w:rFonts w:ascii="MetricHPE Light" w:hAnsi="MetricHPE Light"/>
          <w:lang w:val="en"/>
        </w:rPr>
      </w:pPr>
      <w:r w:rsidRPr="00C815F1">
        <w:rPr>
          <w:rFonts w:ascii="MetricHPE Light" w:hAnsi="MetricHPE Light"/>
          <w:lang w:val="en"/>
        </w:rPr>
        <w:t>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w:t>
      </w:r>
    </w:p>
    <w:p w14:paraId="3CA2A9E3" w14:textId="77777777" w:rsidR="00B92D3D" w:rsidRPr="00C815F1" w:rsidRDefault="00B92D3D" w:rsidP="00B92D3D">
      <w:pPr>
        <w:ind w:left="360"/>
        <w:rPr>
          <w:rFonts w:ascii="MetricHPE Light" w:hAnsi="MetricHPE Light"/>
          <w:lang w:val="en"/>
        </w:rPr>
      </w:pPr>
    </w:p>
    <w:p w14:paraId="475C4C25" w14:textId="77777777" w:rsidR="00B92D3D" w:rsidRPr="00C815F1" w:rsidRDefault="00B92D3D" w:rsidP="00CA4E79">
      <w:pPr>
        <w:pStyle w:val="ListParagraph"/>
        <w:numPr>
          <w:ilvl w:val="0"/>
          <w:numId w:val="20"/>
        </w:numPr>
        <w:rPr>
          <w:rFonts w:ascii="MetricHPE Light" w:hAnsi="MetricHPE Light"/>
          <w:lang w:val="en"/>
        </w:rPr>
      </w:pPr>
      <w:r w:rsidRPr="00C815F1">
        <w:rPr>
          <w:rFonts w:ascii="MetricHPE Light" w:hAnsi="MetricHPE Light"/>
          <w:lang w:val="en"/>
        </w:rPr>
        <w:t xml:space="preserve">Combined Libraries. </w:t>
      </w:r>
    </w:p>
    <w:p w14:paraId="3AE209BF" w14:textId="77777777" w:rsidR="00B92D3D" w:rsidRPr="002B24DE" w:rsidRDefault="00B92D3D" w:rsidP="00B92D3D">
      <w:pPr>
        <w:rPr>
          <w:rFonts w:ascii="MetricHPE Light" w:hAnsi="MetricHPE Light"/>
          <w:lang w:val="en"/>
        </w:rPr>
      </w:pPr>
      <w:r w:rsidRPr="002B24DE">
        <w:rPr>
          <w:rFonts w:ascii="MetricHPE Light" w:hAnsi="MetricHPE Light"/>
          <w:lang w:val="en"/>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14:paraId="0C9CCA38" w14:textId="77777777" w:rsidR="00B92D3D" w:rsidRPr="00C815F1" w:rsidRDefault="00B92D3D" w:rsidP="00CA4E79">
      <w:pPr>
        <w:pStyle w:val="ListParagraph"/>
        <w:numPr>
          <w:ilvl w:val="0"/>
          <w:numId w:val="24"/>
        </w:numPr>
        <w:rPr>
          <w:rFonts w:ascii="MetricHPE Light" w:hAnsi="MetricHPE Light"/>
          <w:lang w:val="en"/>
        </w:rPr>
      </w:pPr>
      <w:r>
        <w:rPr>
          <w:rFonts w:ascii="MetricHPE Light" w:hAnsi="MetricHPE Light"/>
          <w:lang w:val="en"/>
        </w:rPr>
        <w:t xml:space="preserve">a) </w:t>
      </w:r>
      <w:r w:rsidRPr="00C815F1">
        <w:rPr>
          <w:rFonts w:ascii="MetricHPE Light" w:hAnsi="MetricHPE Light"/>
          <w:lang w:val="en"/>
        </w:rPr>
        <w:t>Accompany the combined library with a copy of the same work based on the Library, uncombined with any other library facilities, conveyed under the terms of this License.</w:t>
      </w:r>
    </w:p>
    <w:p w14:paraId="7606740C" w14:textId="77777777" w:rsidR="00B92D3D" w:rsidRPr="00C815F1" w:rsidRDefault="00B92D3D" w:rsidP="00CA4E79">
      <w:pPr>
        <w:pStyle w:val="ListParagraph"/>
        <w:numPr>
          <w:ilvl w:val="0"/>
          <w:numId w:val="24"/>
        </w:numPr>
        <w:rPr>
          <w:rFonts w:ascii="MetricHPE Light" w:hAnsi="MetricHPE Light"/>
          <w:lang w:val="en"/>
        </w:rPr>
      </w:pPr>
      <w:r>
        <w:rPr>
          <w:rFonts w:ascii="MetricHPE Light" w:hAnsi="MetricHPE Light"/>
          <w:lang w:val="en"/>
        </w:rPr>
        <w:t xml:space="preserve">b) </w:t>
      </w:r>
      <w:r w:rsidRPr="00C815F1">
        <w:rPr>
          <w:rFonts w:ascii="MetricHPE Light" w:hAnsi="MetricHPE Light"/>
          <w:lang w:val="en"/>
        </w:rPr>
        <w:t>Give prominent notice with the combined library that part of it is a work based on the Library, and explaining where to find the accompanying uncombined form of the same work.</w:t>
      </w:r>
    </w:p>
    <w:p w14:paraId="709EE8EB" w14:textId="77777777" w:rsidR="00B92D3D" w:rsidRPr="002B24DE" w:rsidRDefault="00B92D3D" w:rsidP="00CA4E79">
      <w:pPr>
        <w:pStyle w:val="ListParagraph"/>
        <w:numPr>
          <w:ilvl w:val="0"/>
          <w:numId w:val="20"/>
        </w:numPr>
        <w:rPr>
          <w:rFonts w:ascii="MetricHPE Light" w:hAnsi="MetricHPE Light"/>
          <w:lang w:val="en"/>
        </w:rPr>
      </w:pPr>
      <w:r w:rsidRPr="002B24DE">
        <w:rPr>
          <w:rFonts w:ascii="MetricHPE Light" w:hAnsi="MetricHPE Light"/>
          <w:lang w:val="en"/>
        </w:rPr>
        <w:t xml:space="preserve">Revised Versions of the GNU Lesser General Public License. </w:t>
      </w:r>
    </w:p>
    <w:p w14:paraId="1B5A6341" w14:textId="77777777" w:rsidR="00B92D3D" w:rsidRPr="002B24DE" w:rsidRDefault="00B92D3D" w:rsidP="00B92D3D">
      <w:pPr>
        <w:rPr>
          <w:rFonts w:ascii="MetricHPE Light" w:hAnsi="MetricHPE Light"/>
          <w:lang w:val="en"/>
        </w:rPr>
      </w:pPr>
      <w:r w:rsidRPr="002B24DE">
        <w:rPr>
          <w:rFonts w:ascii="MetricHPE Light" w:hAnsi="MetricHPE Light"/>
          <w:lang w:val="en"/>
        </w:rPr>
        <w:t>The Free Software Foundation may publish revised and/or new versions of the GNU Lesser General Public License from time to time. Such new versions will be similar in spirit to the present version, but may differ in detail to address new problems or concerns.</w:t>
      </w:r>
    </w:p>
    <w:p w14:paraId="759E6D08" w14:textId="77777777" w:rsidR="00B92D3D" w:rsidRPr="002B24DE" w:rsidRDefault="00B92D3D" w:rsidP="00B92D3D">
      <w:pPr>
        <w:rPr>
          <w:rFonts w:ascii="MetricHPE Light" w:hAnsi="MetricHPE Light"/>
          <w:lang w:val="en"/>
        </w:rPr>
      </w:pPr>
      <w:r w:rsidRPr="002B24DE">
        <w:rPr>
          <w:rFonts w:ascii="MetricHPE Light" w:hAnsi="MetricHPE Light"/>
          <w:lang w:val="en"/>
        </w:rPr>
        <w:t xml:space="preserve">Each version is given a distinguishing version number. If the Library as you received it specifies that a certain numbered version of the GNU Lesser General Public License “or any later version” applies to it, you have the option of following the terms and conditions either of that published version or of any later version published by the Free Software Foundation. If the Library as you received it does not specify a version number of the GNU Lesser General Public </w:t>
      </w:r>
      <w:r w:rsidRPr="002B24DE">
        <w:rPr>
          <w:rFonts w:ascii="MetricHPE Light" w:hAnsi="MetricHPE Light"/>
          <w:lang w:val="en"/>
        </w:rPr>
        <w:lastRenderedPageBreak/>
        <w:t>License, you may choose any version of the GNU Lesser General Public License ever published by the Free Software Foundation.</w:t>
      </w:r>
    </w:p>
    <w:p w14:paraId="59C9C37E" w14:textId="77777777" w:rsidR="00B92D3D" w:rsidRPr="002B24DE" w:rsidRDefault="00B92D3D" w:rsidP="00B92D3D">
      <w:pPr>
        <w:rPr>
          <w:rFonts w:ascii="MetricHPE Light" w:hAnsi="MetricHPE Light"/>
          <w:lang w:val="en"/>
        </w:rPr>
      </w:pPr>
      <w:r w:rsidRPr="002B24DE">
        <w:rPr>
          <w:rFonts w:ascii="MetricHPE Light" w:hAnsi="MetricHPE Light"/>
          <w:lang w:val="en"/>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14:paraId="2C5D8EB8" w14:textId="77777777" w:rsidR="00B92D3D" w:rsidRPr="008440F6" w:rsidRDefault="00B92D3D" w:rsidP="00B92D3D">
      <w:pPr>
        <w:rPr>
          <w:rFonts w:ascii="MetricHPE Light" w:hAnsi="MetricHPE Light"/>
          <w:lang w:val="en"/>
        </w:rPr>
      </w:pPr>
    </w:p>
    <w:p w14:paraId="1C38E96F" w14:textId="77777777" w:rsidR="00B92D3D" w:rsidRDefault="00B92D3D" w:rsidP="00B92D3D">
      <w:pPr>
        <w:pStyle w:val="Heading2"/>
        <w:rPr>
          <w:rFonts w:ascii="MetricHPE Semibold" w:hAnsi="MetricHPE Semibold"/>
          <w:color w:val="auto"/>
          <w:sz w:val="24"/>
          <w:szCs w:val="24"/>
          <w:lang w:val="en"/>
        </w:rPr>
      </w:pPr>
      <w:bookmarkStart w:id="15" w:name="_ISC_License_(ISC)"/>
      <w:bookmarkEnd w:id="15"/>
      <w:r w:rsidRPr="00B652EB">
        <w:rPr>
          <w:rFonts w:ascii="MetricHPE Semibold" w:hAnsi="MetricHPE Semibold"/>
          <w:color w:val="auto"/>
          <w:sz w:val="24"/>
          <w:szCs w:val="24"/>
          <w:lang w:val="en"/>
        </w:rPr>
        <w:t>ISC L</w:t>
      </w:r>
      <w:r>
        <w:rPr>
          <w:rFonts w:ascii="MetricHPE Semibold" w:hAnsi="MetricHPE Semibold"/>
          <w:color w:val="auto"/>
          <w:sz w:val="24"/>
          <w:szCs w:val="24"/>
          <w:lang w:val="en"/>
        </w:rPr>
        <w:t>icense (ISC)</w:t>
      </w:r>
    </w:p>
    <w:p w14:paraId="4E6010D4" w14:textId="68DC185F" w:rsidR="00B92D3D" w:rsidRDefault="00B92D3D" w:rsidP="00B92D3D">
      <w:pPr>
        <w:rPr>
          <w:rFonts w:ascii="MetricHPE Light" w:hAnsi="MetricHPE Light"/>
          <w:lang w:val="en"/>
        </w:rPr>
      </w:pPr>
      <w:r>
        <w:rPr>
          <w:rFonts w:ascii="MetricHPE Light" w:hAnsi="MetricHPE Light"/>
          <w:lang w:val="en"/>
        </w:rPr>
        <w:t xml:space="preserve">Source: </w:t>
      </w:r>
      <w:hyperlink r:id="rId28" w:history="1">
        <w:r w:rsidRPr="004E6B7C">
          <w:rPr>
            <w:rStyle w:val="Hyperlink"/>
            <w:rFonts w:ascii="MetricHPE Light" w:hAnsi="MetricHPE Light"/>
            <w:lang w:val="en"/>
          </w:rPr>
          <w:t>https://opensource.org/licenses/isc-license.txt</w:t>
        </w:r>
      </w:hyperlink>
      <w:r w:rsidR="006161A7" w:rsidRPr="006161A7">
        <w:t>.</w:t>
      </w:r>
    </w:p>
    <w:p w14:paraId="5672761F" w14:textId="77777777" w:rsidR="00B92D3D" w:rsidRPr="00B652EB" w:rsidRDefault="00B92D3D" w:rsidP="00B92D3D">
      <w:pPr>
        <w:rPr>
          <w:rFonts w:ascii="MetricHPE Light" w:hAnsi="MetricHPE Light"/>
          <w:lang w:val="en"/>
        </w:rPr>
      </w:pPr>
      <w:r w:rsidRPr="00B652EB">
        <w:rPr>
          <w:rFonts w:ascii="MetricHPE Light" w:hAnsi="MetricHPE Light"/>
          <w:lang w:val="en"/>
        </w:rPr>
        <w:t xml:space="preserve">Copyright (c) 4-digit year, Company or Person's Name &lt;E-mail address&gt; </w:t>
      </w:r>
    </w:p>
    <w:p w14:paraId="002A6CB1" w14:textId="77777777" w:rsidR="00B92D3D" w:rsidRPr="00B652EB" w:rsidRDefault="00B92D3D" w:rsidP="00B92D3D">
      <w:pPr>
        <w:rPr>
          <w:rFonts w:ascii="MetricHPE Light" w:hAnsi="MetricHPE Light"/>
          <w:lang w:val="en"/>
        </w:rPr>
      </w:pPr>
      <w:r w:rsidRPr="00B652EB">
        <w:rPr>
          <w:rFonts w:ascii="MetricHPE Light" w:hAnsi="MetricHPE Light"/>
          <w:lang w:val="en"/>
        </w:rPr>
        <w:t xml:space="preserve">Permission to use, copy, modify, and/or distribute this software for any purpose with or without fee is hereby granted, provided that the above copyright notice and this permission notice appear in all copies. </w:t>
      </w:r>
    </w:p>
    <w:p w14:paraId="76986537" w14:textId="77777777" w:rsidR="00B92D3D" w:rsidRPr="00B652EB" w:rsidRDefault="00B92D3D" w:rsidP="00B92D3D">
      <w:pPr>
        <w:rPr>
          <w:rFonts w:ascii="MetricHPE Light" w:hAnsi="MetricHPE Light"/>
          <w:lang w:val="en"/>
        </w:rPr>
      </w:pPr>
      <w:r w:rsidRPr="00B652EB">
        <w:rPr>
          <w:rFonts w:ascii="MetricHPE Light" w:hAnsi="MetricHPE Light"/>
          <w:lang w:val="en"/>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14:paraId="4F6FE18C" w14:textId="77777777" w:rsidR="00B92D3D" w:rsidRPr="00B652EB" w:rsidRDefault="00B92D3D" w:rsidP="00B92D3D">
      <w:pPr>
        <w:rPr>
          <w:rFonts w:ascii="MetricHPE Light" w:hAnsi="MetricHPE Light"/>
          <w:lang w:val="en"/>
        </w:rPr>
      </w:pPr>
    </w:p>
    <w:p w14:paraId="122C95BF" w14:textId="77777777" w:rsidR="00B92D3D" w:rsidRPr="00924C4A" w:rsidRDefault="00B92D3D" w:rsidP="00B92D3D">
      <w:pPr>
        <w:pStyle w:val="Heading2"/>
        <w:rPr>
          <w:rFonts w:ascii="MetricHPE Semibold" w:hAnsi="MetricHPE Semibold"/>
          <w:color w:val="auto"/>
          <w:sz w:val="24"/>
          <w:szCs w:val="24"/>
        </w:rPr>
      </w:pPr>
      <w:bookmarkStart w:id="16" w:name="_MIT_License_(MIT)"/>
      <w:bookmarkStart w:id="17" w:name="_Toc458771562"/>
      <w:bookmarkEnd w:id="16"/>
      <w:r w:rsidRPr="00924C4A">
        <w:rPr>
          <w:rFonts w:ascii="MetricHPE Semibold" w:hAnsi="MetricHPE Semibold"/>
          <w:color w:val="auto"/>
          <w:sz w:val="24"/>
          <w:szCs w:val="24"/>
        </w:rPr>
        <w:t>MIT License</w:t>
      </w:r>
      <w:r>
        <w:rPr>
          <w:rFonts w:ascii="MetricHPE Semibold" w:hAnsi="MetricHPE Semibold"/>
          <w:color w:val="auto"/>
          <w:sz w:val="24"/>
          <w:szCs w:val="24"/>
        </w:rPr>
        <w:t xml:space="preserve"> (MIT)</w:t>
      </w:r>
      <w:bookmarkEnd w:id="17"/>
    </w:p>
    <w:p w14:paraId="0B806955" w14:textId="77777777" w:rsidR="006161A7" w:rsidRDefault="00B92D3D" w:rsidP="00B92D3D">
      <w:pPr>
        <w:rPr>
          <w:rFonts w:ascii="MetricHPE Light" w:hAnsi="MetricHPE Light"/>
          <w:lang w:val="en"/>
        </w:rPr>
      </w:pPr>
      <w:r>
        <w:rPr>
          <w:rFonts w:ascii="MetricHPE Light" w:hAnsi="MetricHPE Light"/>
        </w:rPr>
        <w:t xml:space="preserve">Source: </w:t>
      </w:r>
      <w:hyperlink r:id="rId29" w:history="1">
        <w:r w:rsidRPr="004E6B7C">
          <w:rPr>
            <w:rStyle w:val="Hyperlink"/>
            <w:rFonts w:ascii="MetricHPE Light" w:hAnsi="MetricHPE Light"/>
          </w:rPr>
          <w:t>https://opensource.org/licenses/MIT</w:t>
        </w:r>
      </w:hyperlink>
      <w:r w:rsidR="006161A7">
        <w:rPr>
          <w:rFonts w:ascii="MetricHPE Light" w:hAnsi="MetricHPE Light"/>
          <w:lang w:val="en"/>
        </w:rPr>
        <w:t xml:space="preserve">. </w:t>
      </w:r>
    </w:p>
    <w:p w14:paraId="78CB6F82" w14:textId="5855A65D" w:rsidR="00B92D3D" w:rsidRPr="006161A7" w:rsidRDefault="00B92D3D" w:rsidP="00B92D3D">
      <w:pPr>
        <w:rPr>
          <w:rFonts w:ascii="MetricHPE Light" w:hAnsi="MetricHPE Light"/>
        </w:rPr>
      </w:pPr>
      <w:r w:rsidRPr="00537E36">
        <w:rPr>
          <w:rFonts w:ascii="MetricHPE Light" w:hAnsi="MetricHPE Light"/>
          <w:lang w:val="en"/>
        </w:rPr>
        <w:t>Copyright (c) &lt;year&gt; &lt;copyright holders&gt;</w:t>
      </w:r>
    </w:p>
    <w:p w14:paraId="2F81D70C" w14:textId="77777777" w:rsidR="00B92D3D" w:rsidRPr="00537E36" w:rsidRDefault="00B92D3D" w:rsidP="00B92D3D">
      <w:pPr>
        <w:rPr>
          <w:rFonts w:ascii="MetricHPE Light" w:hAnsi="MetricHPE Light"/>
          <w:lang w:val="en"/>
        </w:rPr>
      </w:pPr>
      <w:r w:rsidRPr="00537E36">
        <w:rPr>
          <w:rFonts w:ascii="MetricHPE Light" w:hAnsi="MetricHPE Light"/>
          <w:lang w:val="en"/>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323B4EA" w14:textId="77777777" w:rsidR="00B92D3D" w:rsidRPr="00537E36" w:rsidRDefault="00B92D3D" w:rsidP="00B92D3D">
      <w:pPr>
        <w:rPr>
          <w:rFonts w:ascii="MetricHPE Light" w:hAnsi="MetricHPE Light"/>
          <w:lang w:val="en"/>
        </w:rPr>
      </w:pPr>
      <w:r w:rsidRPr="00537E36">
        <w:rPr>
          <w:rFonts w:ascii="MetricHPE Light" w:hAnsi="MetricHPE Light"/>
          <w:lang w:val="en"/>
        </w:rPr>
        <w:t>The above copyright notice and this permission notice shall be included in all copies or substantial portions of the Software.</w:t>
      </w:r>
    </w:p>
    <w:p w14:paraId="2BE02869" w14:textId="77777777" w:rsidR="00B92D3D" w:rsidRPr="00537E36" w:rsidRDefault="00B92D3D" w:rsidP="00B92D3D">
      <w:pPr>
        <w:rPr>
          <w:rFonts w:ascii="MetricHPE Light" w:hAnsi="MetricHPE Light"/>
          <w:lang w:val="en"/>
        </w:rPr>
      </w:pPr>
      <w:r w:rsidRPr="00537E36">
        <w:rPr>
          <w:rFonts w:ascii="MetricHPE Light" w:hAnsi="MetricHPE Light"/>
          <w:lang w:val="en"/>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AC7D1EA" w14:textId="77777777" w:rsidR="00B92D3D" w:rsidRDefault="00B92D3D" w:rsidP="009C04DD">
      <w:pPr>
        <w:rPr>
          <w:rFonts w:ascii="MetricHPE Light" w:hAnsi="MetricHPE Light"/>
        </w:rPr>
      </w:pPr>
    </w:p>
    <w:p w14:paraId="6DF94430" w14:textId="77777777" w:rsidR="006161A7" w:rsidRPr="006161A7" w:rsidRDefault="006161A7" w:rsidP="006161A7">
      <w:pPr>
        <w:pStyle w:val="Heading2"/>
        <w:rPr>
          <w:rFonts w:ascii="MetricHPE Semibold" w:hAnsi="MetricHPE Semibold"/>
          <w:color w:val="auto"/>
          <w:sz w:val="24"/>
          <w:szCs w:val="24"/>
        </w:rPr>
      </w:pPr>
      <w:bookmarkStart w:id="18" w:name="_Mozilla_Public_License"/>
      <w:bookmarkEnd w:id="18"/>
      <w:r w:rsidRPr="006161A7">
        <w:rPr>
          <w:rFonts w:ascii="MetricHPE Semibold" w:hAnsi="MetricHPE Semibold"/>
          <w:color w:val="auto"/>
          <w:sz w:val="24"/>
          <w:szCs w:val="24"/>
        </w:rPr>
        <w:lastRenderedPageBreak/>
        <w:t>Mozilla Public License 2.0 (MPL-2.0)</w:t>
      </w:r>
    </w:p>
    <w:p w14:paraId="0EB9D802" w14:textId="77777777" w:rsidR="006161A7" w:rsidRPr="006161A7" w:rsidRDefault="006161A7" w:rsidP="006161A7">
      <w:pPr>
        <w:rPr>
          <w:rFonts w:ascii="MetricHPE Light" w:hAnsi="MetricHPE Light"/>
        </w:rPr>
      </w:pPr>
      <w:r w:rsidRPr="006161A7">
        <w:rPr>
          <w:rFonts w:ascii="MetricHPE Light" w:hAnsi="MetricHPE Light"/>
        </w:rPr>
        <w:t>Source: https://opensource.org/licenses/MPL-2.0</w:t>
      </w:r>
    </w:p>
    <w:p w14:paraId="0AA06DDE" w14:textId="1690A43B"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Definitions</w:t>
      </w:r>
    </w:p>
    <w:p w14:paraId="47A38669" w14:textId="603E50F1"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“Contributor”</w:t>
      </w:r>
    </w:p>
    <w:p w14:paraId="67683CCA"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each individual or legal entity that creates, contributes to the creation of, or owns Covered Software.</w:t>
      </w:r>
    </w:p>
    <w:p w14:paraId="24F0F8A3" w14:textId="49BAA55E"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“Contributor Version”</w:t>
      </w:r>
    </w:p>
    <w:p w14:paraId="4B7F443B"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the combination of the Contributions of others (if any) used by a Contributor and that particular Contributor’s Contribution.</w:t>
      </w:r>
    </w:p>
    <w:p w14:paraId="6C695C0E" w14:textId="3DAED46A"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“Contribution”</w:t>
      </w:r>
    </w:p>
    <w:p w14:paraId="20FD7003"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Covered Software of a particular Contributor.</w:t>
      </w:r>
    </w:p>
    <w:p w14:paraId="35BEDE5C" w14:textId="1A791E6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“Covered Software”</w:t>
      </w:r>
    </w:p>
    <w:p w14:paraId="76653CE5"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Source Code Form to which the initial Contributor has attached the notice in Exhibit A, the Executable Form of such Source Code Form, and Modifications of such Source Code Form, in each case including portions thereof.</w:t>
      </w:r>
    </w:p>
    <w:p w14:paraId="24DE165A" w14:textId="2F33227D"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“Incompatible With Secondary Licenses”</w:t>
      </w:r>
    </w:p>
    <w:p w14:paraId="770C4997"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p>
    <w:p w14:paraId="2D703053" w14:textId="77777777" w:rsidR="006161A7" w:rsidRPr="006161A7" w:rsidRDefault="006161A7" w:rsidP="006161A7">
      <w:pPr>
        <w:rPr>
          <w:rFonts w:ascii="MetricHPE Light" w:hAnsi="MetricHPE Light"/>
        </w:rPr>
      </w:pPr>
    </w:p>
    <w:p w14:paraId="43FAAD67" w14:textId="680519B5" w:rsidR="006161A7" w:rsidRPr="00D629F2" w:rsidRDefault="006161A7" w:rsidP="00CA4E79">
      <w:pPr>
        <w:pStyle w:val="ListParagraph"/>
        <w:numPr>
          <w:ilvl w:val="0"/>
          <w:numId w:val="40"/>
        </w:numPr>
        <w:rPr>
          <w:rFonts w:ascii="MetricHPE Light" w:hAnsi="MetricHPE Light"/>
        </w:rPr>
      </w:pPr>
      <w:r w:rsidRPr="00D629F2">
        <w:rPr>
          <w:rFonts w:ascii="MetricHPE Light" w:hAnsi="MetricHPE Light"/>
        </w:rPr>
        <w:t>that the initial Contributor has attached the notice described in Exhibit B to the Covered Software; or</w:t>
      </w:r>
    </w:p>
    <w:p w14:paraId="02DB2CAD" w14:textId="77777777" w:rsidR="006161A7" w:rsidRPr="006161A7" w:rsidRDefault="006161A7" w:rsidP="00D629F2">
      <w:pPr>
        <w:ind w:left="360"/>
        <w:rPr>
          <w:rFonts w:ascii="MetricHPE Light" w:hAnsi="MetricHPE Light"/>
        </w:rPr>
      </w:pPr>
    </w:p>
    <w:p w14:paraId="2D4D9DAC" w14:textId="769CFF61" w:rsidR="006161A7" w:rsidRPr="00D629F2" w:rsidRDefault="006161A7" w:rsidP="00CA4E79">
      <w:pPr>
        <w:pStyle w:val="ListParagraph"/>
        <w:numPr>
          <w:ilvl w:val="0"/>
          <w:numId w:val="40"/>
        </w:numPr>
        <w:rPr>
          <w:rFonts w:ascii="MetricHPE Light" w:hAnsi="MetricHPE Light"/>
        </w:rPr>
      </w:pPr>
      <w:proofErr w:type="gramStart"/>
      <w:r w:rsidRPr="00D629F2">
        <w:rPr>
          <w:rFonts w:ascii="MetricHPE Light" w:hAnsi="MetricHPE Light"/>
        </w:rPr>
        <w:t>that</w:t>
      </w:r>
      <w:proofErr w:type="gramEnd"/>
      <w:r w:rsidRPr="00D629F2">
        <w:rPr>
          <w:rFonts w:ascii="MetricHPE Light" w:hAnsi="MetricHPE Light"/>
        </w:rPr>
        <w:t xml:space="preserve"> the Covered Software was made available under the terms of version 1.1 or earlier of the License, but not also under the terms of a Secondary License.</w:t>
      </w:r>
    </w:p>
    <w:p w14:paraId="15A6AB80" w14:textId="77777777" w:rsidR="006161A7" w:rsidRPr="006161A7" w:rsidRDefault="006161A7" w:rsidP="006161A7">
      <w:pPr>
        <w:rPr>
          <w:rFonts w:ascii="MetricHPE Light" w:hAnsi="MetricHPE Light"/>
        </w:rPr>
      </w:pPr>
    </w:p>
    <w:p w14:paraId="360E1A14" w14:textId="7584AC6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“Executable Form”</w:t>
      </w:r>
    </w:p>
    <w:p w14:paraId="560B3D2B"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any form of the work other than Source Code Form.</w:t>
      </w:r>
    </w:p>
    <w:p w14:paraId="0836748A" w14:textId="5B5D00F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“Larger Work”</w:t>
      </w:r>
    </w:p>
    <w:p w14:paraId="2C218469"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a work that combines Covered Software with other material, in a separate file or files, that is not Covered Software.</w:t>
      </w:r>
    </w:p>
    <w:p w14:paraId="1CE1856A" w14:textId="7B9299EB"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“License”</w:t>
      </w:r>
    </w:p>
    <w:p w14:paraId="12C8021C"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this document.</w:t>
      </w:r>
    </w:p>
    <w:p w14:paraId="1E05B468" w14:textId="7B5570D8"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“Licensable”</w:t>
      </w:r>
    </w:p>
    <w:p w14:paraId="5BE6B127" w14:textId="77777777" w:rsidR="006161A7" w:rsidRPr="006161A7" w:rsidRDefault="006161A7" w:rsidP="006161A7">
      <w:pPr>
        <w:rPr>
          <w:rFonts w:ascii="MetricHPE Light" w:hAnsi="MetricHPE Light"/>
        </w:rPr>
      </w:pPr>
      <w:proofErr w:type="gramStart"/>
      <w:r w:rsidRPr="006161A7">
        <w:rPr>
          <w:rFonts w:ascii="MetricHPE Light" w:hAnsi="MetricHPE Light"/>
        </w:rPr>
        <w:lastRenderedPageBreak/>
        <w:t>means</w:t>
      </w:r>
      <w:proofErr w:type="gramEnd"/>
      <w:r w:rsidRPr="006161A7">
        <w:rPr>
          <w:rFonts w:ascii="MetricHPE Light" w:hAnsi="MetricHPE Light"/>
        </w:rPr>
        <w:t xml:space="preserve"> having the right to grant, to the maximum extent possible, whether at the time of the initial grant or subsequently, any and all of the rights conveyed by this License.</w:t>
      </w:r>
    </w:p>
    <w:p w14:paraId="3C2707ED" w14:textId="2A99F57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“Modifications”</w:t>
      </w:r>
    </w:p>
    <w:p w14:paraId="4067D202"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any of the following:</w:t>
      </w:r>
    </w:p>
    <w:p w14:paraId="69F0786E" w14:textId="77777777" w:rsidR="006161A7" w:rsidRPr="006161A7" w:rsidRDefault="006161A7" w:rsidP="006161A7">
      <w:pPr>
        <w:rPr>
          <w:rFonts w:ascii="MetricHPE Light" w:hAnsi="MetricHPE Light"/>
        </w:rPr>
      </w:pPr>
    </w:p>
    <w:p w14:paraId="49490EC5" w14:textId="77777777" w:rsidR="006161A7" w:rsidRPr="00D629F2" w:rsidRDefault="006161A7" w:rsidP="00CA4E79">
      <w:pPr>
        <w:pStyle w:val="ListParagraph"/>
        <w:numPr>
          <w:ilvl w:val="0"/>
          <w:numId w:val="41"/>
        </w:numPr>
        <w:ind w:left="720"/>
        <w:rPr>
          <w:rFonts w:ascii="MetricHPE Light" w:hAnsi="MetricHPE Light"/>
        </w:rPr>
      </w:pPr>
      <w:r w:rsidRPr="00D629F2">
        <w:rPr>
          <w:rFonts w:ascii="MetricHPE Light" w:hAnsi="MetricHPE Light"/>
        </w:rPr>
        <w:t>1.any file in Source Code Form that results from an addition to, deletion from, or modification of the contents of Covered Software; or</w:t>
      </w:r>
    </w:p>
    <w:p w14:paraId="12C86A3F" w14:textId="77777777" w:rsidR="006161A7" w:rsidRPr="006161A7" w:rsidRDefault="006161A7" w:rsidP="00D629F2">
      <w:pPr>
        <w:ind w:left="360"/>
        <w:rPr>
          <w:rFonts w:ascii="MetricHPE Light" w:hAnsi="MetricHPE Light"/>
        </w:rPr>
      </w:pPr>
    </w:p>
    <w:p w14:paraId="2DA09BB9" w14:textId="2931FF62" w:rsidR="006161A7" w:rsidRPr="00D629F2" w:rsidRDefault="006161A7" w:rsidP="00CA4E79">
      <w:pPr>
        <w:pStyle w:val="ListParagraph"/>
        <w:numPr>
          <w:ilvl w:val="0"/>
          <w:numId w:val="41"/>
        </w:numPr>
        <w:ind w:left="720"/>
        <w:rPr>
          <w:rFonts w:ascii="MetricHPE Light" w:hAnsi="MetricHPE Light"/>
        </w:rPr>
      </w:pPr>
      <w:proofErr w:type="gramStart"/>
      <w:r w:rsidRPr="00D629F2">
        <w:rPr>
          <w:rFonts w:ascii="MetricHPE Light" w:hAnsi="MetricHPE Light"/>
        </w:rPr>
        <w:t>any</w:t>
      </w:r>
      <w:proofErr w:type="gramEnd"/>
      <w:r w:rsidRPr="00D629F2">
        <w:rPr>
          <w:rFonts w:ascii="MetricHPE Light" w:hAnsi="MetricHPE Light"/>
        </w:rPr>
        <w:t xml:space="preserve"> new file in Source Code Form that contains any Covered Software.</w:t>
      </w:r>
    </w:p>
    <w:p w14:paraId="0582E1D3" w14:textId="77777777" w:rsidR="006161A7" w:rsidRPr="006161A7" w:rsidRDefault="006161A7" w:rsidP="006161A7">
      <w:pPr>
        <w:rPr>
          <w:rFonts w:ascii="MetricHPE Light" w:hAnsi="MetricHPE Light"/>
        </w:rPr>
      </w:pPr>
    </w:p>
    <w:p w14:paraId="091E186C" w14:textId="722E194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“Patent Claims” of a Contributor</w:t>
      </w:r>
    </w:p>
    <w:p w14:paraId="629BA69F" w14:textId="77777777" w:rsidR="006161A7" w:rsidRPr="006161A7" w:rsidRDefault="006161A7" w:rsidP="006161A7">
      <w:pPr>
        <w:rPr>
          <w:rFonts w:ascii="MetricHPE Light" w:hAnsi="MetricHPE Light"/>
        </w:rPr>
      </w:pPr>
      <w:r w:rsidRPr="006161A7">
        <w:rPr>
          <w:rFonts w:ascii="MetricHPE Light" w:hAnsi="MetricHPE Light"/>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14:paraId="0854153B" w14:textId="6A1C19D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“Secondary License”</w:t>
      </w:r>
    </w:p>
    <w:p w14:paraId="1CBF2864"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either the GNU General Public License, Version 2.0, the GNU Lesser General Public License, Version 2.1, the GNU </w:t>
      </w:r>
      <w:proofErr w:type="spellStart"/>
      <w:r w:rsidRPr="006161A7">
        <w:rPr>
          <w:rFonts w:ascii="MetricHPE Light" w:hAnsi="MetricHPE Light"/>
        </w:rPr>
        <w:t>Affero</w:t>
      </w:r>
      <w:proofErr w:type="spellEnd"/>
      <w:r w:rsidRPr="006161A7">
        <w:rPr>
          <w:rFonts w:ascii="MetricHPE Light" w:hAnsi="MetricHPE Light"/>
        </w:rPr>
        <w:t xml:space="preserve"> General Public License, Version 3.0, or any later versions of those licenses.</w:t>
      </w:r>
    </w:p>
    <w:p w14:paraId="6C7D4164" w14:textId="535097B3"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“Source Code Form”</w:t>
      </w:r>
    </w:p>
    <w:p w14:paraId="1C429AF5"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the form of the work preferred for making modifications.</w:t>
      </w:r>
    </w:p>
    <w:p w14:paraId="423F65C5" w14:textId="47B5521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“You” (or “Your”)</w:t>
      </w:r>
    </w:p>
    <w:p w14:paraId="15301C52" w14:textId="77777777" w:rsidR="006161A7" w:rsidRPr="006161A7" w:rsidRDefault="006161A7" w:rsidP="006161A7">
      <w:pPr>
        <w:rPr>
          <w:rFonts w:ascii="MetricHPE Light" w:hAnsi="MetricHPE Light"/>
        </w:rPr>
      </w:pPr>
      <w:proofErr w:type="gramStart"/>
      <w:r w:rsidRPr="006161A7">
        <w:rPr>
          <w:rFonts w:ascii="MetricHPE Light" w:hAnsi="MetricHPE Light"/>
        </w:rPr>
        <w:t>means</w:t>
      </w:r>
      <w:proofErr w:type="gramEnd"/>
      <w:r w:rsidRPr="006161A7">
        <w:rPr>
          <w:rFonts w:ascii="MetricHPE Light" w:hAnsi="MetricHPE Light"/>
        </w:rPr>
        <w:t xml:space="preserve"> an individual or a legal entity exercising rights under this License. For legal entities, “You” includes any entity that controls, is controlled by, or is under common control with </w:t>
      </w:r>
      <w:proofErr w:type="gramStart"/>
      <w:r w:rsidRPr="006161A7">
        <w:rPr>
          <w:rFonts w:ascii="MetricHPE Light" w:hAnsi="MetricHPE Light"/>
        </w:rPr>
        <w:t>You</w:t>
      </w:r>
      <w:proofErr w:type="gramEnd"/>
      <w:r w:rsidRPr="006161A7">
        <w:rPr>
          <w:rFonts w:ascii="MetricHPE Light" w:hAnsi="MetricHPE Light"/>
        </w:rPr>
        <w:t>.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14:paraId="71BB42E3" w14:textId="3CA3B9F6"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License Grants and Conditions</w:t>
      </w:r>
    </w:p>
    <w:p w14:paraId="3801FB25" w14:textId="5486A11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Grants</w:t>
      </w:r>
    </w:p>
    <w:p w14:paraId="3F0C9DDF" w14:textId="77777777" w:rsidR="006161A7" w:rsidRPr="006161A7" w:rsidRDefault="006161A7" w:rsidP="006161A7">
      <w:pPr>
        <w:rPr>
          <w:rFonts w:ascii="MetricHPE Light" w:hAnsi="MetricHPE Light"/>
        </w:rPr>
      </w:pPr>
    </w:p>
    <w:p w14:paraId="62114F46" w14:textId="77777777" w:rsidR="006161A7" w:rsidRPr="006161A7" w:rsidRDefault="006161A7" w:rsidP="006161A7">
      <w:pPr>
        <w:rPr>
          <w:rFonts w:ascii="MetricHPE Light" w:hAnsi="MetricHPE Light"/>
        </w:rPr>
      </w:pPr>
      <w:r w:rsidRPr="006161A7">
        <w:rPr>
          <w:rFonts w:ascii="MetricHPE Light" w:hAnsi="MetricHPE Light"/>
        </w:rPr>
        <w:t xml:space="preserve">Each Contributor hereby grants </w:t>
      </w:r>
      <w:proofErr w:type="gramStart"/>
      <w:r w:rsidRPr="006161A7">
        <w:rPr>
          <w:rFonts w:ascii="MetricHPE Light" w:hAnsi="MetricHPE Light"/>
        </w:rPr>
        <w:t>You</w:t>
      </w:r>
      <w:proofErr w:type="gramEnd"/>
      <w:r w:rsidRPr="006161A7">
        <w:rPr>
          <w:rFonts w:ascii="MetricHPE Light" w:hAnsi="MetricHPE Light"/>
        </w:rPr>
        <w:t xml:space="preserve"> a world-wide, royalty-free, non-exclusive license:</w:t>
      </w:r>
    </w:p>
    <w:p w14:paraId="4D1B1369" w14:textId="77777777" w:rsidR="006161A7" w:rsidRPr="006161A7" w:rsidRDefault="006161A7" w:rsidP="006161A7">
      <w:pPr>
        <w:rPr>
          <w:rFonts w:ascii="MetricHPE Light" w:hAnsi="MetricHPE Light"/>
        </w:rPr>
      </w:pPr>
    </w:p>
    <w:p w14:paraId="22C47AF6" w14:textId="77777777" w:rsidR="006161A7" w:rsidRPr="00D629F2" w:rsidRDefault="006161A7" w:rsidP="00CA4E79">
      <w:pPr>
        <w:pStyle w:val="ListParagraph"/>
        <w:numPr>
          <w:ilvl w:val="0"/>
          <w:numId w:val="42"/>
        </w:numPr>
        <w:rPr>
          <w:rFonts w:ascii="MetricHPE Light" w:hAnsi="MetricHPE Light"/>
        </w:rPr>
      </w:pPr>
      <w:r w:rsidRPr="00D629F2">
        <w:rPr>
          <w:rFonts w:ascii="MetricHPE Light" w:hAnsi="MetricHPE Light"/>
        </w:rPr>
        <w:t xml:space="preserve">1.under intellectual property rights (other than patent or trademark) Licensable by such Contributor to use, reproduce, make available, modify, display, perform, distribute, and </w:t>
      </w:r>
      <w:r w:rsidRPr="00D629F2">
        <w:rPr>
          <w:rFonts w:ascii="MetricHPE Light" w:hAnsi="MetricHPE Light"/>
        </w:rPr>
        <w:lastRenderedPageBreak/>
        <w:t>otherwise exploit its Contributions, either on an unmodified basis, with Modifications, or as part of a Larger Work; and</w:t>
      </w:r>
    </w:p>
    <w:p w14:paraId="66AE04B5" w14:textId="77777777" w:rsidR="006161A7" w:rsidRPr="006161A7" w:rsidRDefault="006161A7" w:rsidP="00D629F2">
      <w:pPr>
        <w:ind w:left="360"/>
        <w:rPr>
          <w:rFonts w:ascii="MetricHPE Light" w:hAnsi="MetricHPE Light"/>
        </w:rPr>
      </w:pPr>
    </w:p>
    <w:p w14:paraId="3CF78FB0" w14:textId="5AF7B73A" w:rsidR="006161A7" w:rsidRPr="00D629F2" w:rsidRDefault="006161A7" w:rsidP="00CA4E79">
      <w:pPr>
        <w:pStyle w:val="ListParagraph"/>
        <w:numPr>
          <w:ilvl w:val="0"/>
          <w:numId w:val="42"/>
        </w:numPr>
        <w:ind w:left="720"/>
        <w:rPr>
          <w:rFonts w:ascii="MetricHPE Light" w:hAnsi="MetricHPE Light"/>
        </w:rPr>
      </w:pPr>
      <w:proofErr w:type="gramStart"/>
      <w:r w:rsidRPr="00D629F2">
        <w:rPr>
          <w:rFonts w:ascii="MetricHPE Light" w:hAnsi="MetricHPE Light"/>
        </w:rPr>
        <w:t>under</w:t>
      </w:r>
      <w:proofErr w:type="gramEnd"/>
      <w:r w:rsidRPr="00D629F2">
        <w:rPr>
          <w:rFonts w:ascii="MetricHPE Light" w:hAnsi="MetricHPE Light"/>
        </w:rPr>
        <w:t xml:space="preserve"> Patent Claims of such Contributor to make, use, sell, offer for sale, have made, import, and otherwise transfer either its Contributions or its Contributor Version.</w:t>
      </w:r>
    </w:p>
    <w:p w14:paraId="0050170D" w14:textId="77777777" w:rsidR="006161A7" w:rsidRPr="006161A7" w:rsidRDefault="006161A7" w:rsidP="006161A7">
      <w:pPr>
        <w:rPr>
          <w:rFonts w:ascii="MetricHPE Light" w:hAnsi="MetricHPE Light"/>
        </w:rPr>
      </w:pPr>
    </w:p>
    <w:p w14:paraId="1B910579" w14:textId="6EA35FAE"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Effective Date</w:t>
      </w:r>
    </w:p>
    <w:p w14:paraId="258BABD5" w14:textId="77777777" w:rsidR="006161A7" w:rsidRPr="006161A7" w:rsidRDefault="006161A7" w:rsidP="006161A7">
      <w:pPr>
        <w:rPr>
          <w:rFonts w:ascii="MetricHPE Light" w:hAnsi="MetricHPE Light"/>
        </w:rPr>
      </w:pPr>
    </w:p>
    <w:p w14:paraId="7A4BC711" w14:textId="77777777" w:rsidR="006161A7" w:rsidRPr="006161A7" w:rsidRDefault="006161A7" w:rsidP="006161A7">
      <w:pPr>
        <w:rPr>
          <w:rFonts w:ascii="MetricHPE Light" w:hAnsi="MetricHPE Light"/>
        </w:rPr>
      </w:pPr>
      <w:r w:rsidRPr="006161A7">
        <w:rPr>
          <w:rFonts w:ascii="MetricHPE Light" w:hAnsi="MetricHPE Light"/>
        </w:rPr>
        <w:t>The licenses granted in Section 2.1 with respect to any Contribution become effective for each Contribution on the date the Contributor first distributes such Contribution.</w:t>
      </w:r>
    </w:p>
    <w:p w14:paraId="4820DC53" w14:textId="77777777" w:rsidR="006161A7" w:rsidRPr="006161A7" w:rsidRDefault="006161A7" w:rsidP="006161A7">
      <w:pPr>
        <w:rPr>
          <w:rFonts w:ascii="MetricHPE Light" w:hAnsi="MetricHPE Light"/>
        </w:rPr>
      </w:pPr>
    </w:p>
    <w:p w14:paraId="2FB12D73" w14:textId="7EFA59B2"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Limitations on Grant Scope</w:t>
      </w:r>
    </w:p>
    <w:p w14:paraId="3B2971B0" w14:textId="77777777" w:rsidR="006161A7" w:rsidRPr="006161A7" w:rsidRDefault="006161A7" w:rsidP="006161A7">
      <w:pPr>
        <w:rPr>
          <w:rFonts w:ascii="MetricHPE Light" w:hAnsi="MetricHPE Light"/>
        </w:rPr>
      </w:pPr>
    </w:p>
    <w:p w14:paraId="3FFB4FC5" w14:textId="77777777" w:rsidR="006161A7" w:rsidRPr="006161A7" w:rsidRDefault="006161A7" w:rsidP="006161A7">
      <w:pPr>
        <w:rPr>
          <w:rFonts w:ascii="MetricHPE Light" w:hAnsi="MetricHPE Light"/>
        </w:rPr>
      </w:pPr>
      <w:r w:rsidRPr="006161A7">
        <w:rPr>
          <w:rFonts w:ascii="MetricHPE Light" w:hAnsi="MetricHPE Light"/>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14:paraId="27300273" w14:textId="77777777" w:rsidR="006161A7" w:rsidRPr="006161A7" w:rsidRDefault="006161A7" w:rsidP="006161A7">
      <w:pPr>
        <w:rPr>
          <w:rFonts w:ascii="MetricHPE Light" w:hAnsi="MetricHPE Light"/>
        </w:rPr>
      </w:pPr>
    </w:p>
    <w:p w14:paraId="77DAACFF" w14:textId="3B7E06D6" w:rsidR="006161A7" w:rsidRPr="00D629F2" w:rsidRDefault="006161A7" w:rsidP="00CA4E79">
      <w:pPr>
        <w:pStyle w:val="ListParagraph"/>
        <w:numPr>
          <w:ilvl w:val="0"/>
          <w:numId w:val="25"/>
        </w:numPr>
        <w:ind w:left="720"/>
        <w:rPr>
          <w:rFonts w:ascii="MetricHPE Light" w:hAnsi="MetricHPE Light"/>
        </w:rPr>
      </w:pPr>
      <w:r w:rsidRPr="00D629F2">
        <w:rPr>
          <w:rFonts w:ascii="MetricHPE Light" w:hAnsi="MetricHPE Light"/>
        </w:rPr>
        <w:t>for any code that a Contributor has removed from Covered Software; or</w:t>
      </w:r>
    </w:p>
    <w:p w14:paraId="1B2BADD2" w14:textId="77777777" w:rsidR="006161A7" w:rsidRPr="006161A7" w:rsidRDefault="006161A7" w:rsidP="00D629F2">
      <w:pPr>
        <w:ind w:left="360"/>
        <w:rPr>
          <w:rFonts w:ascii="MetricHPE Light" w:hAnsi="MetricHPE Light"/>
        </w:rPr>
      </w:pPr>
    </w:p>
    <w:p w14:paraId="75B81C70" w14:textId="7FE699BB" w:rsidR="006161A7" w:rsidRPr="00D629F2" w:rsidRDefault="006161A7" w:rsidP="00CA4E79">
      <w:pPr>
        <w:pStyle w:val="ListParagraph"/>
        <w:numPr>
          <w:ilvl w:val="0"/>
          <w:numId w:val="43"/>
        </w:numPr>
        <w:ind w:left="720"/>
        <w:rPr>
          <w:rFonts w:ascii="MetricHPE Light" w:hAnsi="MetricHPE Light"/>
        </w:rPr>
      </w:pPr>
      <w:r w:rsidRPr="00D629F2">
        <w:rPr>
          <w:rFonts w:ascii="MetricHPE Light" w:hAnsi="MetricHPE Light"/>
        </w:rPr>
        <w:t>for infringements caused by: (i) Your and any other third party’s modifications of Covered Software, or (ii) the combination of its Contributions with other software (except as part of its Contributor Version); or</w:t>
      </w:r>
    </w:p>
    <w:p w14:paraId="3327FC02" w14:textId="77777777" w:rsidR="006161A7" w:rsidRPr="006161A7" w:rsidRDefault="006161A7" w:rsidP="00D629F2">
      <w:pPr>
        <w:ind w:left="360"/>
        <w:rPr>
          <w:rFonts w:ascii="MetricHPE Light" w:hAnsi="MetricHPE Light"/>
        </w:rPr>
      </w:pPr>
    </w:p>
    <w:p w14:paraId="1FFBB45E" w14:textId="2B15EED3" w:rsidR="006161A7" w:rsidRPr="00D629F2" w:rsidRDefault="006161A7" w:rsidP="00CA4E79">
      <w:pPr>
        <w:pStyle w:val="ListParagraph"/>
        <w:numPr>
          <w:ilvl w:val="0"/>
          <w:numId w:val="43"/>
        </w:numPr>
        <w:ind w:left="720"/>
        <w:rPr>
          <w:rFonts w:ascii="MetricHPE Light" w:hAnsi="MetricHPE Light"/>
        </w:rPr>
      </w:pPr>
      <w:proofErr w:type="gramStart"/>
      <w:r w:rsidRPr="00D629F2">
        <w:rPr>
          <w:rFonts w:ascii="MetricHPE Light" w:hAnsi="MetricHPE Light"/>
        </w:rPr>
        <w:t>under</w:t>
      </w:r>
      <w:proofErr w:type="gramEnd"/>
      <w:r w:rsidRPr="00D629F2">
        <w:rPr>
          <w:rFonts w:ascii="MetricHPE Light" w:hAnsi="MetricHPE Light"/>
        </w:rPr>
        <w:t xml:space="preserve"> Patent Claims infringed by Covered Software in the absence of its Contributions.</w:t>
      </w:r>
    </w:p>
    <w:p w14:paraId="1643333F" w14:textId="77777777" w:rsidR="006161A7" w:rsidRPr="006161A7" w:rsidRDefault="006161A7" w:rsidP="006161A7">
      <w:pPr>
        <w:rPr>
          <w:rFonts w:ascii="MetricHPE Light" w:hAnsi="MetricHPE Light"/>
        </w:rPr>
      </w:pPr>
    </w:p>
    <w:p w14:paraId="2B11BB19" w14:textId="77777777" w:rsidR="006161A7" w:rsidRPr="006161A7" w:rsidRDefault="006161A7" w:rsidP="006161A7">
      <w:pPr>
        <w:rPr>
          <w:rFonts w:ascii="MetricHPE Light" w:hAnsi="MetricHPE Light"/>
        </w:rPr>
      </w:pPr>
      <w:r w:rsidRPr="006161A7">
        <w:rPr>
          <w:rFonts w:ascii="MetricHPE Light" w:hAnsi="MetricHPE Light"/>
        </w:rPr>
        <w:t>This License does not grant any rights in the trademarks, service marks, or logos of any Contributor (except as may be necessary to comply with the notice requirements in Section 3.4).</w:t>
      </w:r>
    </w:p>
    <w:p w14:paraId="6243854C" w14:textId="77777777" w:rsidR="006161A7" w:rsidRPr="006161A7" w:rsidRDefault="006161A7" w:rsidP="006161A7">
      <w:pPr>
        <w:rPr>
          <w:rFonts w:ascii="MetricHPE Light" w:hAnsi="MetricHPE Light"/>
        </w:rPr>
      </w:pPr>
    </w:p>
    <w:p w14:paraId="535D9EEF" w14:textId="68D38E80"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Subsequent Licenses</w:t>
      </w:r>
    </w:p>
    <w:p w14:paraId="49A706FF" w14:textId="77777777" w:rsidR="006161A7" w:rsidRPr="006161A7" w:rsidRDefault="006161A7" w:rsidP="006161A7">
      <w:pPr>
        <w:rPr>
          <w:rFonts w:ascii="MetricHPE Light" w:hAnsi="MetricHPE Light"/>
        </w:rPr>
      </w:pPr>
    </w:p>
    <w:p w14:paraId="27C44C1D" w14:textId="77777777" w:rsidR="006161A7" w:rsidRPr="006161A7" w:rsidRDefault="006161A7" w:rsidP="006161A7">
      <w:pPr>
        <w:rPr>
          <w:rFonts w:ascii="MetricHPE Light" w:hAnsi="MetricHPE Light"/>
        </w:rPr>
      </w:pPr>
      <w:r w:rsidRPr="006161A7">
        <w:rPr>
          <w:rFonts w:ascii="MetricHPE Light" w:hAnsi="MetricHPE Light"/>
        </w:rPr>
        <w:t xml:space="preserve">No Contributor makes additional grants as a result of </w:t>
      </w:r>
      <w:proofErr w:type="gramStart"/>
      <w:r w:rsidRPr="006161A7">
        <w:rPr>
          <w:rFonts w:ascii="MetricHPE Light" w:hAnsi="MetricHPE Light"/>
        </w:rPr>
        <w:t>Your</w:t>
      </w:r>
      <w:proofErr w:type="gramEnd"/>
      <w:r w:rsidRPr="006161A7">
        <w:rPr>
          <w:rFonts w:ascii="MetricHPE Light" w:hAnsi="MetricHPE Light"/>
        </w:rPr>
        <w:t xml:space="preserve"> choice to distribute the Covered Software under a subsequent version of this License (see Section 10.2) or under the terms of a Secondary License (if permitted under the terms of Section 3.3).</w:t>
      </w:r>
    </w:p>
    <w:p w14:paraId="30A8C875" w14:textId="77777777" w:rsidR="006161A7" w:rsidRPr="006161A7" w:rsidRDefault="006161A7" w:rsidP="006161A7">
      <w:pPr>
        <w:rPr>
          <w:rFonts w:ascii="MetricHPE Light" w:hAnsi="MetricHPE Light"/>
        </w:rPr>
      </w:pPr>
    </w:p>
    <w:p w14:paraId="561EF4C3" w14:textId="3962B7AF"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Representation</w:t>
      </w:r>
    </w:p>
    <w:p w14:paraId="7CA0C8E2" w14:textId="77777777" w:rsidR="006161A7" w:rsidRPr="006161A7" w:rsidRDefault="006161A7" w:rsidP="006161A7">
      <w:pPr>
        <w:rPr>
          <w:rFonts w:ascii="MetricHPE Light" w:hAnsi="MetricHPE Light"/>
        </w:rPr>
      </w:pPr>
    </w:p>
    <w:p w14:paraId="3F478375" w14:textId="77777777" w:rsidR="006161A7" w:rsidRPr="006161A7" w:rsidRDefault="006161A7" w:rsidP="006161A7">
      <w:pPr>
        <w:rPr>
          <w:rFonts w:ascii="MetricHPE Light" w:hAnsi="MetricHPE Light"/>
        </w:rPr>
      </w:pPr>
      <w:r w:rsidRPr="006161A7">
        <w:rPr>
          <w:rFonts w:ascii="MetricHPE Light" w:hAnsi="MetricHPE Light"/>
        </w:rPr>
        <w:t>Each Contributor represents that the Contributor believes its Contributions are its original creation(s) or it has sufficient rights to grant the rights to its Contributions conveyed by this License.</w:t>
      </w:r>
    </w:p>
    <w:p w14:paraId="358AF500" w14:textId="77777777" w:rsidR="006161A7" w:rsidRPr="006161A7" w:rsidRDefault="006161A7" w:rsidP="006161A7">
      <w:pPr>
        <w:rPr>
          <w:rFonts w:ascii="MetricHPE Light" w:hAnsi="MetricHPE Light"/>
        </w:rPr>
      </w:pPr>
    </w:p>
    <w:p w14:paraId="2EE5BE25" w14:textId="27F250AD"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Fair Use</w:t>
      </w:r>
    </w:p>
    <w:p w14:paraId="3EBC4D4F" w14:textId="77777777" w:rsidR="006161A7" w:rsidRPr="006161A7" w:rsidRDefault="006161A7" w:rsidP="006161A7">
      <w:pPr>
        <w:rPr>
          <w:rFonts w:ascii="MetricHPE Light" w:hAnsi="MetricHPE Light"/>
        </w:rPr>
      </w:pPr>
    </w:p>
    <w:p w14:paraId="58EEAE8F" w14:textId="77777777" w:rsidR="006161A7" w:rsidRPr="006161A7" w:rsidRDefault="006161A7" w:rsidP="006161A7">
      <w:pPr>
        <w:rPr>
          <w:rFonts w:ascii="MetricHPE Light" w:hAnsi="MetricHPE Light"/>
        </w:rPr>
      </w:pPr>
      <w:r w:rsidRPr="006161A7">
        <w:rPr>
          <w:rFonts w:ascii="MetricHPE Light" w:hAnsi="MetricHPE Light"/>
        </w:rPr>
        <w:t xml:space="preserve">This License is not intended to limit any rights </w:t>
      </w:r>
      <w:proofErr w:type="gramStart"/>
      <w:r w:rsidRPr="006161A7">
        <w:rPr>
          <w:rFonts w:ascii="MetricHPE Light" w:hAnsi="MetricHPE Light"/>
        </w:rPr>
        <w:t>You</w:t>
      </w:r>
      <w:proofErr w:type="gramEnd"/>
      <w:r w:rsidRPr="006161A7">
        <w:rPr>
          <w:rFonts w:ascii="MetricHPE Light" w:hAnsi="MetricHPE Light"/>
        </w:rPr>
        <w:t xml:space="preserve"> have under applicable copyright doctrines of fair use, fair dealing, or other equivalents.</w:t>
      </w:r>
    </w:p>
    <w:p w14:paraId="57AB7C24" w14:textId="77777777" w:rsidR="006161A7" w:rsidRPr="006161A7" w:rsidRDefault="006161A7" w:rsidP="006161A7">
      <w:pPr>
        <w:rPr>
          <w:rFonts w:ascii="MetricHPE Light" w:hAnsi="MetricHPE Light"/>
        </w:rPr>
      </w:pPr>
    </w:p>
    <w:p w14:paraId="68C642E6" w14:textId="2375A769"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Conditions</w:t>
      </w:r>
    </w:p>
    <w:p w14:paraId="190158E2" w14:textId="77777777" w:rsidR="006161A7" w:rsidRPr="006161A7" w:rsidRDefault="006161A7" w:rsidP="006161A7">
      <w:pPr>
        <w:rPr>
          <w:rFonts w:ascii="MetricHPE Light" w:hAnsi="MetricHPE Light"/>
        </w:rPr>
      </w:pPr>
    </w:p>
    <w:p w14:paraId="63BB9C15" w14:textId="77777777" w:rsidR="006161A7" w:rsidRPr="006161A7" w:rsidRDefault="006161A7" w:rsidP="006161A7">
      <w:pPr>
        <w:rPr>
          <w:rFonts w:ascii="MetricHPE Light" w:hAnsi="MetricHPE Light"/>
        </w:rPr>
      </w:pPr>
      <w:r w:rsidRPr="006161A7">
        <w:rPr>
          <w:rFonts w:ascii="MetricHPE Light" w:hAnsi="MetricHPE Light"/>
        </w:rPr>
        <w:t>Sections 3.1, 3.2, 3.3, and 3.4 are conditions of the licenses granted in Section 2.1.</w:t>
      </w:r>
    </w:p>
    <w:p w14:paraId="2F5FC47F" w14:textId="60A0AE2A" w:rsidR="006161A7" w:rsidRPr="00D629F2" w:rsidRDefault="006161A7" w:rsidP="00CA4E79">
      <w:pPr>
        <w:pStyle w:val="ListParagraph"/>
        <w:numPr>
          <w:ilvl w:val="0"/>
          <w:numId w:val="29"/>
        </w:numPr>
        <w:rPr>
          <w:rFonts w:ascii="MetricHPE Light" w:hAnsi="MetricHPE Light"/>
        </w:rPr>
      </w:pPr>
      <w:r w:rsidRPr="00D629F2">
        <w:rPr>
          <w:rFonts w:ascii="MetricHPE Light" w:hAnsi="MetricHPE Light"/>
        </w:rPr>
        <w:t>Responsibilities</w:t>
      </w:r>
    </w:p>
    <w:p w14:paraId="08020113" w14:textId="137377F3"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Source Form</w:t>
      </w:r>
    </w:p>
    <w:p w14:paraId="4FEFED93" w14:textId="77777777" w:rsidR="006161A7" w:rsidRPr="006161A7" w:rsidRDefault="006161A7" w:rsidP="006161A7">
      <w:pPr>
        <w:rPr>
          <w:rFonts w:ascii="MetricHPE Light" w:hAnsi="MetricHPE Light"/>
        </w:rPr>
      </w:pPr>
    </w:p>
    <w:p w14:paraId="4279F8AB" w14:textId="77777777" w:rsidR="006161A7" w:rsidRPr="006161A7" w:rsidRDefault="006161A7" w:rsidP="006161A7">
      <w:pPr>
        <w:rPr>
          <w:rFonts w:ascii="MetricHPE Light" w:hAnsi="MetricHPE Light"/>
        </w:rPr>
      </w:pPr>
      <w:r w:rsidRPr="006161A7">
        <w:rPr>
          <w:rFonts w:ascii="MetricHPE Light" w:hAnsi="MetricHPE Light"/>
        </w:rPr>
        <w:t xml:space="preserve">All distribution of Covered Software in Source Code Form, including any Modifications that </w:t>
      </w:r>
      <w:proofErr w:type="gramStart"/>
      <w:r w:rsidRPr="006161A7">
        <w:rPr>
          <w:rFonts w:ascii="MetricHPE Light" w:hAnsi="MetricHPE Light"/>
        </w:rPr>
        <w:t>You</w:t>
      </w:r>
      <w:proofErr w:type="gramEnd"/>
      <w:r w:rsidRPr="006161A7">
        <w:rPr>
          <w:rFonts w:ascii="MetricHPE Light" w:hAnsi="MetricHPE Light"/>
        </w:rPr>
        <w:t xml:space="preserve"> create or to which You contribute, must be under the terms of this License. You must inform recipients that the Source Code Form of the Covered Software is governed by the terms of this License, and how they can obtain a copy of this License. You may not attempt to alter or restrict the recipients’ rights in the Source Code Form.</w:t>
      </w:r>
    </w:p>
    <w:p w14:paraId="5C4590E9" w14:textId="77777777" w:rsidR="006161A7" w:rsidRPr="006161A7" w:rsidRDefault="006161A7" w:rsidP="006161A7">
      <w:pPr>
        <w:rPr>
          <w:rFonts w:ascii="MetricHPE Light" w:hAnsi="MetricHPE Light"/>
        </w:rPr>
      </w:pPr>
    </w:p>
    <w:p w14:paraId="73D51DD9" w14:textId="7721C097"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Executable Form</w:t>
      </w:r>
    </w:p>
    <w:p w14:paraId="51E6FA8D" w14:textId="77777777" w:rsidR="006161A7" w:rsidRPr="006161A7" w:rsidRDefault="006161A7" w:rsidP="006161A7">
      <w:pPr>
        <w:rPr>
          <w:rFonts w:ascii="MetricHPE Light" w:hAnsi="MetricHPE Light"/>
        </w:rPr>
      </w:pPr>
    </w:p>
    <w:p w14:paraId="2526E2A5" w14:textId="77777777" w:rsidR="006161A7" w:rsidRPr="006161A7" w:rsidRDefault="006161A7" w:rsidP="006161A7">
      <w:pPr>
        <w:rPr>
          <w:rFonts w:ascii="MetricHPE Light" w:hAnsi="MetricHPE Light"/>
        </w:rPr>
      </w:pPr>
      <w:r w:rsidRPr="006161A7">
        <w:rPr>
          <w:rFonts w:ascii="MetricHPE Light" w:hAnsi="MetricHPE Light"/>
        </w:rPr>
        <w:t xml:space="preserve">If </w:t>
      </w:r>
      <w:proofErr w:type="gramStart"/>
      <w:r w:rsidRPr="006161A7">
        <w:rPr>
          <w:rFonts w:ascii="MetricHPE Light" w:hAnsi="MetricHPE Light"/>
        </w:rPr>
        <w:t>You</w:t>
      </w:r>
      <w:proofErr w:type="gramEnd"/>
      <w:r w:rsidRPr="006161A7">
        <w:rPr>
          <w:rFonts w:ascii="MetricHPE Light" w:hAnsi="MetricHPE Light"/>
        </w:rPr>
        <w:t xml:space="preserve"> distribute Covered Software in Executable Form then:</w:t>
      </w:r>
    </w:p>
    <w:p w14:paraId="5FD18B3D" w14:textId="77777777" w:rsidR="006161A7" w:rsidRPr="006161A7" w:rsidRDefault="006161A7" w:rsidP="006161A7">
      <w:pPr>
        <w:rPr>
          <w:rFonts w:ascii="MetricHPE Light" w:hAnsi="MetricHPE Light"/>
        </w:rPr>
      </w:pPr>
    </w:p>
    <w:p w14:paraId="04D77EF4" w14:textId="6F7B8839" w:rsidR="006161A7" w:rsidRPr="00D629F2" w:rsidRDefault="006161A7" w:rsidP="00CA4E79">
      <w:pPr>
        <w:pStyle w:val="ListParagraph"/>
        <w:numPr>
          <w:ilvl w:val="0"/>
          <w:numId w:val="44"/>
        </w:numPr>
        <w:rPr>
          <w:rFonts w:ascii="MetricHPE Light" w:hAnsi="MetricHPE Light"/>
        </w:rPr>
      </w:pPr>
      <w:r w:rsidRPr="00D629F2">
        <w:rPr>
          <w:rFonts w:ascii="MetricHPE Light" w:hAnsi="MetricHPE Light"/>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14:paraId="5A2DF74F" w14:textId="77777777" w:rsidR="006161A7" w:rsidRPr="006161A7" w:rsidRDefault="006161A7" w:rsidP="00D629F2">
      <w:pPr>
        <w:ind w:left="360"/>
        <w:rPr>
          <w:rFonts w:ascii="MetricHPE Light" w:hAnsi="MetricHPE Light"/>
        </w:rPr>
      </w:pPr>
    </w:p>
    <w:p w14:paraId="30757308" w14:textId="32FE7227" w:rsidR="006161A7" w:rsidRPr="00D629F2" w:rsidRDefault="006161A7" w:rsidP="00CA4E79">
      <w:pPr>
        <w:pStyle w:val="ListParagraph"/>
        <w:numPr>
          <w:ilvl w:val="0"/>
          <w:numId w:val="44"/>
        </w:numPr>
        <w:ind w:left="720"/>
        <w:rPr>
          <w:rFonts w:ascii="MetricHPE Light" w:hAnsi="MetricHPE Light"/>
        </w:rPr>
      </w:pPr>
      <w:r w:rsidRPr="00D629F2">
        <w:rPr>
          <w:rFonts w:ascii="MetricHPE Light" w:hAnsi="MetricHPE Light"/>
        </w:rPr>
        <w:lastRenderedPageBreak/>
        <w:t>You may distribute such Executable Form under the terms of this License, or sublicense it under different terms, provided that the license for the Executable Form does not attempt to limit or alter the recipients’ rights in the Source Code Form under this License.</w:t>
      </w:r>
    </w:p>
    <w:p w14:paraId="24CAD1E0" w14:textId="77777777" w:rsidR="006161A7" w:rsidRPr="006161A7" w:rsidRDefault="006161A7" w:rsidP="006161A7">
      <w:pPr>
        <w:rPr>
          <w:rFonts w:ascii="MetricHPE Light" w:hAnsi="MetricHPE Light"/>
        </w:rPr>
      </w:pPr>
    </w:p>
    <w:p w14:paraId="13E23B4B" w14:textId="7D4103F6" w:rsidR="006161A7" w:rsidRPr="00D629F2" w:rsidRDefault="006161A7" w:rsidP="00CA4E79">
      <w:pPr>
        <w:pStyle w:val="ListParagraph"/>
        <w:numPr>
          <w:ilvl w:val="1"/>
          <w:numId w:val="29"/>
        </w:numPr>
        <w:rPr>
          <w:rFonts w:ascii="MetricHPE Light" w:hAnsi="MetricHPE Light"/>
        </w:rPr>
      </w:pPr>
      <w:r w:rsidRPr="00D629F2">
        <w:rPr>
          <w:rFonts w:ascii="MetricHPE Light" w:hAnsi="MetricHPE Light"/>
        </w:rPr>
        <w:t>Distribution of a Larger Work</w:t>
      </w:r>
    </w:p>
    <w:p w14:paraId="69097992" w14:textId="77777777" w:rsidR="006161A7" w:rsidRPr="006161A7" w:rsidRDefault="006161A7" w:rsidP="006161A7">
      <w:pPr>
        <w:rPr>
          <w:rFonts w:ascii="MetricHPE Light" w:hAnsi="MetricHPE Light"/>
        </w:rPr>
      </w:pPr>
    </w:p>
    <w:p w14:paraId="2B89C143" w14:textId="77777777" w:rsidR="006161A7" w:rsidRPr="006161A7" w:rsidRDefault="006161A7" w:rsidP="006161A7">
      <w:pPr>
        <w:rPr>
          <w:rFonts w:ascii="MetricHPE Light" w:hAnsi="MetricHPE Light"/>
        </w:rPr>
      </w:pPr>
      <w:r w:rsidRPr="006161A7">
        <w:rPr>
          <w:rFonts w:ascii="MetricHPE Light" w:hAnsi="MetricHPE Light"/>
        </w:rPr>
        <w:t xml:space="preserve">You may create and distribute a Larger Work under terms of </w:t>
      </w:r>
      <w:proofErr w:type="gramStart"/>
      <w:r w:rsidRPr="006161A7">
        <w:rPr>
          <w:rFonts w:ascii="MetricHPE Light" w:hAnsi="MetricHPE Light"/>
        </w:rPr>
        <w:t>Your</w:t>
      </w:r>
      <w:proofErr w:type="gramEnd"/>
      <w:r w:rsidRPr="006161A7">
        <w:rPr>
          <w:rFonts w:ascii="MetricHPE Light" w:hAnsi="MetricHPE Light"/>
        </w:rPr>
        <w:t xml:space="preserve"> choice, provided that You also comply with the requirements of this License for the Covered Software. 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14:paraId="5EC7FE68" w14:textId="77777777" w:rsidR="006161A7" w:rsidRPr="006161A7" w:rsidRDefault="006161A7" w:rsidP="006161A7">
      <w:pPr>
        <w:rPr>
          <w:rFonts w:ascii="MetricHPE Light" w:hAnsi="MetricHPE Light"/>
        </w:rPr>
      </w:pPr>
    </w:p>
    <w:p w14:paraId="3977B82B" w14:textId="0CD41D39"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Notices</w:t>
      </w:r>
    </w:p>
    <w:p w14:paraId="40E12209" w14:textId="77777777" w:rsidR="006161A7" w:rsidRPr="006161A7" w:rsidRDefault="006161A7" w:rsidP="006161A7">
      <w:pPr>
        <w:rPr>
          <w:rFonts w:ascii="MetricHPE Light" w:hAnsi="MetricHPE Light"/>
        </w:rPr>
      </w:pPr>
    </w:p>
    <w:p w14:paraId="17E39A00" w14:textId="77777777" w:rsidR="006161A7" w:rsidRPr="006161A7" w:rsidRDefault="006161A7" w:rsidP="006161A7">
      <w:pPr>
        <w:rPr>
          <w:rFonts w:ascii="MetricHPE Light" w:hAnsi="MetricHPE Light"/>
        </w:rPr>
      </w:pPr>
      <w:r w:rsidRPr="006161A7">
        <w:rPr>
          <w:rFonts w:ascii="MetricHPE Light" w:hAnsi="MetricHPE Light"/>
        </w:rPr>
        <w:t xml:space="preserve">You may not remove or alter the substance of any license notices (including copyright notices, patent notices, disclaimers of warranty, or limitations of liability) contained within the Source Code Form of the Covered Software, except that </w:t>
      </w:r>
      <w:proofErr w:type="gramStart"/>
      <w:r w:rsidRPr="006161A7">
        <w:rPr>
          <w:rFonts w:ascii="MetricHPE Light" w:hAnsi="MetricHPE Light"/>
        </w:rPr>
        <w:t>You</w:t>
      </w:r>
      <w:proofErr w:type="gramEnd"/>
      <w:r w:rsidRPr="006161A7">
        <w:rPr>
          <w:rFonts w:ascii="MetricHPE Light" w:hAnsi="MetricHPE Light"/>
        </w:rPr>
        <w:t xml:space="preserve"> may alter any license notices to the extent required to remedy known factual inaccuracies.</w:t>
      </w:r>
    </w:p>
    <w:p w14:paraId="1197A69A" w14:textId="77777777" w:rsidR="006161A7" w:rsidRPr="006161A7" w:rsidRDefault="006161A7" w:rsidP="006161A7">
      <w:pPr>
        <w:rPr>
          <w:rFonts w:ascii="MetricHPE Light" w:hAnsi="MetricHPE Light"/>
        </w:rPr>
      </w:pPr>
    </w:p>
    <w:p w14:paraId="01DF290E" w14:textId="65E9DF84"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Application of Additional Terms</w:t>
      </w:r>
    </w:p>
    <w:p w14:paraId="6936C005" w14:textId="77777777" w:rsidR="006161A7" w:rsidRPr="006161A7" w:rsidRDefault="006161A7" w:rsidP="006161A7">
      <w:pPr>
        <w:rPr>
          <w:rFonts w:ascii="MetricHPE Light" w:hAnsi="MetricHPE Light"/>
        </w:rPr>
      </w:pPr>
    </w:p>
    <w:p w14:paraId="74717A06" w14:textId="77777777" w:rsidR="006161A7" w:rsidRPr="006161A7" w:rsidRDefault="006161A7" w:rsidP="006161A7">
      <w:pPr>
        <w:rPr>
          <w:rFonts w:ascii="MetricHPE Light" w:hAnsi="MetricHPE Light"/>
        </w:rPr>
      </w:pPr>
      <w:r w:rsidRPr="006161A7">
        <w:rPr>
          <w:rFonts w:ascii="MetricHPE Light" w:hAnsi="MetricHPE Light"/>
        </w:rPr>
        <w:t xml:space="preserve">You may choose to offer, and to charge a fee for, warranty, support, indemnity or liability obligations to one or more recipients of Covered Software. However, </w:t>
      </w:r>
      <w:proofErr w:type="gramStart"/>
      <w:r w:rsidRPr="006161A7">
        <w:rPr>
          <w:rFonts w:ascii="MetricHPE Light" w:hAnsi="MetricHPE Light"/>
        </w:rPr>
        <w:t>You</w:t>
      </w:r>
      <w:proofErr w:type="gramEnd"/>
      <w:r w:rsidRPr="006161A7">
        <w:rPr>
          <w:rFonts w:ascii="MetricHPE Light" w:hAnsi="MetricHPE Light"/>
        </w:rPr>
        <w:t xml:space="preserve"> may do so only on Your own behalf, and not on behalf of any Contributor. You must make it absolutely clear that any such warranty, support, indemnity, or liability obligation is offered by </w:t>
      </w:r>
      <w:proofErr w:type="gramStart"/>
      <w:r w:rsidRPr="006161A7">
        <w:rPr>
          <w:rFonts w:ascii="MetricHPE Light" w:hAnsi="MetricHPE Light"/>
        </w:rPr>
        <w:t>You</w:t>
      </w:r>
      <w:proofErr w:type="gramEnd"/>
      <w:r w:rsidRPr="006161A7">
        <w:rPr>
          <w:rFonts w:ascii="MetricHPE Light" w:hAnsi="MetricHPE Light"/>
        </w:rPr>
        <w:t xml:space="preserve">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14:paraId="406332D6" w14:textId="5DF02A24"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Inability to Comply Due to Statute or Regulation</w:t>
      </w:r>
    </w:p>
    <w:p w14:paraId="38A222EB" w14:textId="77777777" w:rsidR="006161A7" w:rsidRPr="006161A7" w:rsidRDefault="006161A7" w:rsidP="006161A7">
      <w:pPr>
        <w:rPr>
          <w:rFonts w:ascii="MetricHPE Light" w:hAnsi="MetricHPE Light"/>
        </w:rPr>
      </w:pPr>
    </w:p>
    <w:p w14:paraId="3F226FC8" w14:textId="77777777" w:rsidR="006161A7" w:rsidRPr="006161A7" w:rsidRDefault="006161A7" w:rsidP="006161A7">
      <w:pPr>
        <w:rPr>
          <w:rFonts w:ascii="MetricHPE Light" w:hAnsi="MetricHPE Light"/>
        </w:rPr>
      </w:pPr>
      <w:r w:rsidRPr="006161A7">
        <w:rPr>
          <w:rFonts w:ascii="MetricHPE Light" w:hAnsi="MetricHPE Light"/>
        </w:rPr>
        <w:t xml:space="preserve">If it is impossible for </w:t>
      </w:r>
      <w:proofErr w:type="gramStart"/>
      <w:r w:rsidRPr="006161A7">
        <w:rPr>
          <w:rFonts w:ascii="MetricHPE Light" w:hAnsi="MetricHPE Light"/>
        </w:rPr>
        <w:t>You</w:t>
      </w:r>
      <w:proofErr w:type="gramEnd"/>
      <w:r w:rsidRPr="006161A7">
        <w:rPr>
          <w:rFonts w:ascii="MetricHPE Light" w:hAnsi="MetricHPE Light"/>
        </w:rPr>
        <w:t xml:space="preserve">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w:t>
      </w:r>
      <w:r w:rsidRPr="006161A7">
        <w:rPr>
          <w:rFonts w:ascii="MetricHPE Light" w:hAnsi="MetricHPE Light"/>
        </w:rPr>
        <w:lastRenderedPageBreak/>
        <w:t>statute or regulation, such description must be sufficiently detailed for a recipient of ordinary skill to be able to understand it.</w:t>
      </w:r>
    </w:p>
    <w:p w14:paraId="27272067" w14:textId="60F26183"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Termination</w:t>
      </w:r>
    </w:p>
    <w:p w14:paraId="2312D39B" w14:textId="77777777" w:rsidR="006161A7" w:rsidRPr="006161A7" w:rsidRDefault="006161A7" w:rsidP="006161A7">
      <w:pPr>
        <w:rPr>
          <w:rFonts w:ascii="MetricHPE Light" w:hAnsi="MetricHPE Light"/>
        </w:rPr>
      </w:pPr>
    </w:p>
    <w:p w14:paraId="244CA007" w14:textId="2D93FFF5"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 xml:space="preserve">The rights granted under this License will terminate automatically if </w:t>
      </w:r>
      <w:proofErr w:type="gramStart"/>
      <w:r w:rsidRPr="00010CFA">
        <w:rPr>
          <w:rFonts w:ascii="MetricHPE Light" w:hAnsi="MetricHPE Light"/>
        </w:rPr>
        <w:t>You</w:t>
      </w:r>
      <w:proofErr w:type="gramEnd"/>
      <w:r w:rsidRPr="00010CFA">
        <w:rPr>
          <w:rFonts w:ascii="MetricHPE Light" w:hAnsi="MetricHPE Light"/>
        </w:rPr>
        <w:t xml:space="preserve"> fail to comply with any of its terms. 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w:t>
      </w:r>
      <w:proofErr w:type="gramStart"/>
      <w:r w:rsidRPr="00010CFA">
        <w:rPr>
          <w:rFonts w:ascii="MetricHPE Light" w:hAnsi="MetricHPE Light"/>
        </w:rPr>
        <w:t>Your</w:t>
      </w:r>
      <w:proofErr w:type="gramEnd"/>
      <w:r w:rsidRPr="00010CFA">
        <w:rPr>
          <w:rFonts w:ascii="MetricHPE Light" w:hAnsi="MetricHPE Light"/>
        </w:rPr>
        <w:t xml:space="preserve">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14:paraId="2AA3E14B" w14:textId="77777777" w:rsidR="006161A7" w:rsidRPr="006161A7" w:rsidRDefault="006161A7" w:rsidP="006161A7">
      <w:pPr>
        <w:rPr>
          <w:rFonts w:ascii="MetricHPE Light" w:hAnsi="MetricHPE Light"/>
        </w:rPr>
      </w:pPr>
    </w:p>
    <w:p w14:paraId="6C06CF4A" w14:textId="7FB2C3A4"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 xml:space="preserve">If </w:t>
      </w:r>
      <w:proofErr w:type="gramStart"/>
      <w:r w:rsidRPr="00010CFA">
        <w:rPr>
          <w:rFonts w:ascii="MetricHPE Light" w:hAnsi="MetricHPE Light"/>
        </w:rPr>
        <w:t>You</w:t>
      </w:r>
      <w:proofErr w:type="gramEnd"/>
      <w:r w:rsidRPr="00010CFA">
        <w:rPr>
          <w:rFonts w:ascii="MetricHPE Light" w:hAnsi="MetricHPE Light"/>
        </w:rPr>
        <w:t xml:space="preserve">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14:paraId="5C4B29F1" w14:textId="77777777" w:rsidR="006161A7" w:rsidRPr="006161A7" w:rsidRDefault="006161A7" w:rsidP="006161A7">
      <w:pPr>
        <w:rPr>
          <w:rFonts w:ascii="MetricHPE Light" w:hAnsi="MetricHPE Light"/>
        </w:rPr>
      </w:pPr>
    </w:p>
    <w:p w14:paraId="4A94D74B" w14:textId="23E10292"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 xml:space="preserve">In the event of termination under Sections 5.1 or 5.2 above, all end user license agreements (excluding distributors and resellers) which have been validly granted by </w:t>
      </w:r>
      <w:proofErr w:type="gramStart"/>
      <w:r w:rsidRPr="00010CFA">
        <w:rPr>
          <w:rFonts w:ascii="MetricHPE Light" w:hAnsi="MetricHPE Light"/>
        </w:rPr>
        <w:t>You</w:t>
      </w:r>
      <w:proofErr w:type="gramEnd"/>
      <w:r w:rsidRPr="00010CFA">
        <w:rPr>
          <w:rFonts w:ascii="MetricHPE Light" w:hAnsi="MetricHPE Light"/>
        </w:rPr>
        <w:t xml:space="preserve"> or Your distributors under this License prior to termination shall survive termination.</w:t>
      </w:r>
    </w:p>
    <w:p w14:paraId="4B1442CB" w14:textId="5029550C"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Disclaimer of Warranty</w:t>
      </w:r>
    </w:p>
    <w:p w14:paraId="63534AD3" w14:textId="77777777" w:rsidR="006161A7" w:rsidRPr="006161A7" w:rsidRDefault="006161A7" w:rsidP="006161A7">
      <w:pPr>
        <w:rPr>
          <w:rFonts w:ascii="MetricHPE Light" w:hAnsi="MetricHPE Light"/>
        </w:rPr>
      </w:pPr>
    </w:p>
    <w:p w14:paraId="0D6A5BC5" w14:textId="77777777" w:rsidR="006161A7" w:rsidRPr="006161A7" w:rsidRDefault="006161A7" w:rsidP="006161A7">
      <w:pPr>
        <w:rPr>
          <w:rFonts w:ascii="MetricHPE Light" w:hAnsi="MetricHPE Light"/>
        </w:rPr>
      </w:pPr>
      <w:r w:rsidRPr="006161A7">
        <w:rPr>
          <w:rFonts w:ascii="MetricHPE Light" w:hAnsi="MetricHPE Light"/>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w:t>
      </w:r>
      <w:proofErr w:type="gramStart"/>
      <w:r w:rsidRPr="006161A7">
        <w:rPr>
          <w:rFonts w:ascii="MetricHPE Light" w:hAnsi="MetricHPE Light"/>
        </w:rPr>
        <w:t>You</w:t>
      </w:r>
      <w:proofErr w:type="gramEnd"/>
      <w:r w:rsidRPr="006161A7">
        <w:rPr>
          <w:rFonts w:ascii="MetricHPE Light" w:hAnsi="MetricHPE Light"/>
        </w:rPr>
        <w:t xml:space="preserve">. Should any Covered Software prove defective in any respect, </w:t>
      </w:r>
      <w:proofErr w:type="gramStart"/>
      <w:r w:rsidRPr="006161A7">
        <w:rPr>
          <w:rFonts w:ascii="MetricHPE Light" w:hAnsi="MetricHPE Light"/>
        </w:rPr>
        <w:t>You</w:t>
      </w:r>
      <w:proofErr w:type="gramEnd"/>
      <w:r w:rsidRPr="006161A7">
        <w:rPr>
          <w:rFonts w:ascii="MetricHPE Light" w:hAnsi="MetricHPE Light"/>
        </w:rPr>
        <w:t xml:space="preserve"> (not any Contributor) assume the cost of any necessary servicing, repair, or correction. This disclaimer of warranty constitutes an essential part of this License. No use of any Covered Software is authorized under this License except under this disclaimer.</w:t>
      </w:r>
    </w:p>
    <w:p w14:paraId="444F433F" w14:textId="523106C0"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Limitation of Liability</w:t>
      </w:r>
    </w:p>
    <w:p w14:paraId="2FD3A7F2" w14:textId="77777777" w:rsidR="006161A7" w:rsidRPr="006161A7" w:rsidRDefault="006161A7" w:rsidP="006161A7">
      <w:pPr>
        <w:rPr>
          <w:rFonts w:ascii="MetricHPE Light" w:hAnsi="MetricHPE Light"/>
        </w:rPr>
      </w:pPr>
    </w:p>
    <w:p w14:paraId="65DEC382" w14:textId="77777777" w:rsidR="006161A7" w:rsidRPr="006161A7" w:rsidRDefault="006161A7" w:rsidP="006161A7">
      <w:pPr>
        <w:rPr>
          <w:rFonts w:ascii="MetricHPE Light" w:hAnsi="MetricHPE Light"/>
        </w:rPr>
      </w:pPr>
      <w:r w:rsidRPr="006161A7">
        <w:rPr>
          <w:rFonts w:ascii="MetricHPE Light" w:hAnsi="MetricHPE Light"/>
        </w:rPr>
        <w:t xml:space="preserve">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t>
      </w:r>
      <w:r w:rsidRPr="006161A7">
        <w:rPr>
          <w:rFonts w:ascii="MetricHPE Light" w:hAnsi="MetricHPE Light"/>
        </w:rPr>
        <w:lastRenderedPageBreak/>
        <w:t xml:space="preserve">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w:t>
      </w:r>
      <w:proofErr w:type="gramStart"/>
      <w:r w:rsidRPr="006161A7">
        <w:rPr>
          <w:rFonts w:ascii="MetricHPE Light" w:hAnsi="MetricHPE Light"/>
        </w:rPr>
        <w:t>You</w:t>
      </w:r>
      <w:proofErr w:type="gramEnd"/>
      <w:r w:rsidRPr="006161A7">
        <w:rPr>
          <w:rFonts w:ascii="MetricHPE Light" w:hAnsi="MetricHPE Light"/>
        </w:rPr>
        <w:t>.</w:t>
      </w:r>
    </w:p>
    <w:p w14:paraId="2DFF2ED7" w14:textId="5802A434"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Litigation</w:t>
      </w:r>
    </w:p>
    <w:p w14:paraId="31B4B510" w14:textId="77777777" w:rsidR="006161A7" w:rsidRPr="006161A7" w:rsidRDefault="006161A7" w:rsidP="006161A7">
      <w:pPr>
        <w:rPr>
          <w:rFonts w:ascii="MetricHPE Light" w:hAnsi="MetricHPE Light"/>
        </w:rPr>
      </w:pPr>
    </w:p>
    <w:p w14:paraId="7C93012C" w14:textId="77777777" w:rsidR="006161A7" w:rsidRPr="006161A7" w:rsidRDefault="006161A7" w:rsidP="006161A7">
      <w:pPr>
        <w:rPr>
          <w:rFonts w:ascii="MetricHPE Light" w:hAnsi="MetricHPE Light"/>
        </w:rPr>
      </w:pPr>
      <w:r w:rsidRPr="006161A7">
        <w:rPr>
          <w:rFonts w:ascii="MetricHPE Light" w:hAnsi="MetricHPE Light"/>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14:paraId="2EA0F770" w14:textId="3462A82A"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Miscellaneous</w:t>
      </w:r>
    </w:p>
    <w:p w14:paraId="7041404D" w14:textId="77777777" w:rsidR="006161A7" w:rsidRPr="006161A7" w:rsidRDefault="006161A7" w:rsidP="006161A7">
      <w:pPr>
        <w:rPr>
          <w:rFonts w:ascii="MetricHPE Light" w:hAnsi="MetricHPE Light"/>
        </w:rPr>
      </w:pPr>
    </w:p>
    <w:p w14:paraId="124CC828" w14:textId="77777777" w:rsidR="006161A7" w:rsidRPr="006161A7" w:rsidRDefault="006161A7" w:rsidP="006161A7">
      <w:pPr>
        <w:rPr>
          <w:rFonts w:ascii="MetricHPE Light" w:hAnsi="MetricHPE Light"/>
        </w:rPr>
      </w:pPr>
      <w:r w:rsidRPr="006161A7">
        <w:rPr>
          <w:rFonts w:ascii="MetricHPE Light" w:hAnsi="MetricHPE Light"/>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14:paraId="26A75583" w14:textId="2166FF43" w:rsidR="006161A7" w:rsidRPr="00010CFA" w:rsidRDefault="006161A7" w:rsidP="00CA4E79">
      <w:pPr>
        <w:pStyle w:val="ListParagraph"/>
        <w:numPr>
          <w:ilvl w:val="0"/>
          <w:numId w:val="29"/>
        </w:numPr>
        <w:rPr>
          <w:rFonts w:ascii="MetricHPE Light" w:hAnsi="MetricHPE Light"/>
        </w:rPr>
      </w:pPr>
      <w:r w:rsidRPr="00010CFA">
        <w:rPr>
          <w:rFonts w:ascii="MetricHPE Light" w:hAnsi="MetricHPE Light"/>
        </w:rPr>
        <w:t>Versions of the License</w:t>
      </w:r>
    </w:p>
    <w:p w14:paraId="7C885828" w14:textId="4484975F"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New Versions</w:t>
      </w:r>
    </w:p>
    <w:p w14:paraId="15AAE102" w14:textId="77777777" w:rsidR="006161A7" w:rsidRPr="006161A7" w:rsidRDefault="006161A7" w:rsidP="006161A7">
      <w:pPr>
        <w:rPr>
          <w:rFonts w:ascii="MetricHPE Light" w:hAnsi="MetricHPE Light"/>
        </w:rPr>
      </w:pPr>
    </w:p>
    <w:p w14:paraId="5786C18C" w14:textId="77777777" w:rsidR="006161A7" w:rsidRPr="006161A7" w:rsidRDefault="006161A7" w:rsidP="006161A7">
      <w:pPr>
        <w:rPr>
          <w:rFonts w:ascii="MetricHPE Light" w:hAnsi="MetricHPE Light"/>
        </w:rPr>
      </w:pPr>
      <w:r w:rsidRPr="006161A7">
        <w:rPr>
          <w:rFonts w:ascii="MetricHPE Light" w:hAnsi="MetricHPE Light"/>
        </w:rPr>
        <w:t>Mozilla Foundation is the license steward. Except as provided in Section 10.3, no one other than the license steward has the right to modify or publish new versions of this License. Each version will be given a distinguishing version number.</w:t>
      </w:r>
    </w:p>
    <w:p w14:paraId="67BBFE0F" w14:textId="77777777" w:rsidR="006161A7" w:rsidRPr="006161A7" w:rsidRDefault="006161A7" w:rsidP="006161A7">
      <w:pPr>
        <w:rPr>
          <w:rFonts w:ascii="MetricHPE Light" w:hAnsi="MetricHPE Light"/>
        </w:rPr>
      </w:pPr>
    </w:p>
    <w:p w14:paraId="320E7C5D" w14:textId="48D24739"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Effect of New Versions</w:t>
      </w:r>
    </w:p>
    <w:p w14:paraId="70C5B960" w14:textId="77777777" w:rsidR="006161A7" w:rsidRPr="006161A7" w:rsidRDefault="006161A7" w:rsidP="006161A7">
      <w:pPr>
        <w:rPr>
          <w:rFonts w:ascii="MetricHPE Light" w:hAnsi="MetricHPE Light"/>
        </w:rPr>
      </w:pPr>
    </w:p>
    <w:p w14:paraId="6C657D8D" w14:textId="77777777" w:rsidR="006161A7" w:rsidRPr="006161A7" w:rsidRDefault="006161A7" w:rsidP="006161A7">
      <w:pPr>
        <w:rPr>
          <w:rFonts w:ascii="MetricHPE Light" w:hAnsi="MetricHPE Light"/>
        </w:rPr>
      </w:pPr>
      <w:r w:rsidRPr="006161A7">
        <w:rPr>
          <w:rFonts w:ascii="MetricHPE Light" w:hAnsi="MetricHPE Light"/>
        </w:rPr>
        <w:t xml:space="preserve">You may distribute the Covered Software under the terms of the version of the License under which </w:t>
      </w:r>
      <w:proofErr w:type="gramStart"/>
      <w:r w:rsidRPr="006161A7">
        <w:rPr>
          <w:rFonts w:ascii="MetricHPE Light" w:hAnsi="MetricHPE Light"/>
        </w:rPr>
        <w:t>You</w:t>
      </w:r>
      <w:proofErr w:type="gramEnd"/>
      <w:r w:rsidRPr="006161A7">
        <w:rPr>
          <w:rFonts w:ascii="MetricHPE Light" w:hAnsi="MetricHPE Light"/>
        </w:rPr>
        <w:t xml:space="preserve"> originally received the Covered Software, or under the terms of any subsequent version published by the license steward.</w:t>
      </w:r>
    </w:p>
    <w:p w14:paraId="0C8E76CC" w14:textId="77777777" w:rsidR="006161A7" w:rsidRPr="006161A7" w:rsidRDefault="006161A7" w:rsidP="006161A7">
      <w:pPr>
        <w:rPr>
          <w:rFonts w:ascii="MetricHPE Light" w:hAnsi="MetricHPE Light"/>
        </w:rPr>
      </w:pPr>
    </w:p>
    <w:p w14:paraId="50702B3A" w14:textId="55E12EEE"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Modified Versions</w:t>
      </w:r>
    </w:p>
    <w:p w14:paraId="7A3735F8" w14:textId="77777777" w:rsidR="006161A7" w:rsidRPr="006161A7" w:rsidRDefault="006161A7" w:rsidP="006161A7">
      <w:pPr>
        <w:rPr>
          <w:rFonts w:ascii="MetricHPE Light" w:hAnsi="MetricHPE Light"/>
        </w:rPr>
      </w:pPr>
    </w:p>
    <w:p w14:paraId="331E6C7F" w14:textId="77777777" w:rsidR="006161A7" w:rsidRPr="006161A7" w:rsidRDefault="006161A7" w:rsidP="006161A7">
      <w:pPr>
        <w:rPr>
          <w:rFonts w:ascii="MetricHPE Light" w:hAnsi="MetricHPE Light"/>
        </w:rPr>
      </w:pPr>
      <w:r w:rsidRPr="006161A7">
        <w:rPr>
          <w:rFonts w:ascii="MetricHPE Light" w:hAnsi="MetricHPE Light"/>
        </w:rPr>
        <w:t xml:space="preserve">If you create software not governed by this License, and you want to create a new license for such software, you may create and use a modified version of this License if you rename the </w:t>
      </w:r>
      <w:r w:rsidRPr="006161A7">
        <w:rPr>
          <w:rFonts w:ascii="MetricHPE Light" w:hAnsi="MetricHPE Light"/>
        </w:rPr>
        <w:lastRenderedPageBreak/>
        <w:t>license and remove any references to the name of the license steward (except to note that such modified license differs from this License).</w:t>
      </w:r>
    </w:p>
    <w:p w14:paraId="3135124A" w14:textId="77777777" w:rsidR="006161A7" w:rsidRPr="006161A7" w:rsidRDefault="006161A7" w:rsidP="006161A7">
      <w:pPr>
        <w:rPr>
          <w:rFonts w:ascii="MetricHPE Light" w:hAnsi="MetricHPE Light"/>
        </w:rPr>
      </w:pPr>
    </w:p>
    <w:p w14:paraId="5C0B65AA" w14:textId="0E6B9F8D" w:rsidR="006161A7" w:rsidRPr="00010CFA" w:rsidRDefault="006161A7" w:rsidP="00CA4E79">
      <w:pPr>
        <w:pStyle w:val="ListParagraph"/>
        <w:numPr>
          <w:ilvl w:val="1"/>
          <w:numId w:val="29"/>
        </w:numPr>
        <w:rPr>
          <w:rFonts w:ascii="MetricHPE Light" w:hAnsi="MetricHPE Light"/>
        </w:rPr>
      </w:pPr>
      <w:r w:rsidRPr="00010CFA">
        <w:rPr>
          <w:rFonts w:ascii="MetricHPE Light" w:hAnsi="MetricHPE Light"/>
        </w:rPr>
        <w:t>Distributing Source Code Form that is Incompatible With Secondary Licenses</w:t>
      </w:r>
    </w:p>
    <w:p w14:paraId="3C482138" w14:textId="77777777" w:rsidR="006161A7" w:rsidRPr="006161A7" w:rsidRDefault="006161A7" w:rsidP="006161A7">
      <w:pPr>
        <w:rPr>
          <w:rFonts w:ascii="MetricHPE Light" w:hAnsi="MetricHPE Light"/>
        </w:rPr>
      </w:pPr>
    </w:p>
    <w:p w14:paraId="362F41DA" w14:textId="77777777" w:rsidR="006161A7" w:rsidRPr="006161A7" w:rsidRDefault="006161A7" w:rsidP="006161A7">
      <w:pPr>
        <w:rPr>
          <w:rFonts w:ascii="MetricHPE Light" w:hAnsi="MetricHPE Light"/>
        </w:rPr>
      </w:pPr>
      <w:r w:rsidRPr="006161A7">
        <w:rPr>
          <w:rFonts w:ascii="MetricHPE Light" w:hAnsi="MetricHPE Light"/>
        </w:rPr>
        <w:t xml:space="preserve">If </w:t>
      </w:r>
      <w:proofErr w:type="gramStart"/>
      <w:r w:rsidRPr="006161A7">
        <w:rPr>
          <w:rFonts w:ascii="MetricHPE Light" w:hAnsi="MetricHPE Light"/>
        </w:rPr>
        <w:t>You</w:t>
      </w:r>
      <w:proofErr w:type="gramEnd"/>
      <w:r w:rsidRPr="006161A7">
        <w:rPr>
          <w:rFonts w:ascii="MetricHPE Light" w:hAnsi="MetricHPE Light"/>
        </w:rPr>
        <w:t xml:space="preserve"> choose to distribute Source Code Form that is Incompatible With Secondary Licenses under the terms of this version of the License, the notice described in Exhibit B of this License must be attached.</w:t>
      </w:r>
    </w:p>
    <w:p w14:paraId="4DFE203C" w14:textId="77777777" w:rsidR="006161A7" w:rsidRPr="006161A7" w:rsidRDefault="006161A7" w:rsidP="006161A7">
      <w:pPr>
        <w:rPr>
          <w:rFonts w:ascii="MetricHPE Light" w:hAnsi="MetricHPE Light"/>
        </w:rPr>
      </w:pPr>
      <w:r w:rsidRPr="006161A7">
        <w:rPr>
          <w:rFonts w:ascii="MetricHPE Light" w:hAnsi="MetricHPE Light"/>
        </w:rPr>
        <w:t>Exhibit A - Source Code Form License Notice</w:t>
      </w:r>
    </w:p>
    <w:p w14:paraId="2927880C" w14:textId="77777777" w:rsidR="006161A7" w:rsidRPr="006161A7" w:rsidRDefault="006161A7" w:rsidP="006161A7">
      <w:pPr>
        <w:rPr>
          <w:rFonts w:ascii="MetricHPE Light" w:hAnsi="MetricHPE Light"/>
        </w:rPr>
      </w:pPr>
    </w:p>
    <w:p w14:paraId="6C9AFD90" w14:textId="77777777" w:rsidR="006161A7" w:rsidRPr="006161A7" w:rsidRDefault="006161A7" w:rsidP="006161A7">
      <w:pPr>
        <w:rPr>
          <w:rFonts w:ascii="MetricHPE Light" w:hAnsi="MetricHPE Light"/>
        </w:rPr>
      </w:pPr>
      <w:r w:rsidRPr="006161A7">
        <w:rPr>
          <w:rFonts w:ascii="MetricHPE Light" w:hAnsi="MetricHPE Light"/>
        </w:rPr>
        <w:t xml:space="preserve">This Source Code Form is subject to the terms of the Mozilla Public License, v. 2.0. If a copy of the MPL was not distributed with this file, </w:t>
      </w:r>
      <w:proofErr w:type="gramStart"/>
      <w:r w:rsidRPr="006161A7">
        <w:rPr>
          <w:rFonts w:ascii="MetricHPE Light" w:hAnsi="MetricHPE Light"/>
        </w:rPr>
        <w:t>You</w:t>
      </w:r>
      <w:proofErr w:type="gramEnd"/>
      <w:r w:rsidRPr="006161A7">
        <w:rPr>
          <w:rFonts w:ascii="MetricHPE Light" w:hAnsi="MetricHPE Light"/>
        </w:rPr>
        <w:t xml:space="preserve"> can obtain one at http://mozilla.org/MPL/2.0/.</w:t>
      </w:r>
    </w:p>
    <w:p w14:paraId="10FE68EA" w14:textId="77777777" w:rsidR="006161A7" w:rsidRPr="006161A7" w:rsidRDefault="006161A7" w:rsidP="006161A7">
      <w:pPr>
        <w:rPr>
          <w:rFonts w:ascii="MetricHPE Light" w:hAnsi="MetricHPE Light"/>
        </w:rPr>
      </w:pPr>
    </w:p>
    <w:p w14:paraId="0B0B8631" w14:textId="77777777" w:rsidR="006161A7" w:rsidRPr="006161A7" w:rsidRDefault="006161A7" w:rsidP="006161A7">
      <w:pPr>
        <w:rPr>
          <w:rFonts w:ascii="MetricHPE Light" w:hAnsi="MetricHPE Light"/>
        </w:rPr>
      </w:pPr>
      <w:r w:rsidRPr="006161A7">
        <w:rPr>
          <w:rFonts w:ascii="MetricHPE Light" w:hAnsi="MetricHPE Light"/>
        </w:rPr>
        <w:t xml:space="preserve">If it is not possible or desirable to put the notice in a particular file, then </w:t>
      </w:r>
      <w:proofErr w:type="gramStart"/>
      <w:r w:rsidRPr="006161A7">
        <w:rPr>
          <w:rFonts w:ascii="MetricHPE Light" w:hAnsi="MetricHPE Light"/>
        </w:rPr>
        <w:t>You</w:t>
      </w:r>
      <w:proofErr w:type="gramEnd"/>
      <w:r w:rsidRPr="006161A7">
        <w:rPr>
          <w:rFonts w:ascii="MetricHPE Light" w:hAnsi="MetricHPE Light"/>
        </w:rPr>
        <w:t xml:space="preserve"> may include the notice in a location (such as a LICENSE file in a relevant directory) where a recipient would be likely to look for such a notice.</w:t>
      </w:r>
    </w:p>
    <w:p w14:paraId="5427CD95" w14:textId="77777777" w:rsidR="006161A7" w:rsidRPr="006161A7" w:rsidRDefault="006161A7" w:rsidP="006161A7">
      <w:pPr>
        <w:rPr>
          <w:rFonts w:ascii="MetricHPE Light" w:hAnsi="MetricHPE Light"/>
        </w:rPr>
      </w:pPr>
    </w:p>
    <w:p w14:paraId="1606A76C" w14:textId="77777777" w:rsidR="006161A7" w:rsidRPr="006161A7" w:rsidRDefault="006161A7" w:rsidP="006161A7">
      <w:pPr>
        <w:rPr>
          <w:rFonts w:ascii="MetricHPE Light" w:hAnsi="MetricHPE Light"/>
        </w:rPr>
      </w:pPr>
      <w:r w:rsidRPr="006161A7">
        <w:rPr>
          <w:rFonts w:ascii="MetricHPE Light" w:hAnsi="MetricHPE Light"/>
        </w:rPr>
        <w:t>You may add additional accurate notices of copyright ownership.</w:t>
      </w:r>
    </w:p>
    <w:p w14:paraId="185188FE" w14:textId="77777777" w:rsidR="006161A7" w:rsidRPr="006161A7" w:rsidRDefault="006161A7" w:rsidP="006161A7">
      <w:pPr>
        <w:rPr>
          <w:rFonts w:ascii="MetricHPE Light" w:hAnsi="MetricHPE Light"/>
        </w:rPr>
      </w:pPr>
      <w:r w:rsidRPr="006161A7">
        <w:rPr>
          <w:rFonts w:ascii="MetricHPE Light" w:hAnsi="MetricHPE Light"/>
        </w:rPr>
        <w:t xml:space="preserve">Exhibit B - “Incompatible </w:t>
      </w:r>
      <w:proofErr w:type="gramStart"/>
      <w:r w:rsidRPr="006161A7">
        <w:rPr>
          <w:rFonts w:ascii="MetricHPE Light" w:hAnsi="MetricHPE Light"/>
        </w:rPr>
        <w:t>With</w:t>
      </w:r>
      <w:proofErr w:type="gramEnd"/>
      <w:r w:rsidRPr="006161A7">
        <w:rPr>
          <w:rFonts w:ascii="MetricHPE Light" w:hAnsi="MetricHPE Light"/>
        </w:rPr>
        <w:t xml:space="preserve"> Secondary Licenses” Notice</w:t>
      </w:r>
    </w:p>
    <w:p w14:paraId="0B0138F1" w14:textId="77777777" w:rsidR="006161A7" w:rsidRPr="006161A7" w:rsidRDefault="006161A7" w:rsidP="006161A7">
      <w:pPr>
        <w:rPr>
          <w:rFonts w:ascii="MetricHPE Light" w:hAnsi="MetricHPE Light"/>
        </w:rPr>
      </w:pPr>
    </w:p>
    <w:p w14:paraId="2D21738D" w14:textId="48F21FA9" w:rsidR="006161A7" w:rsidRDefault="006161A7" w:rsidP="006161A7">
      <w:pPr>
        <w:rPr>
          <w:rFonts w:ascii="MetricHPE Light" w:hAnsi="MetricHPE Light"/>
        </w:rPr>
      </w:pPr>
      <w:r w:rsidRPr="006161A7">
        <w:rPr>
          <w:rFonts w:ascii="MetricHPE Light" w:hAnsi="MetricHPE Light"/>
        </w:rPr>
        <w:t xml:space="preserve">This Source Code Form is “Incompatible </w:t>
      </w:r>
      <w:proofErr w:type="gramStart"/>
      <w:r w:rsidRPr="006161A7">
        <w:rPr>
          <w:rFonts w:ascii="MetricHPE Light" w:hAnsi="MetricHPE Light"/>
        </w:rPr>
        <w:t>With</w:t>
      </w:r>
      <w:proofErr w:type="gramEnd"/>
      <w:r w:rsidRPr="006161A7">
        <w:rPr>
          <w:rFonts w:ascii="MetricHPE Light" w:hAnsi="MetricHPE Light"/>
        </w:rPr>
        <w:t xml:space="preserve"> Secondary Licenses”, as defined by the Mozilla Public License, v. 2.0.</w:t>
      </w:r>
    </w:p>
    <w:p w14:paraId="775AA0DE" w14:textId="77777777" w:rsidR="006161A7" w:rsidRDefault="006161A7" w:rsidP="009C04DD">
      <w:pPr>
        <w:rPr>
          <w:rFonts w:ascii="MetricHPE Light" w:hAnsi="MetricHPE Light"/>
        </w:rPr>
      </w:pPr>
    </w:p>
    <w:p w14:paraId="64CC485D" w14:textId="77777777" w:rsidR="0045760D" w:rsidRPr="0045760D" w:rsidRDefault="0045760D" w:rsidP="0045760D">
      <w:pPr>
        <w:pStyle w:val="Heading2"/>
        <w:rPr>
          <w:rFonts w:ascii="MetricHPE Semibold" w:hAnsi="MetricHPE Semibold"/>
          <w:color w:val="auto"/>
          <w:sz w:val="24"/>
          <w:szCs w:val="24"/>
        </w:rPr>
      </w:pPr>
      <w:bookmarkStart w:id="19" w:name="_Python_License_(Python-2.0)"/>
      <w:bookmarkEnd w:id="19"/>
      <w:r w:rsidRPr="0045760D">
        <w:rPr>
          <w:rFonts w:ascii="MetricHPE Semibold" w:hAnsi="MetricHPE Semibold"/>
          <w:color w:val="auto"/>
          <w:sz w:val="24"/>
          <w:szCs w:val="24"/>
        </w:rPr>
        <w:t>Python License (Python-2.0)</w:t>
      </w:r>
    </w:p>
    <w:p w14:paraId="34DCFB7A" w14:textId="1ECF652F" w:rsidR="0045760D" w:rsidRPr="0045760D" w:rsidRDefault="0045760D" w:rsidP="0045760D">
      <w:pPr>
        <w:rPr>
          <w:rFonts w:ascii="MetricHPE Light" w:hAnsi="MetricHPE Light"/>
        </w:rPr>
      </w:pPr>
      <w:r>
        <w:rPr>
          <w:rFonts w:ascii="MetricHPE Light" w:hAnsi="MetricHPE Light"/>
        </w:rPr>
        <w:t xml:space="preserve">Source: </w:t>
      </w:r>
      <w:hyperlink r:id="rId30" w:history="1">
        <w:r w:rsidRPr="00B07A12">
          <w:rPr>
            <w:rStyle w:val="Hyperlink"/>
            <w:rFonts w:ascii="MetricHPE Light" w:hAnsi="MetricHPE Light"/>
          </w:rPr>
          <w:t>https://opensource.org/licenses/Python-2.0</w:t>
        </w:r>
      </w:hyperlink>
      <w:r>
        <w:rPr>
          <w:rFonts w:ascii="MetricHPE Light" w:hAnsi="MetricHPE Light"/>
        </w:rPr>
        <w:t>.</w:t>
      </w:r>
    </w:p>
    <w:p w14:paraId="1CA85642" w14:textId="77777777" w:rsidR="0045760D" w:rsidRPr="0045760D" w:rsidRDefault="0045760D" w:rsidP="0045760D">
      <w:pPr>
        <w:rPr>
          <w:rFonts w:ascii="MetricHPE Light" w:hAnsi="MetricHPE Light"/>
        </w:rPr>
      </w:pPr>
      <w:r w:rsidRPr="0045760D">
        <w:rPr>
          <w:rFonts w:ascii="MetricHPE Light" w:hAnsi="MetricHPE Light"/>
        </w:rPr>
        <w:t>Python License, Version 2 (Python-2.0)</w:t>
      </w:r>
    </w:p>
    <w:p w14:paraId="0101DAC7" w14:textId="77777777" w:rsidR="0045760D" w:rsidRPr="0045760D" w:rsidRDefault="0045760D" w:rsidP="0045760D">
      <w:pPr>
        <w:rPr>
          <w:rFonts w:ascii="MetricHPE Light" w:hAnsi="MetricHPE Light"/>
        </w:rPr>
      </w:pPr>
    </w:p>
    <w:p w14:paraId="3F32ABA1" w14:textId="77777777" w:rsidR="0045760D" w:rsidRPr="0045760D" w:rsidRDefault="0045760D" w:rsidP="0045760D">
      <w:pPr>
        <w:rPr>
          <w:rFonts w:ascii="MetricHPE Light" w:hAnsi="MetricHPE Light"/>
        </w:rPr>
      </w:pPr>
      <w:r w:rsidRPr="0045760D">
        <w:rPr>
          <w:rFonts w:ascii="MetricHPE Light" w:hAnsi="MetricHPE Light"/>
        </w:rPr>
        <w:t>PYTHON SOFTWARE FOUNDATION LICENSE VERSION 2</w:t>
      </w:r>
    </w:p>
    <w:p w14:paraId="15EF2731" w14:textId="77777777" w:rsidR="0045760D" w:rsidRPr="0045760D" w:rsidRDefault="0045760D" w:rsidP="0045760D">
      <w:pPr>
        <w:rPr>
          <w:rFonts w:ascii="MetricHPE Light" w:hAnsi="MetricHPE Light"/>
        </w:rPr>
      </w:pPr>
      <w:r w:rsidRPr="0045760D">
        <w:rPr>
          <w:rFonts w:ascii="MetricHPE Light" w:hAnsi="MetricHPE Light"/>
        </w:rPr>
        <w:t xml:space="preserve"> --------------------------------------------</w:t>
      </w:r>
    </w:p>
    <w:p w14:paraId="12BF50BB" w14:textId="77777777" w:rsidR="0045760D" w:rsidRPr="0045760D" w:rsidRDefault="0045760D" w:rsidP="0045760D">
      <w:pPr>
        <w:rPr>
          <w:rFonts w:ascii="MetricHPE Light" w:hAnsi="MetricHPE Light"/>
        </w:rPr>
      </w:pPr>
    </w:p>
    <w:p w14:paraId="156F28EC" w14:textId="42CA375A"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This LICENSE AGREEMENT is between</w:t>
      </w:r>
      <w:r w:rsidR="003A7896" w:rsidRPr="00B039BF">
        <w:rPr>
          <w:rFonts w:ascii="MetricHPE Light" w:hAnsi="MetricHPE Light"/>
        </w:rPr>
        <w:t xml:space="preserve"> the Python Software Foundation</w:t>
      </w:r>
      <w:r w:rsidRPr="00B039BF">
        <w:rPr>
          <w:rFonts w:ascii="MetricHPE Light" w:hAnsi="MetricHPE Light"/>
        </w:rPr>
        <w:t xml:space="preserve"> ("PSF"), and the Individual or Organization ("Licensee"</w:t>
      </w:r>
      <w:r w:rsidR="003A7896" w:rsidRPr="00B039BF">
        <w:rPr>
          <w:rFonts w:ascii="MetricHPE Light" w:hAnsi="MetricHPE Light"/>
        </w:rPr>
        <w:t>) accessing and</w:t>
      </w:r>
      <w:r w:rsidRPr="00B039BF">
        <w:rPr>
          <w:rFonts w:ascii="MetricHPE Light" w:hAnsi="MetricHPE Light"/>
        </w:rPr>
        <w:t xml:space="preserve"> otherwise using this software ("Python") in source or binary form and its associated documentation.</w:t>
      </w:r>
    </w:p>
    <w:p w14:paraId="64819AB5" w14:textId="77777777" w:rsidR="0045760D" w:rsidRPr="0045760D" w:rsidRDefault="0045760D" w:rsidP="0045760D">
      <w:pPr>
        <w:rPr>
          <w:rFonts w:ascii="MetricHPE Light" w:hAnsi="MetricHPE Light"/>
        </w:rPr>
      </w:pPr>
    </w:p>
    <w:p w14:paraId="055C2D8E" w14:textId="3C81614F"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Subject to the terms and conditions</w:t>
      </w:r>
      <w:r w:rsidR="003A7896" w:rsidRPr="00B039BF">
        <w:rPr>
          <w:rFonts w:ascii="MetricHPE Light" w:hAnsi="MetricHPE Light"/>
        </w:rPr>
        <w:t xml:space="preserve"> of this License Agreement, PSF</w:t>
      </w:r>
      <w:r w:rsidRPr="00B039BF">
        <w:rPr>
          <w:rFonts w:ascii="MetricHPE Light" w:hAnsi="MetricHPE Light"/>
        </w:rPr>
        <w:t xml:space="preserve"> hereby grants Licensee a nonexcl</w:t>
      </w:r>
      <w:r w:rsidR="003A7896" w:rsidRPr="00B039BF">
        <w:rPr>
          <w:rFonts w:ascii="MetricHPE Light" w:hAnsi="MetricHPE Light"/>
        </w:rPr>
        <w:t>usive, royalty-free, world-wide</w:t>
      </w:r>
      <w:r w:rsidRPr="00B039BF">
        <w:rPr>
          <w:rFonts w:ascii="MetricHPE Light" w:hAnsi="MetricHPE Light"/>
        </w:rPr>
        <w:t xml:space="preserve"> license to reproduce, analyze, test, p</w:t>
      </w:r>
      <w:r w:rsidR="003A7896" w:rsidRPr="00B039BF">
        <w:rPr>
          <w:rFonts w:ascii="MetricHPE Light" w:hAnsi="MetricHPE Light"/>
        </w:rPr>
        <w:t>erform and/or display publicly,</w:t>
      </w:r>
      <w:r w:rsidRPr="00B039BF">
        <w:rPr>
          <w:rFonts w:ascii="MetricHPE Light" w:hAnsi="MetricHPE Light"/>
        </w:rPr>
        <w:t xml:space="preserve"> prepare derivative works, distr</w:t>
      </w:r>
      <w:r w:rsidR="003A7896" w:rsidRPr="00B039BF">
        <w:rPr>
          <w:rFonts w:ascii="MetricHPE Light" w:hAnsi="MetricHPE Light"/>
        </w:rPr>
        <w:t>ibute, and otherwise use Python</w:t>
      </w:r>
      <w:r w:rsidRPr="00B039BF">
        <w:rPr>
          <w:rFonts w:ascii="MetricHPE Light" w:hAnsi="MetricHPE Light"/>
        </w:rPr>
        <w:t xml:space="preserve"> alone or in any derivative version</w:t>
      </w:r>
      <w:r w:rsidR="003A7896" w:rsidRPr="00B039BF">
        <w:rPr>
          <w:rFonts w:ascii="MetricHPE Light" w:hAnsi="MetricHPE Light"/>
        </w:rPr>
        <w:t>, provided, however, that PSF's</w:t>
      </w:r>
      <w:r w:rsidRPr="00B039BF">
        <w:rPr>
          <w:rFonts w:ascii="MetricHPE Light" w:hAnsi="MetricHPE Light"/>
        </w:rPr>
        <w:t xml:space="preserve"> License Agreement and PSF's notice of </w:t>
      </w:r>
      <w:r w:rsidR="003A7896" w:rsidRPr="00B039BF">
        <w:rPr>
          <w:rFonts w:ascii="MetricHPE Light" w:hAnsi="MetricHPE Light"/>
        </w:rPr>
        <w:t>copyright, i.e., "Copyright (c)</w:t>
      </w:r>
      <w:r w:rsidRPr="00B039BF">
        <w:rPr>
          <w:rFonts w:ascii="MetricHPE Light" w:hAnsi="MetricHPE Light"/>
        </w:rPr>
        <w:t xml:space="preserve"> 2001, 2002, 2003, 2004, 2005, 2006 Python </w:t>
      </w:r>
      <w:r w:rsidR="003A7896" w:rsidRPr="00B039BF">
        <w:rPr>
          <w:rFonts w:ascii="MetricHPE Light" w:hAnsi="MetricHPE Light"/>
        </w:rPr>
        <w:t>Software Foundation; All Rights</w:t>
      </w:r>
      <w:r w:rsidRPr="00B039BF">
        <w:rPr>
          <w:rFonts w:ascii="MetricHPE Light" w:hAnsi="MetricHPE Light"/>
        </w:rPr>
        <w:t xml:space="preserve"> Reserved" are retained in Python alo</w:t>
      </w:r>
      <w:r w:rsidR="003A7896" w:rsidRPr="00B039BF">
        <w:rPr>
          <w:rFonts w:ascii="MetricHPE Light" w:hAnsi="MetricHPE Light"/>
        </w:rPr>
        <w:t>ne or in any derivative version</w:t>
      </w:r>
      <w:r w:rsidRPr="00B039BF">
        <w:rPr>
          <w:rFonts w:ascii="MetricHPE Light" w:hAnsi="MetricHPE Light"/>
        </w:rPr>
        <w:t xml:space="preserve"> prepared by Licensee.</w:t>
      </w:r>
    </w:p>
    <w:p w14:paraId="3C4C581C" w14:textId="77777777" w:rsidR="0045760D" w:rsidRPr="0045760D" w:rsidRDefault="0045760D" w:rsidP="0045760D">
      <w:pPr>
        <w:rPr>
          <w:rFonts w:ascii="MetricHPE Light" w:hAnsi="MetricHPE Light"/>
        </w:rPr>
      </w:pPr>
    </w:p>
    <w:p w14:paraId="3633A4C4" w14:textId="6DA240F5"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In the event Licensee prepares a d</w:t>
      </w:r>
      <w:r w:rsidR="003A7896" w:rsidRPr="00B039BF">
        <w:rPr>
          <w:rFonts w:ascii="MetricHPE Light" w:hAnsi="MetricHPE Light"/>
        </w:rPr>
        <w:t>erivative work that is based on</w:t>
      </w:r>
      <w:r w:rsidRPr="00B039BF">
        <w:rPr>
          <w:rFonts w:ascii="MetricHPE Light" w:hAnsi="MetricHPE Light"/>
        </w:rPr>
        <w:t xml:space="preserve"> or incorporates Python or any </w:t>
      </w:r>
      <w:r w:rsidR="003A7896" w:rsidRPr="00B039BF">
        <w:rPr>
          <w:rFonts w:ascii="MetricHPE Light" w:hAnsi="MetricHPE Light"/>
        </w:rPr>
        <w:t>part thereof, and wants to make</w:t>
      </w:r>
      <w:r w:rsidRPr="00B039BF">
        <w:rPr>
          <w:rFonts w:ascii="MetricHPE Light" w:hAnsi="MetricHPE Light"/>
        </w:rPr>
        <w:t xml:space="preserve"> the derivative work available to </w:t>
      </w:r>
      <w:r w:rsidR="003A7896" w:rsidRPr="00B039BF">
        <w:rPr>
          <w:rFonts w:ascii="MetricHPE Light" w:hAnsi="MetricHPE Light"/>
        </w:rPr>
        <w:t>others as provided herein, then</w:t>
      </w:r>
      <w:r w:rsidRPr="00B039BF">
        <w:rPr>
          <w:rFonts w:ascii="MetricHPE Light" w:hAnsi="MetricHPE Light"/>
        </w:rPr>
        <w:t xml:space="preserve"> Licensee hereby agrees to include in a</w:t>
      </w:r>
      <w:r w:rsidR="003A7896" w:rsidRPr="00B039BF">
        <w:rPr>
          <w:rFonts w:ascii="MetricHPE Light" w:hAnsi="MetricHPE Light"/>
        </w:rPr>
        <w:t>ny such work a brief summary of</w:t>
      </w:r>
      <w:r w:rsidRPr="00B039BF">
        <w:rPr>
          <w:rFonts w:ascii="MetricHPE Light" w:hAnsi="MetricHPE Light"/>
        </w:rPr>
        <w:t xml:space="preserve"> the changes made to Python.</w:t>
      </w:r>
    </w:p>
    <w:p w14:paraId="7644C626" w14:textId="77777777" w:rsidR="0045760D" w:rsidRPr="0045760D" w:rsidRDefault="0045760D" w:rsidP="0045760D">
      <w:pPr>
        <w:rPr>
          <w:rFonts w:ascii="MetricHPE Light" w:hAnsi="MetricHPE Light"/>
        </w:rPr>
      </w:pPr>
    </w:p>
    <w:p w14:paraId="085CACD5" w14:textId="4DFAEC28"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PSF is making Python avai</w:t>
      </w:r>
      <w:r w:rsidR="003A7896" w:rsidRPr="00B039BF">
        <w:rPr>
          <w:rFonts w:ascii="MetricHPE Light" w:hAnsi="MetricHPE Light"/>
        </w:rPr>
        <w:t>lable to Licensee on an "AS IS"</w:t>
      </w:r>
      <w:r w:rsidRPr="00B039BF">
        <w:rPr>
          <w:rFonts w:ascii="MetricHPE Light" w:hAnsi="MetricHPE Light"/>
        </w:rPr>
        <w:t xml:space="preserve"> basis. PSF MAKES NO REPRESENTA</w:t>
      </w:r>
      <w:r w:rsidR="003A7896" w:rsidRPr="00B039BF">
        <w:rPr>
          <w:rFonts w:ascii="MetricHPE Light" w:hAnsi="MetricHPE Light"/>
        </w:rPr>
        <w:t>TIONS OR WARRANTIES, EXPRESS OR</w:t>
      </w:r>
      <w:r w:rsidRPr="00B039BF">
        <w:rPr>
          <w:rFonts w:ascii="MetricHPE Light" w:hAnsi="MetricHPE Light"/>
        </w:rPr>
        <w:t xml:space="preserve"> IMPLIED. BY WAY OF EXAMPLE, BUT N</w:t>
      </w:r>
      <w:r w:rsidR="003A7896" w:rsidRPr="00B039BF">
        <w:rPr>
          <w:rFonts w:ascii="MetricHPE Light" w:hAnsi="MetricHPE Light"/>
        </w:rPr>
        <w:t>OT LIMITATION, PSF MAKES NO AND</w:t>
      </w:r>
      <w:r w:rsidRPr="00B039BF">
        <w:rPr>
          <w:rFonts w:ascii="MetricHPE Light" w:hAnsi="MetricHPE Light"/>
        </w:rPr>
        <w:t xml:space="preserve"> DISCLAIMS ANY REPRESENTATION OR WARRANTY</w:t>
      </w:r>
      <w:r w:rsidR="003A7896" w:rsidRPr="00B039BF">
        <w:rPr>
          <w:rFonts w:ascii="MetricHPE Light" w:hAnsi="MetricHPE Light"/>
        </w:rPr>
        <w:t xml:space="preserve"> OF MERCHANTABILITY OR FITNESS</w:t>
      </w:r>
      <w:r w:rsidRPr="00B039BF">
        <w:rPr>
          <w:rFonts w:ascii="MetricHPE Light" w:hAnsi="MetricHPE Light"/>
        </w:rPr>
        <w:t xml:space="preserve"> FOR ANY PARTICULAR PURPOSE OR </w:t>
      </w:r>
      <w:r w:rsidR="003A7896" w:rsidRPr="00B039BF">
        <w:rPr>
          <w:rFonts w:ascii="MetricHPE Light" w:hAnsi="MetricHPE Light"/>
        </w:rPr>
        <w:t>THAT THE USE OF PYTHON WILL NOT</w:t>
      </w:r>
      <w:r w:rsidRPr="00B039BF">
        <w:rPr>
          <w:rFonts w:ascii="MetricHPE Light" w:hAnsi="MetricHPE Light"/>
        </w:rPr>
        <w:t xml:space="preserve"> INFRINGE ANY THIRD PARTY RIGHTS.</w:t>
      </w:r>
    </w:p>
    <w:p w14:paraId="665F2C9C" w14:textId="77777777" w:rsidR="0045760D" w:rsidRPr="0045760D" w:rsidRDefault="0045760D" w:rsidP="0045760D">
      <w:pPr>
        <w:rPr>
          <w:rFonts w:ascii="MetricHPE Light" w:hAnsi="MetricHPE Light"/>
        </w:rPr>
      </w:pPr>
    </w:p>
    <w:p w14:paraId="6B947AAF" w14:textId="024254AC"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PSF SHALL NOT BE LIABLE TO LICENS</w:t>
      </w:r>
      <w:r w:rsidR="003A7896" w:rsidRPr="00B039BF">
        <w:rPr>
          <w:rFonts w:ascii="MetricHPE Light" w:hAnsi="MetricHPE Light"/>
        </w:rPr>
        <w:t>EE OR ANY OTHER USERS OF PYTHON</w:t>
      </w:r>
      <w:r w:rsidRPr="00B039BF">
        <w:rPr>
          <w:rFonts w:ascii="MetricHPE Light" w:hAnsi="MetricHPE Light"/>
        </w:rPr>
        <w:t xml:space="preserve"> FOR ANY INCIDENTAL, SPECIAL, OR CONSEQUENTIAL DAMAGES OR L</w:t>
      </w:r>
      <w:r w:rsidR="003A7896" w:rsidRPr="00B039BF">
        <w:rPr>
          <w:rFonts w:ascii="MetricHPE Light" w:hAnsi="MetricHPE Light"/>
        </w:rPr>
        <w:t>OSS AS</w:t>
      </w:r>
      <w:r w:rsidRPr="00B039BF">
        <w:rPr>
          <w:rFonts w:ascii="MetricHPE Light" w:hAnsi="MetricHPE Light"/>
        </w:rPr>
        <w:t xml:space="preserve"> A RESULT OF MODIFYING, DISTRIBUT</w:t>
      </w:r>
      <w:r w:rsidR="003A7896" w:rsidRPr="00B039BF">
        <w:rPr>
          <w:rFonts w:ascii="MetricHPE Light" w:hAnsi="MetricHPE Light"/>
        </w:rPr>
        <w:t>ING, OR OTHERWISE USING PYTHON,</w:t>
      </w:r>
      <w:r w:rsidRPr="00B039BF">
        <w:rPr>
          <w:rFonts w:ascii="MetricHPE Light" w:hAnsi="MetricHPE Light"/>
        </w:rPr>
        <w:t xml:space="preserve"> OR ANY DERIVATIVE THEREOF, EVEN IF ADVISED OF THE POSSIBILITY THEREOF.</w:t>
      </w:r>
    </w:p>
    <w:p w14:paraId="3A336A5C" w14:textId="77777777" w:rsidR="0045760D" w:rsidRPr="0045760D" w:rsidRDefault="0045760D" w:rsidP="0045760D">
      <w:pPr>
        <w:rPr>
          <w:rFonts w:ascii="MetricHPE Light" w:hAnsi="MetricHPE Light"/>
        </w:rPr>
      </w:pPr>
    </w:p>
    <w:p w14:paraId="244E9BC2" w14:textId="723277A0"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This License Agreement will automati</w:t>
      </w:r>
      <w:r w:rsidR="003A7896" w:rsidRPr="00B039BF">
        <w:rPr>
          <w:rFonts w:ascii="MetricHPE Light" w:hAnsi="MetricHPE Light"/>
        </w:rPr>
        <w:t>cally terminate upon a material</w:t>
      </w:r>
      <w:r w:rsidRPr="00B039BF">
        <w:rPr>
          <w:rFonts w:ascii="MetricHPE Light" w:hAnsi="MetricHPE Light"/>
        </w:rPr>
        <w:t xml:space="preserve"> breach of its terms and conditions.</w:t>
      </w:r>
    </w:p>
    <w:p w14:paraId="76BA1DF1" w14:textId="77777777" w:rsidR="0045760D" w:rsidRPr="0045760D" w:rsidRDefault="0045760D" w:rsidP="0045760D">
      <w:pPr>
        <w:rPr>
          <w:rFonts w:ascii="MetricHPE Light" w:hAnsi="MetricHPE Light"/>
        </w:rPr>
      </w:pPr>
    </w:p>
    <w:p w14:paraId="17648814" w14:textId="28091410"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Nothing in this License Agreemen</w:t>
      </w:r>
      <w:r w:rsidR="003A7896" w:rsidRPr="00B039BF">
        <w:rPr>
          <w:rFonts w:ascii="MetricHPE Light" w:hAnsi="MetricHPE Light"/>
        </w:rPr>
        <w:t>t shall be deemed to create any</w:t>
      </w:r>
      <w:r w:rsidRPr="00B039BF">
        <w:rPr>
          <w:rFonts w:ascii="MetricHPE Light" w:hAnsi="MetricHPE Light"/>
        </w:rPr>
        <w:t xml:space="preserve"> relationship of agency, partnership, o</w:t>
      </w:r>
      <w:r w:rsidR="003A7896" w:rsidRPr="00B039BF">
        <w:rPr>
          <w:rFonts w:ascii="MetricHPE Light" w:hAnsi="MetricHPE Light"/>
        </w:rPr>
        <w:t>r joint venture between PSF and</w:t>
      </w:r>
      <w:r w:rsidRPr="00B039BF">
        <w:rPr>
          <w:rFonts w:ascii="MetricHPE Light" w:hAnsi="MetricHPE Light"/>
        </w:rPr>
        <w:t xml:space="preserve"> Licensee. This License Agreement does </w:t>
      </w:r>
      <w:r w:rsidR="003A7896" w:rsidRPr="00B039BF">
        <w:rPr>
          <w:rFonts w:ascii="MetricHPE Light" w:hAnsi="MetricHPE Light"/>
        </w:rPr>
        <w:t>not grant permission to use PSF</w:t>
      </w:r>
      <w:r w:rsidRPr="00B039BF">
        <w:rPr>
          <w:rFonts w:ascii="MetricHPE Light" w:hAnsi="MetricHPE Light"/>
        </w:rPr>
        <w:t xml:space="preserve"> trademarks or trade name in a tradem</w:t>
      </w:r>
      <w:r w:rsidR="003A7896" w:rsidRPr="00B039BF">
        <w:rPr>
          <w:rFonts w:ascii="MetricHPE Light" w:hAnsi="MetricHPE Light"/>
        </w:rPr>
        <w:t>ark sense to endorse or promote</w:t>
      </w:r>
      <w:r w:rsidRPr="00B039BF">
        <w:rPr>
          <w:rFonts w:ascii="MetricHPE Light" w:hAnsi="MetricHPE Light"/>
        </w:rPr>
        <w:t xml:space="preserve"> products or services of Licensee, or any third party.</w:t>
      </w:r>
    </w:p>
    <w:p w14:paraId="06C5155A" w14:textId="77777777" w:rsidR="0045760D" w:rsidRPr="0045760D" w:rsidRDefault="0045760D" w:rsidP="0045760D">
      <w:pPr>
        <w:rPr>
          <w:rFonts w:ascii="MetricHPE Light" w:hAnsi="MetricHPE Light"/>
        </w:rPr>
      </w:pPr>
    </w:p>
    <w:p w14:paraId="7A0EA2B5" w14:textId="4101CE01" w:rsidR="0045760D" w:rsidRPr="00B039BF" w:rsidRDefault="0045760D" w:rsidP="00CA4E79">
      <w:pPr>
        <w:pStyle w:val="ListParagraph"/>
        <w:numPr>
          <w:ilvl w:val="0"/>
          <w:numId w:val="46"/>
        </w:numPr>
        <w:rPr>
          <w:rFonts w:ascii="MetricHPE Light" w:hAnsi="MetricHPE Light"/>
        </w:rPr>
      </w:pPr>
      <w:r w:rsidRPr="00B039BF">
        <w:rPr>
          <w:rFonts w:ascii="MetricHPE Light" w:hAnsi="MetricHPE Light"/>
        </w:rPr>
        <w:t>By copying, installing or o</w:t>
      </w:r>
      <w:r w:rsidR="003A7896" w:rsidRPr="00B039BF">
        <w:rPr>
          <w:rFonts w:ascii="MetricHPE Light" w:hAnsi="MetricHPE Light"/>
        </w:rPr>
        <w:t>therwise using Python, Licensee</w:t>
      </w:r>
      <w:r w:rsidRPr="00B039BF">
        <w:rPr>
          <w:rFonts w:ascii="MetricHPE Light" w:hAnsi="MetricHPE Light"/>
        </w:rPr>
        <w:t xml:space="preserve"> agrees to be bound by the terms</w:t>
      </w:r>
      <w:r w:rsidR="003A7896" w:rsidRPr="00B039BF">
        <w:rPr>
          <w:rFonts w:ascii="MetricHPE Light" w:hAnsi="MetricHPE Light"/>
        </w:rPr>
        <w:t xml:space="preserve"> and conditions of this License</w:t>
      </w:r>
      <w:r w:rsidRPr="00B039BF">
        <w:rPr>
          <w:rFonts w:ascii="MetricHPE Light" w:hAnsi="MetricHPE Light"/>
        </w:rPr>
        <w:t xml:space="preserve"> Agreement.</w:t>
      </w:r>
    </w:p>
    <w:p w14:paraId="1E850340" w14:textId="77777777" w:rsidR="0045760D" w:rsidRPr="0045760D" w:rsidRDefault="0045760D" w:rsidP="0045760D">
      <w:pPr>
        <w:rPr>
          <w:rFonts w:ascii="MetricHPE Light" w:hAnsi="MetricHPE Light"/>
        </w:rPr>
      </w:pPr>
    </w:p>
    <w:p w14:paraId="6FDA6DB6" w14:textId="77777777" w:rsidR="0045760D" w:rsidRPr="0045760D" w:rsidRDefault="0045760D" w:rsidP="0045760D">
      <w:pPr>
        <w:rPr>
          <w:rFonts w:ascii="MetricHPE Light" w:hAnsi="MetricHPE Light"/>
        </w:rPr>
      </w:pPr>
      <w:r w:rsidRPr="0045760D">
        <w:rPr>
          <w:rFonts w:ascii="MetricHPE Light" w:hAnsi="MetricHPE Light"/>
        </w:rPr>
        <w:t>BEOPEN.COM LICENSE AGREEMENT FOR PYTHON 2.0</w:t>
      </w:r>
    </w:p>
    <w:p w14:paraId="29AFD98D" w14:textId="77777777" w:rsidR="0045760D" w:rsidRPr="0045760D" w:rsidRDefault="0045760D" w:rsidP="0045760D">
      <w:pPr>
        <w:rPr>
          <w:rFonts w:ascii="MetricHPE Light" w:hAnsi="MetricHPE Light"/>
        </w:rPr>
      </w:pPr>
      <w:r w:rsidRPr="0045760D">
        <w:rPr>
          <w:rFonts w:ascii="MetricHPE Light" w:hAnsi="MetricHPE Light"/>
        </w:rPr>
        <w:lastRenderedPageBreak/>
        <w:t xml:space="preserve"> -------------------------------------------</w:t>
      </w:r>
    </w:p>
    <w:p w14:paraId="5A39C891" w14:textId="77777777" w:rsidR="0045760D" w:rsidRPr="0045760D" w:rsidRDefault="0045760D" w:rsidP="0045760D">
      <w:pPr>
        <w:rPr>
          <w:rFonts w:ascii="MetricHPE Light" w:hAnsi="MetricHPE Light"/>
        </w:rPr>
      </w:pPr>
    </w:p>
    <w:p w14:paraId="75D0546A" w14:textId="77777777" w:rsidR="0045760D" w:rsidRPr="0045760D" w:rsidRDefault="0045760D" w:rsidP="0045760D">
      <w:pPr>
        <w:rPr>
          <w:rFonts w:ascii="MetricHPE Light" w:hAnsi="MetricHPE Light"/>
        </w:rPr>
      </w:pPr>
      <w:r w:rsidRPr="0045760D">
        <w:rPr>
          <w:rFonts w:ascii="MetricHPE Light" w:hAnsi="MetricHPE Light"/>
        </w:rPr>
        <w:t>BEOPEN PYTHON OPEN SOURCE LICENSE AGREEMENT VERSION 1</w:t>
      </w:r>
    </w:p>
    <w:p w14:paraId="54435C5E" w14:textId="77777777" w:rsidR="0045760D" w:rsidRPr="0045760D" w:rsidRDefault="0045760D" w:rsidP="0045760D">
      <w:pPr>
        <w:rPr>
          <w:rFonts w:ascii="MetricHPE Light" w:hAnsi="MetricHPE Light"/>
        </w:rPr>
      </w:pPr>
    </w:p>
    <w:p w14:paraId="646759B8" w14:textId="221F0041"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is between B</w:t>
      </w:r>
      <w:r w:rsidR="003A7896" w:rsidRPr="00B039BF">
        <w:rPr>
          <w:rFonts w:ascii="MetricHPE Light" w:hAnsi="MetricHPE Light"/>
        </w:rPr>
        <w:t>eOpen.com ("</w:t>
      </w:r>
      <w:proofErr w:type="spellStart"/>
      <w:r w:rsidR="003A7896" w:rsidRPr="00B039BF">
        <w:rPr>
          <w:rFonts w:ascii="MetricHPE Light" w:hAnsi="MetricHPE Light"/>
        </w:rPr>
        <w:t>BeOpen</w:t>
      </w:r>
      <w:proofErr w:type="spellEnd"/>
      <w:r w:rsidR="003A7896" w:rsidRPr="00B039BF">
        <w:rPr>
          <w:rFonts w:ascii="MetricHPE Light" w:hAnsi="MetricHPE Light"/>
        </w:rPr>
        <w:t>"), having an</w:t>
      </w:r>
      <w:r w:rsidRPr="00B039BF">
        <w:rPr>
          <w:rFonts w:ascii="MetricHPE Light" w:hAnsi="MetricHPE Light"/>
        </w:rPr>
        <w:t xml:space="preserve"> office at 160 Saratoga Avenue, S</w:t>
      </w:r>
      <w:r w:rsidR="003A7896" w:rsidRPr="00B039BF">
        <w:rPr>
          <w:rFonts w:ascii="MetricHPE Light" w:hAnsi="MetricHPE Light"/>
        </w:rPr>
        <w:t>anta Clara, CA 95051, and the</w:t>
      </w:r>
      <w:r w:rsidRPr="00B039BF">
        <w:rPr>
          <w:rFonts w:ascii="MetricHPE Light" w:hAnsi="MetricHPE Light"/>
        </w:rPr>
        <w:t xml:space="preserve"> Individual or Organization ("Licensee"</w:t>
      </w:r>
      <w:r w:rsidR="003A7896" w:rsidRPr="00B039BF">
        <w:rPr>
          <w:rFonts w:ascii="MetricHPE Light" w:hAnsi="MetricHPE Light"/>
        </w:rPr>
        <w:t>) accessing and otherwise using</w:t>
      </w:r>
      <w:r w:rsidRPr="00B039BF">
        <w:rPr>
          <w:rFonts w:ascii="MetricHPE Light" w:hAnsi="MetricHPE Light"/>
        </w:rPr>
        <w:t xml:space="preserve"> this software in source or</w:t>
      </w:r>
      <w:r w:rsidR="003A7896" w:rsidRPr="00B039BF">
        <w:rPr>
          <w:rFonts w:ascii="MetricHPE Light" w:hAnsi="MetricHPE Light"/>
        </w:rPr>
        <w:t xml:space="preserve"> binary form and its associated</w:t>
      </w:r>
      <w:r w:rsidRPr="00B039BF">
        <w:rPr>
          <w:rFonts w:ascii="MetricHPE Light" w:hAnsi="MetricHPE Light"/>
        </w:rPr>
        <w:t xml:space="preserve"> documentation ("the Software").</w:t>
      </w:r>
    </w:p>
    <w:p w14:paraId="6BE9E75F" w14:textId="77777777" w:rsidR="0045760D" w:rsidRPr="0045760D" w:rsidRDefault="0045760D" w:rsidP="0045760D">
      <w:pPr>
        <w:rPr>
          <w:rFonts w:ascii="MetricHPE Light" w:hAnsi="MetricHPE Light"/>
        </w:rPr>
      </w:pPr>
    </w:p>
    <w:p w14:paraId="799518FC" w14:textId="4626781A"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 xml:space="preserve">Subject to the terms and conditions of this </w:t>
      </w:r>
      <w:proofErr w:type="spellStart"/>
      <w:r w:rsidRPr="00B039BF">
        <w:rPr>
          <w:rFonts w:ascii="MetricHPE Light" w:hAnsi="MetricHPE Light"/>
        </w:rPr>
        <w:t>BeOpen</w:t>
      </w:r>
      <w:proofErr w:type="spellEnd"/>
      <w:r w:rsidRPr="00B039BF">
        <w:rPr>
          <w:rFonts w:ascii="MetricHPE Light" w:hAnsi="MetricHPE Light"/>
        </w:rPr>
        <w:t xml:space="preserve"> Python L</w:t>
      </w:r>
      <w:r w:rsidR="003A7896" w:rsidRPr="00B039BF">
        <w:rPr>
          <w:rFonts w:ascii="MetricHPE Light" w:hAnsi="MetricHPE Light"/>
        </w:rPr>
        <w:t>icense</w:t>
      </w:r>
      <w:r w:rsidRPr="00B039BF">
        <w:rPr>
          <w:rFonts w:ascii="MetricHPE Light" w:hAnsi="MetricHPE Light"/>
        </w:rPr>
        <w:t xml:space="preserve"> Agreement, </w:t>
      </w:r>
      <w:proofErr w:type="spellStart"/>
      <w:r w:rsidRPr="00B039BF">
        <w:rPr>
          <w:rFonts w:ascii="MetricHPE Light" w:hAnsi="MetricHPE Light"/>
        </w:rPr>
        <w:t>BeOpen</w:t>
      </w:r>
      <w:proofErr w:type="spellEnd"/>
      <w:r w:rsidRPr="00B039BF">
        <w:rPr>
          <w:rFonts w:ascii="MetricHPE Light" w:hAnsi="MetricHPE Light"/>
        </w:rPr>
        <w:t xml:space="preserve"> hereby g</w:t>
      </w:r>
      <w:r w:rsidR="003A7896" w:rsidRPr="00B039BF">
        <w:rPr>
          <w:rFonts w:ascii="MetricHPE Light" w:hAnsi="MetricHPE Light"/>
        </w:rPr>
        <w:t>rants Licensee a non-exclusive,</w:t>
      </w:r>
      <w:r w:rsidRPr="00B039BF">
        <w:rPr>
          <w:rFonts w:ascii="MetricHPE Light" w:hAnsi="MetricHPE Light"/>
        </w:rPr>
        <w:t xml:space="preserve"> royalty-free, world-wide license to re</w:t>
      </w:r>
      <w:r w:rsidR="003A7896" w:rsidRPr="00B039BF">
        <w:rPr>
          <w:rFonts w:ascii="MetricHPE Light" w:hAnsi="MetricHPE Light"/>
        </w:rPr>
        <w:t>produce, analyze, test, perform</w:t>
      </w:r>
      <w:r w:rsidRPr="00B039BF">
        <w:rPr>
          <w:rFonts w:ascii="MetricHPE Light" w:hAnsi="MetricHPE Light"/>
        </w:rPr>
        <w:t xml:space="preserve"> and/or display publicly, prepare de</w:t>
      </w:r>
      <w:r w:rsidR="003A7896" w:rsidRPr="00B039BF">
        <w:rPr>
          <w:rFonts w:ascii="MetricHPE Light" w:hAnsi="MetricHPE Light"/>
        </w:rPr>
        <w:t>rivative works, distribute, and</w:t>
      </w:r>
      <w:r w:rsidRPr="00B039BF">
        <w:rPr>
          <w:rFonts w:ascii="MetricHPE Light" w:hAnsi="MetricHPE Light"/>
        </w:rPr>
        <w:t xml:space="preserve"> otherwise use the Software alone or in any derivat</w:t>
      </w:r>
      <w:r w:rsidR="003A7896" w:rsidRPr="00B039BF">
        <w:rPr>
          <w:rFonts w:ascii="MetricHPE Light" w:hAnsi="MetricHPE Light"/>
        </w:rPr>
        <w:t>ive version,</w:t>
      </w:r>
      <w:r w:rsidRPr="00B039BF">
        <w:rPr>
          <w:rFonts w:ascii="MetricHPE Light" w:hAnsi="MetricHPE Light"/>
        </w:rPr>
        <w:t xml:space="preserve"> provided, however, that the </w:t>
      </w:r>
      <w:proofErr w:type="spellStart"/>
      <w:r w:rsidRPr="00B039BF">
        <w:rPr>
          <w:rFonts w:ascii="MetricHPE Light" w:hAnsi="MetricHPE Light"/>
        </w:rPr>
        <w:t>BeOpen</w:t>
      </w:r>
      <w:proofErr w:type="spellEnd"/>
      <w:r w:rsidRPr="00B039BF">
        <w:rPr>
          <w:rFonts w:ascii="MetricHPE Light" w:hAnsi="MetricHPE Light"/>
        </w:rPr>
        <w:t xml:space="preserve"> Py</w:t>
      </w:r>
      <w:r w:rsidR="003A7896" w:rsidRPr="00B039BF">
        <w:rPr>
          <w:rFonts w:ascii="MetricHPE Light" w:hAnsi="MetricHPE Light"/>
        </w:rPr>
        <w:t>thon License is retained in the</w:t>
      </w:r>
      <w:r w:rsidRPr="00B039BF">
        <w:rPr>
          <w:rFonts w:ascii="MetricHPE Light" w:hAnsi="MetricHPE Light"/>
        </w:rPr>
        <w:t xml:space="preserve"> Software, alone or in any derivative version prepared by Licensee.</w:t>
      </w:r>
    </w:p>
    <w:p w14:paraId="67EC7FF1" w14:textId="77777777" w:rsidR="0045760D" w:rsidRPr="0045760D" w:rsidRDefault="0045760D" w:rsidP="0045760D">
      <w:pPr>
        <w:rPr>
          <w:rFonts w:ascii="MetricHPE Light" w:hAnsi="MetricHPE Light"/>
        </w:rPr>
      </w:pPr>
    </w:p>
    <w:p w14:paraId="7CC00A07" w14:textId="0928CD63" w:rsidR="0045760D" w:rsidRPr="00B039BF" w:rsidRDefault="0045760D" w:rsidP="00CA4E79">
      <w:pPr>
        <w:pStyle w:val="ListParagraph"/>
        <w:numPr>
          <w:ilvl w:val="0"/>
          <w:numId w:val="47"/>
        </w:numPr>
        <w:rPr>
          <w:rFonts w:ascii="MetricHPE Light" w:hAnsi="MetricHPE Light"/>
        </w:rPr>
      </w:pPr>
      <w:proofErr w:type="spellStart"/>
      <w:r w:rsidRPr="00B039BF">
        <w:rPr>
          <w:rFonts w:ascii="MetricHPE Light" w:hAnsi="MetricHPE Light"/>
        </w:rPr>
        <w:t>BeOpen</w:t>
      </w:r>
      <w:proofErr w:type="spellEnd"/>
      <w:r w:rsidRPr="00B039BF">
        <w:rPr>
          <w:rFonts w:ascii="MetricHPE Light" w:hAnsi="MetricHPE Light"/>
        </w:rPr>
        <w:t xml:space="preserve"> is making the Software avai</w:t>
      </w:r>
      <w:r w:rsidR="003A7896" w:rsidRPr="00B039BF">
        <w:rPr>
          <w:rFonts w:ascii="MetricHPE Light" w:hAnsi="MetricHPE Light"/>
        </w:rPr>
        <w:t>lable to Licensee on an "AS IS"</w:t>
      </w:r>
      <w:r w:rsidRPr="00B039BF">
        <w:rPr>
          <w:rFonts w:ascii="MetricHPE Light" w:hAnsi="MetricHPE Light"/>
        </w:rPr>
        <w:t xml:space="preserve"> basis. BEOPEN MAKES NO REPRESENTAT</w:t>
      </w:r>
      <w:r w:rsidR="003A7896" w:rsidRPr="00B039BF">
        <w:rPr>
          <w:rFonts w:ascii="MetricHPE Light" w:hAnsi="MetricHPE Light"/>
        </w:rPr>
        <w:t>IONS OR WARRANTIES, EXPRESS OR</w:t>
      </w:r>
      <w:r w:rsidRPr="00B039BF">
        <w:rPr>
          <w:rFonts w:ascii="MetricHPE Light" w:hAnsi="MetricHPE Light"/>
        </w:rPr>
        <w:t xml:space="preserve"> IMPLIED. BY WAY OF EXAMPLE, BUT NOT </w:t>
      </w:r>
      <w:r w:rsidR="003A7896" w:rsidRPr="00B039BF">
        <w:rPr>
          <w:rFonts w:ascii="MetricHPE Light" w:hAnsi="MetricHPE Light"/>
        </w:rPr>
        <w:t>LIMITATION, BEOPEN MAKES NO AND</w:t>
      </w:r>
      <w:r w:rsidRPr="00B039BF">
        <w:rPr>
          <w:rFonts w:ascii="MetricHPE Light" w:hAnsi="MetricHPE Light"/>
        </w:rPr>
        <w:t xml:space="preserve"> DISCLAIMS ANY REPRESENTATION OR WARRANT</w:t>
      </w:r>
      <w:r w:rsidR="003A7896" w:rsidRPr="00B039BF">
        <w:rPr>
          <w:rFonts w:ascii="MetricHPE Light" w:hAnsi="MetricHPE Light"/>
        </w:rPr>
        <w:t>Y OF MERCHANTABILITY OR FITNESS</w:t>
      </w:r>
      <w:r w:rsidRPr="00B039BF">
        <w:rPr>
          <w:rFonts w:ascii="MetricHPE Light" w:hAnsi="MetricHPE Light"/>
        </w:rPr>
        <w:t xml:space="preserve"> FOR ANY PARTICULAR PURPOSE OR THAT T</w:t>
      </w:r>
      <w:r w:rsidR="003A7896" w:rsidRPr="00B039BF">
        <w:rPr>
          <w:rFonts w:ascii="MetricHPE Light" w:hAnsi="MetricHPE Light"/>
        </w:rPr>
        <w:t>HE USE OF THE SOFTWARE WILL NOT</w:t>
      </w:r>
      <w:r w:rsidRPr="00B039BF">
        <w:rPr>
          <w:rFonts w:ascii="MetricHPE Light" w:hAnsi="MetricHPE Light"/>
        </w:rPr>
        <w:t xml:space="preserve"> INFRINGE ANY THIRD PARTY RIGHTS.</w:t>
      </w:r>
    </w:p>
    <w:p w14:paraId="6E4DB69C" w14:textId="77777777" w:rsidR="0045760D" w:rsidRPr="0045760D" w:rsidRDefault="0045760D" w:rsidP="0045760D">
      <w:pPr>
        <w:rPr>
          <w:rFonts w:ascii="MetricHPE Light" w:hAnsi="MetricHPE Light"/>
        </w:rPr>
      </w:pPr>
    </w:p>
    <w:p w14:paraId="34AD9145" w14:textId="47CAF1F8"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BEOPEN SHALL NOT BE LIABLE TO LIC</w:t>
      </w:r>
      <w:r w:rsidR="00614D81" w:rsidRPr="00B039BF">
        <w:rPr>
          <w:rFonts w:ascii="MetricHPE Light" w:hAnsi="MetricHPE Light"/>
        </w:rPr>
        <w:t>ENSEE OR ANY OTHER USERS OF THE</w:t>
      </w:r>
      <w:r w:rsidRPr="00B039BF">
        <w:rPr>
          <w:rFonts w:ascii="MetricHPE Light" w:hAnsi="MetricHPE Light"/>
        </w:rPr>
        <w:t xml:space="preserve"> SOFTWARE FOR ANY INCIDENTAL, SPECIAL, O</w:t>
      </w:r>
      <w:r w:rsidR="00614D81" w:rsidRPr="00B039BF">
        <w:rPr>
          <w:rFonts w:ascii="MetricHPE Light" w:hAnsi="MetricHPE Light"/>
        </w:rPr>
        <w:t>R CONSEQUENTIAL DAMAGES OR LOSS</w:t>
      </w:r>
      <w:r w:rsidRPr="00B039BF">
        <w:rPr>
          <w:rFonts w:ascii="MetricHPE Light" w:hAnsi="MetricHPE Light"/>
        </w:rPr>
        <w:t xml:space="preserve"> AS A RESULT OF USING, MODIFYING OR DI</w:t>
      </w:r>
      <w:r w:rsidR="00614D81" w:rsidRPr="00B039BF">
        <w:rPr>
          <w:rFonts w:ascii="MetricHPE Light" w:hAnsi="MetricHPE Light"/>
        </w:rPr>
        <w:t>STRIBUTING THE SOFTWARE, OR ANY</w:t>
      </w:r>
      <w:r w:rsidRPr="00B039BF">
        <w:rPr>
          <w:rFonts w:ascii="MetricHPE Light" w:hAnsi="MetricHPE Light"/>
        </w:rPr>
        <w:t xml:space="preserve"> DERIVATIVE THEREOF, EVEN IF ADVISED OF THE POSSIBILITY THEREOF.</w:t>
      </w:r>
    </w:p>
    <w:p w14:paraId="01AAC136" w14:textId="77777777" w:rsidR="0045760D" w:rsidRPr="0045760D" w:rsidRDefault="0045760D" w:rsidP="0045760D">
      <w:pPr>
        <w:rPr>
          <w:rFonts w:ascii="MetricHPE Light" w:hAnsi="MetricHPE Light"/>
        </w:rPr>
      </w:pPr>
    </w:p>
    <w:p w14:paraId="6790A3E8" w14:textId="3191BDFF"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will automati</w:t>
      </w:r>
      <w:r w:rsidR="00614D81" w:rsidRPr="00B039BF">
        <w:rPr>
          <w:rFonts w:ascii="MetricHPE Light" w:hAnsi="MetricHPE Light"/>
        </w:rPr>
        <w:t>cally terminate upon a material</w:t>
      </w:r>
      <w:r w:rsidRPr="00B039BF">
        <w:rPr>
          <w:rFonts w:ascii="MetricHPE Light" w:hAnsi="MetricHPE Light"/>
        </w:rPr>
        <w:t xml:space="preserve"> breach of its terms and conditions.</w:t>
      </w:r>
    </w:p>
    <w:p w14:paraId="32ECEA7A" w14:textId="77777777" w:rsidR="0045760D" w:rsidRPr="0045760D" w:rsidRDefault="0045760D" w:rsidP="0045760D">
      <w:pPr>
        <w:rPr>
          <w:rFonts w:ascii="MetricHPE Light" w:hAnsi="MetricHPE Light"/>
        </w:rPr>
      </w:pPr>
    </w:p>
    <w:p w14:paraId="6C460FAB" w14:textId="4BA8656E"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This License Agreement shall be gov</w:t>
      </w:r>
      <w:r w:rsidR="00614D81" w:rsidRPr="00B039BF">
        <w:rPr>
          <w:rFonts w:ascii="MetricHPE Light" w:hAnsi="MetricHPE Light"/>
        </w:rPr>
        <w:t>erned by and interpreted in all</w:t>
      </w:r>
      <w:r w:rsidRPr="00B039BF">
        <w:rPr>
          <w:rFonts w:ascii="MetricHPE Light" w:hAnsi="MetricHPE Light"/>
        </w:rPr>
        <w:t xml:space="preserve"> respects by the law of the State of Ca</w:t>
      </w:r>
      <w:r w:rsidR="00614D81" w:rsidRPr="00B039BF">
        <w:rPr>
          <w:rFonts w:ascii="MetricHPE Light" w:hAnsi="MetricHPE Light"/>
        </w:rPr>
        <w:t>lifornia, excluding conflict of</w:t>
      </w:r>
      <w:r w:rsidRPr="00B039BF">
        <w:rPr>
          <w:rFonts w:ascii="MetricHPE Light" w:hAnsi="MetricHPE Light"/>
        </w:rPr>
        <w:t xml:space="preserve"> law provisions. Nothing in this Licen</w:t>
      </w:r>
      <w:r w:rsidR="00614D81" w:rsidRPr="00B039BF">
        <w:rPr>
          <w:rFonts w:ascii="MetricHPE Light" w:hAnsi="MetricHPE Light"/>
        </w:rPr>
        <w:t>se Agreement shall be deemed to</w:t>
      </w:r>
      <w:r w:rsidRPr="00B039BF">
        <w:rPr>
          <w:rFonts w:ascii="MetricHPE Light" w:hAnsi="MetricHPE Light"/>
        </w:rPr>
        <w:t xml:space="preserve"> create any relationship of agency</w:t>
      </w:r>
      <w:r w:rsidR="00614D81" w:rsidRPr="00B039BF">
        <w:rPr>
          <w:rFonts w:ascii="MetricHPE Light" w:hAnsi="MetricHPE Light"/>
        </w:rPr>
        <w:t>, partnership, or joint venture</w:t>
      </w:r>
      <w:r w:rsidRPr="00B039BF">
        <w:rPr>
          <w:rFonts w:ascii="MetricHPE Light" w:hAnsi="MetricHPE Light"/>
        </w:rPr>
        <w:t xml:space="preserve"> between </w:t>
      </w:r>
      <w:proofErr w:type="spellStart"/>
      <w:r w:rsidRPr="00B039BF">
        <w:rPr>
          <w:rFonts w:ascii="MetricHPE Light" w:hAnsi="MetricHPE Light"/>
        </w:rPr>
        <w:t>BeOpen</w:t>
      </w:r>
      <w:proofErr w:type="spellEnd"/>
      <w:r w:rsidRPr="00B039BF">
        <w:rPr>
          <w:rFonts w:ascii="MetricHPE Light" w:hAnsi="MetricHPE Light"/>
        </w:rPr>
        <w:t xml:space="preserve"> and Licensee. This L</w:t>
      </w:r>
      <w:r w:rsidR="00614D81" w:rsidRPr="00B039BF">
        <w:rPr>
          <w:rFonts w:ascii="MetricHPE Light" w:hAnsi="MetricHPE Light"/>
        </w:rPr>
        <w:t>icense Agreement does not grant</w:t>
      </w:r>
      <w:r w:rsidRPr="00B039BF">
        <w:rPr>
          <w:rFonts w:ascii="MetricHPE Light" w:hAnsi="MetricHPE Light"/>
        </w:rPr>
        <w:t xml:space="preserve"> permission to use </w:t>
      </w:r>
      <w:proofErr w:type="spellStart"/>
      <w:r w:rsidRPr="00B039BF">
        <w:rPr>
          <w:rFonts w:ascii="MetricHPE Light" w:hAnsi="MetricHPE Light"/>
        </w:rPr>
        <w:t>BeOpen</w:t>
      </w:r>
      <w:proofErr w:type="spellEnd"/>
      <w:r w:rsidRPr="00B039BF">
        <w:rPr>
          <w:rFonts w:ascii="MetricHPE Light" w:hAnsi="MetricHPE Light"/>
        </w:rPr>
        <w:t xml:space="preserve"> trademark</w:t>
      </w:r>
      <w:r w:rsidR="00614D81" w:rsidRPr="00B039BF">
        <w:rPr>
          <w:rFonts w:ascii="MetricHPE Light" w:hAnsi="MetricHPE Light"/>
        </w:rPr>
        <w:t>s or trade names in a trademark</w:t>
      </w:r>
      <w:r w:rsidRPr="00B039BF">
        <w:rPr>
          <w:rFonts w:ascii="MetricHPE Light" w:hAnsi="MetricHPE Light"/>
        </w:rPr>
        <w:t xml:space="preserve"> sense to endorse or promote products </w:t>
      </w:r>
      <w:r w:rsidR="00614D81" w:rsidRPr="00B039BF">
        <w:rPr>
          <w:rFonts w:ascii="MetricHPE Light" w:hAnsi="MetricHPE Light"/>
        </w:rPr>
        <w:t>or services of Licensee, or any</w:t>
      </w:r>
      <w:r w:rsidRPr="00B039BF">
        <w:rPr>
          <w:rFonts w:ascii="MetricHPE Light" w:hAnsi="MetricHPE Light"/>
        </w:rPr>
        <w:t xml:space="preserve"> third party. As an exception, the "</w:t>
      </w:r>
      <w:proofErr w:type="spellStart"/>
      <w:r w:rsidRPr="00B039BF">
        <w:rPr>
          <w:rFonts w:ascii="MetricHPE Light" w:hAnsi="MetricHPE Light"/>
        </w:rPr>
        <w:t>Be</w:t>
      </w:r>
      <w:r w:rsidR="00614D81" w:rsidRPr="00B039BF">
        <w:rPr>
          <w:rFonts w:ascii="MetricHPE Light" w:hAnsi="MetricHPE Light"/>
        </w:rPr>
        <w:t>Open</w:t>
      </w:r>
      <w:proofErr w:type="spellEnd"/>
      <w:r w:rsidR="00614D81" w:rsidRPr="00B039BF">
        <w:rPr>
          <w:rFonts w:ascii="MetricHPE Light" w:hAnsi="MetricHPE Light"/>
        </w:rPr>
        <w:t xml:space="preserve"> Python" logos available at</w:t>
      </w:r>
      <w:r w:rsidRPr="00B039BF">
        <w:rPr>
          <w:rFonts w:ascii="MetricHPE Light" w:hAnsi="MetricHPE Light"/>
        </w:rPr>
        <w:t xml:space="preserve"> http://www.pythonlabs.com/logos.html may be used ac</w:t>
      </w:r>
      <w:r w:rsidR="00614D81" w:rsidRPr="00B039BF">
        <w:rPr>
          <w:rFonts w:ascii="MetricHPE Light" w:hAnsi="MetricHPE Light"/>
        </w:rPr>
        <w:t>cording to the</w:t>
      </w:r>
      <w:r w:rsidRPr="00B039BF">
        <w:rPr>
          <w:rFonts w:ascii="MetricHPE Light" w:hAnsi="MetricHPE Light"/>
        </w:rPr>
        <w:t xml:space="preserve"> permissions granted on that web page.</w:t>
      </w:r>
    </w:p>
    <w:p w14:paraId="56D4083C" w14:textId="77777777" w:rsidR="0045760D" w:rsidRPr="0045760D" w:rsidRDefault="0045760D" w:rsidP="0045760D">
      <w:pPr>
        <w:rPr>
          <w:rFonts w:ascii="MetricHPE Light" w:hAnsi="MetricHPE Light"/>
        </w:rPr>
      </w:pPr>
    </w:p>
    <w:p w14:paraId="0EFB801B" w14:textId="6C3C1442" w:rsidR="0045760D" w:rsidRPr="00B039BF" w:rsidRDefault="0045760D" w:rsidP="00CA4E79">
      <w:pPr>
        <w:pStyle w:val="ListParagraph"/>
        <w:numPr>
          <w:ilvl w:val="0"/>
          <w:numId w:val="47"/>
        </w:numPr>
        <w:rPr>
          <w:rFonts w:ascii="MetricHPE Light" w:hAnsi="MetricHPE Light"/>
        </w:rPr>
      </w:pPr>
      <w:r w:rsidRPr="00B039BF">
        <w:rPr>
          <w:rFonts w:ascii="MetricHPE Light" w:hAnsi="MetricHPE Light"/>
        </w:rPr>
        <w:t>By copying, installing or otherwi</w:t>
      </w:r>
      <w:r w:rsidR="00614D81" w:rsidRPr="00B039BF">
        <w:rPr>
          <w:rFonts w:ascii="MetricHPE Light" w:hAnsi="MetricHPE Light"/>
        </w:rPr>
        <w:t>se using the software, Licensee</w:t>
      </w:r>
      <w:r w:rsidRPr="00B039BF">
        <w:rPr>
          <w:rFonts w:ascii="MetricHPE Light" w:hAnsi="MetricHPE Light"/>
        </w:rPr>
        <w:t xml:space="preserve"> agrees to be bound by the terms</w:t>
      </w:r>
      <w:r w:rsidR="00614D81" w:rsidRPr="00B039BF">
        <w:rPr>
          <w:rFonts w:ascii="MetricHPE Light" w:hAnsi="MetricHPE Light"/>
        </w:rPr>
        <w:t xml:space="preserve"> and conditions of this License</w:t>
      </w:r>
      <w:r w:rsidRPr="00B039BF">
        <w:rPr>
          <w:rFonts w:ascii="MetricHPE Light" w:hAnsi="MetricHPE Light"/>
        </w:rPr>
        <w:t xml:space="preserve"> Agreement.</w:t>
      </w:r>
    </w:p>
    <w:p w14:paraId="616E480D" w14:textId="77777777" w:rsidR="0045760D" w:rsidRPr="0045760D" w:rsidRDefault="0045760D" w:rsidP="0045760D">
      <w:pPr>
        <w:rPr>
          <w:rFonts w:ascii="MetricHPE Light" w:hAnsi="MetricHPE Light"/>
        </w:rPr>
      </w:pPr>
    </w:p>
    <w:p w14:paraId="5ECEF60F" w14:textId="77777777" w:rsidR="0045760D" w:rsidRPr="0045760D" w:rsidRDefault="0045760D" w:rsidP="0045760D">
      <w:pPr>
        <w:rPr>
          <w:rFonts w:ascii="MetricHPE Light" w:hAnsi="MetricHPE Light"/>
        </w:rPr>
      </w:pPr>
      <w:r w:rsidRPr="0045760D">
        <w:rPr>
          <w:rFonts w:ascii="MetricHPE Light" w:hAnsi="MetricHPE Light"/>
        </w:rPr>
        <w:t>CNRI OPEN SOURCE LICENSE AGREEMENT (for Python 1.6b1)</w:t>
      </w:r>
    </w:p>
    <w:p w14:paraId="44C28766" w14:textId="77777777" w:rsidR="0045760D" w:rsidRPr="0045760D" w:rsidRDefault="0045760D" w:rsidP="0045760D">
      <w:pPr>
        <w:rPr>
          <w:rFonts w:ascii="MetricHPE Light" w:hAnsi="MetricHPE Light"/>
        </w:rPr>
      </w:pPr>
      <w:r w:rsidRPr="0045760D">
        <w:rPr>
          <w:rFonts w:ascii="MetricHPE Light" w:hAnsi="MetricHPE Light"/>
        </w:rPr>
        <w:t xml:space="preserve"> --------------------------------------------------</w:t>
      </w:r>
    </w:p>
    <w:p w14:paraId="75D127BF" w14:textId="77777777" w:rsidR="0045760D" w:rsidRPr="0045760D" w:rsidRDefault="0045760D" w:rsidP="0045760D">
      <w:pPr>
        <w:rPr>
          <w:rFonts w:ascii="MetricHPE Light" w:hAnsi="MetricHPE Light"/>
        </w:rPr>
      </w:pPr>
    </w:p>
    <w:p w14:paraId="73EEC677" w14:textId="77777777" w:rsidR="0045760D" w:rsidRPr="0045760D" w:rsidRDefault="0045760D" w:rsidP="0045760D">
      <w:pPr>
        <w:rPr>
          <w:rFonts w:ascii="MetricHPE Light" w:hAnsi="MetricHPE Light"/>
        </w:rPr>
      </w:pPr>
      <w:r w:rsidRPr="0045760D">
        <w:rPr>
          <w:rFonts w:ascii="MetricHPE Light" w:hAnsi="MetricHPE Light"/>
        </w:rPr>
        <w:t>IMPORTANT: PLEASE READ THE FOLLOWING AGREEMENT CAREFULLY.</w:t>
      </w:r>
    </w:p>
    <w:p w14:paraId="2A40BBA4" w14:textId="77777777" w:rsidR="0045760D" w:rsidRPr="0045760D" w:rsidRDefault="0045760D" w:rsidP="0045760D">
      <w:pPr>
        <w:rPr>
          <w:rFonts w:ascii="MetricHPE Light" w:hAnsi="MetricHPE Light"/>
        </w:rPr>
      </w:pPr>
    </w:p>
    <w:p w14:paraId="0D2A5727" w14:textId="6AEBADCA" w:rsidR="0045760D" w:rsidRPr="0045760D" w:rsidRDefault="0045760D" w:rsidP="0045760D">
      <w:pPr>
        <w:rPr>
          <w:rFonts w:ascii="MetricHPE Light" w:hAnsi="MetricHPE Light"/>
        </w:rPr>
      </w:pPr>
      <w:r w:rsidRPr="0045760D">
        <w:rPr>
          <w:rFonts w:ascii="MetricHPE Light" w:hAnsi="MetricHPE Light"/>
        </w:rPr>
        <w:t xml:space="preserve">BY CLICKING ON "ACCEPT" WHERE </w:t>
      </w:r>
      <w:r w:rsidR="00614D81">
        <w:rPr>
          <w:rFonts w:ascii="MetricHPE Light" w:hAnsi="MetricHPE Light"/>
        </w:rPr>
        <w:t>INDICATED BELOW, OR BY COPYING,</w:t>
      </w:r>
      <w:r w:rsidRPr="0045760D">
        <w:rPr>
          <w:rFonts w:ascii="MetricHPE Light" w:hAnsi="MetricHPE Light"/>
        </w:rPr>
        <w:t xml:space="preserve"> INSTALLING OR OTHERWISE USING PYTHO</w:t>
      </w:r>
      <w:r w:rsidR="00614D81">
        <w:rPr>
          <w:rFonts w:ascii="MetricHPE Light" w:hAnsi="MetricHPE Light"/>
        </w:rPr>
        <w:t>N 1.6, beta 1 SOFTWARE, YOU ARE</w:t>
      </w:r>
      <w:r w:rsidRPr="0045760D">
        <w:rPr>
          <w:rFonts w:ascii="MetricHPE Light" w:hAnsi="MetricHPE Light"/>
        </w:rPr>
        <w:t xml:space="preserve"> DEEMED TO HAVE AGREED TO THE TERMS</w:t>
      </w:r>
      <w:r w:rsidR="00614D81">
        <w:rPr>
          <w:rFonts w:ascii="MetricHPE Light" w:hAnsi="MetricHPE Light"/>
        </w:rPr>
        <w:t xml:space="preserve"> AND CONDITIONS OF THIS LICENSE</w:t>
      </w:r>
      <w:r w:rsidRPr="0045760D">
        <w:rPr>
          <w:rFonts w:ascii="MetricHPE Light" w:hAnsi="MetricHPE Light"/>
        </w:rPr>
        <w:t xml:space="preserve"> AGREEMENT.</w:t>
      </w:r>
    </w:p>
    <w:p w14:paraId="2C5E1B5E" w14:textId="77777777" w:rsidR="0045760D" w:rsidRPr="0045760D" w:rsidRDefault="0045760D" w:rsidP="0045760D">
      <w:pPr>
        <w:rPr>
          <w:rFonts w:ascii="MetricHPE Light" w:hAnsi="MetricHPE Light"/>
        </w:rPr>
      </w:pPr>
    </w:p>
    <w:p w14:paraId="28BBD2C9" w14:textId="7225A48B"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is betwe</w:t>
      </w:r>
      <w:r w:rsidR="00614D81" w:rsidRPr="00B039BF">
        <w:rPr>
          <w:rFonts w:ascii="MetricHPE Light" w:hAnsi="MetricHPE Light"/>
        </w:rPr>
        <w:t>en the Corporation for National</w:t>
      </w:r>
      <w:r w:rsidRPr="00B039BF">
        <w:rPr>
          <w:rFonts w:ascii="MetricHPE Light" w:hAnsi="MetricHPE Light"/>
        </w:rPr>
        <w:t xml:space="preserve"> Research Initiatives, having an offi</w:t>
      </w:r>
      <w:r w:rsidR="00614D81" w:rsidRPr="00B039BF">
        <w:rPr>
          <w:rFonts w:ascii="MetricHPE Light" w:hAnsi="MetricHPE Light"/>
        </w:rPr>
        <w:t>ce at 1895 Preston White Drive,</w:t>
      </w:r>
      <w:r w:rsidRPr="00B039BF">
        <w:rPr>
          <w:rFonts w:ascii="MetricHPE Light" w:hAnsi="MetricHPE Light"/>
        </w:rPr>
        <w:t xml:space="preserve"> Reston, VA 20191 ("CNRI"), and the Individual or Organ</w:t>
      </w:r>
      <w:r w:rsidR="00614D81" w:rsidRPr="00B039BF">
        <w:rPr>
          <w:rFonts w:ascii="MetricHPE Light" w:hAnsi="MetricHPE Light"/>
        </w:rPr>
        <w:t>ization</w:t>
      </w:r>
      <w:r w:rsidRPr="00B039BF">
        <w:rPr>
          <w:rFonts w:ascii="MetricHPE Light" w:hAnsi="MetricHPE Light"/>
        </w:rPr>
        <w:t xml:space="preserve"> ("Licensee") accessing and oth</w:t>
      </w:r>
      <w:r w:rsidR="00614D81" w:rsidRPr="00B039BF">
        <w:rPr>
          <w:rFonts w:ascii="MetricHPE Light" w:hAnsi="MetricHPE Light"/>
        </w:rPr>
        <w:t>erwise using Python 1.6, beta 1</w:t>
      </w:r>
      <w:r w:rsidRPr="00B039BF">
        <w:rPr>
          <w:rFonts w:ascii="MetricHPE Light" w:hAnsi="MetricHPE Light"/>
        </w:rPr>
        <w:t xml:space="preserve"> software in source or binary form an</w:t>
      </w:r>
      <w:r w:rsidR="00614D81" w:rsidRPr="00B039BF">
        <w:rPr>
          <w:rFonts w:ascii="MetricHPE Light" w:hAnsi="MetricHPE Light"/>
        </w:rPr>
        <w:t>d its associated documentation,</w:t>
      </w:r>
      <w:r w:rsidRPr="00B039BF">
        <w:rPr>
          <w:rFonts w:ascii="MetricHPE Light" w:hAnsi="MetricHPE Light"/>
        </w:rPr>
        <w:t xml:space="preserve"> as released at the www.python.org </w:t>
      </w:r>
      <w:r w:rsidR="00614D81" w:rsidRPr="00B039BF">
        <w:rPr>
          <w:rFonts w:ascii="MetricHPE Light" w:hAnsi="MetricHPE Light"/>
        </w:rPr>
        <w:t>Internet site on August 4, 2000</w:t>
      </w:r>
      <w:r w:rsidRPr="00B039BF">
        <w:rPr>
          <w:rFonts w:ascii="MetricHPE Light" w:hAnsi="MetricHPE Light"/>
        </w:rPr>
        <w:t xml:space="preserve"> ("Python 1.6b1").</w:t>
      </w:r>
    </w:p>
    <w:p w14:paraId="48922FFA" w14:textId="77777777" w:rsidR="0045760D" w:rsidRPr="0045760D" w:rsidRDefault="0045760D" w:rsidP="0045760D">
      <w:pPr>
        <w:rPr>
          <w:rFonts w:ascii="MetricHPE Light" w:hAnsi="MetricHPE Light"/>
        </w:rPr>
      </w:pPr>
    </w:p>
    <w:p w14:paraId="372354E8" w14:textId="0F783EEB"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 xml:space="preserve">Subject to the terms and conditions </w:t>
      </w:r>
      <w:r w:rsidR="00614D81" w:rsidRPr="00B039BF">
        <w:rPr>
          <w:rFonts w:ascii="MetricHPE Light" w:hAnsi="MetricHPE Light"/>
        </w:rPr>
        <w:t>of this License Agreement, CNRI</w:t>
      </w:r>
      <w:r w:rsidRPr="00B039BF">
        <w:rPr>
          <w:rFonts w:ascii="MetricHPE Light" w:hAnsi="MetricHPE Light"/>
        </w:rPr>
        <w:t xml:space="preserve"> hereby grants Licensee a non-excl</w:t>
      </w:r>
      <w:r w:rsidR="00614D81" w:rsidRPr="00B039BF">
        <w:rPr>
          <w:rFonts w:ascii="MetricHPE Light" w:hAnsi="MetricHPE Light"/>
        </w:rPr>
        <w:t>usive, royalty-free, world-wide</w:t>
      </w:r>
      <w:r w:rsidRPr="00B039BF">
        <w:rPr>
          <w:rFonts w:ascii="MetricHPE Light" w:hAnsi="MetricHPE Light"/>
        </w:rPr>
        <w:t xml:space="preserve"> license to reproduce, analyz</w:t>
      </w:r>
      <w:r w:rsidR="00614D81" w:rsidRPr="00B039BF">
        <w:rPr>
          <w:rFonts w:ascii="MetricHPE Light" w:hAnsi="MetricHPE Light"/>
        </w:rPr>
        <w:t>e, test, perform and/or display</w:t>
      </w:r>
      <w:r w:rsidRPr="00B039BF">
        <w:rPr>
          <w:rFonts w:ascii="MetricHPE Light" w:hAnsi="MetricHPE Light"/>
        </w:rPr>
        <w:t xml:space="preserve"> publicly, prepare derivative works</w:t>
      </w:r>
      <w:r w:rsidR="00614D81" w:rsidRPr="00B039BF">
        <w:rPr>
          <w:rFonts w:ascii="MetricHPE Light" w:hAnsi="MetricHPE Light"/>
        </w:rPr>
        <w:t>, distribute, and otherwise use</w:t>
      </w:r>
      <w:r w:rsidRPr="00B039BF">
        <w:rPr>
          <w:rFonts w:ascii="MetricHPE Light" w:hAnsi="MetricHPE Light"/>
        </w:rPr>
        <w:t xml:space="preserve"> Python 1.6b1 alone or in any derivat</w:t>
      </w:r>
      <w:r w:rsidR="00614D81" w:rsidRPr="00B039BF">
        <w:rPr>
          <w:rFonts w:ascii="MetricHPE Light" w:hAnsi="MetricHPE Light"/>
        </w:rPr>
        <w:t>ive version, provided, however,</w:t>
      </w:r>
      <w:r w:rsidRPr="00B039BF">
        <w:rPr>
          <w:rFonts w:ascii="MetricHPE Light" w:hAnsi="MetricHPE Light"/>
        </w:rPr>
        <w:t xml:space="preserve"> that CNRIs License Agreement is ret</w:t>
      </w:r>
      <w:r w:rsidR="00614D81" w:rsidRPr="00B039BF">
        <w:rPr>
          <w:rFonts w:ascii="MetricHPE Light" w:hAnsi="MetricHPE Light"/>
        </w:rPr>
        <w:t>ained in Python 1.6b1, alone or</w:t>
      </w:r>
      <w:r w:rsidRPr="00B039BF">
        <w:rPr>
          <w:rFonts w:ascii="MetricHPE Light" w:hAnsi="MetricHPE Light"/>
        </w:rPr>
        <w:t xml:space="preserve"> in any derivative version prepared by Licensee.</w:t>
      </w:r>
    </w:p>
    <w:p w14:paraId="617D1BAD" w14:textId="77777777" w:rsidR="0045760D" w:rsidRPr="0045760D" w:rsidRDefault="0045760D" w:rsidP="0045760D">
      <w:pPr>
        <w:rPr>
          <w:rFonts w:ascii="MetricHPE Light" w:hAnsi="MetricHPE Light"/>
        </w:rPr>
      </w:pPr>
    </w:p>
    <w:p w14:paraId="44657F96" w14:textId="7449C948" w:rsidR="0045760D" w:rsidRPr="0045760D" w:rsidRDefault="0045760D" w:rsidP="0045760D">
      <w:pPr>
        <w:rPr>
          <w:rFonts w:ascii="MetricHPE Light" w:hAnsi="MetricHPE Light"/>
        </w:rPr>
      </w:pPr>
      <w:r w:rsidRPr="0045760D">
        <w:rPr>
          <w:rFonts w:ascii="MetricHPE Light" w:hAnsi="MetricHPE Light"/>
        </w:rPr>
        <w:t xml:space="preserve">Alternately, in lieu of CNRIs </w:t>
      </w:r>
      <w:r w:rsidR="00614D81">
        <w:rPr>
          <w:rFonts w:ascii="MetricHPE Light" w:hAnsi="MetricHPE Light"/>
        </w:rPr>
        <w:t>License Agreement, Licensee may</w:t>
      </w:r>
      <w:r w:rsidRPr="0045760D">
        <w:rPr>
          <w:rFonts w:ascii="MetricHPE Light" w:hAnsi="MetricHPE Light"/>
        </w:rPr>
        <w:t xml:space="preserve"> substitute the following text (omi</w:t>
      </w:r>
      <w:r w:rsidR="00614D81">
        <w:rPr>
          <w:rFonts w:ascii="MetricHPE Light" w:hAnsi="MetricHPE Light"/>
        </w:rPr>
        <w:t>tting the quotes): "Python 1.6,</w:t>
      </w:r>
      <w:r w:rsidRPr="0045760D">
        <w:rPr>
          <w:rFonts w:ascii="MetricHPE Light" w:hAnsi="MetricHPE Light"/>
        </w:rPr>
        <w:t xml:space="preserve"> beta 1, is made available subject</w:t>
      </w:r>
      <w:r w:rsidR="00614D81">
        <w:rPr>
          <w:rFonts w:ascii="MetricHPE Light" w:hAnsi="MetricHPE Light"/>
        </w:rPr>
        <w:t xml:space="preserve"> to the terms and conditions in</w:t>
      </w:r>
      <w:r w:rsidRPr="0045760D">
        <w:rPr>
          <w:rFonts w:ascii="MetricHPE Light" w:hAnsi="MetricHPE Light"/>
        </w:rPr>
        <w:t xml:space="preserve"> CNRIs License Agreement. This </w:t>
      </w:r>
      <w:r w:rsidR="00614D81">
        <w:rPr>
          <w:rFonts w:ascii="MetricHPE Light" w:hAnsi="MetricHPE Light"/>
        </w:rPr>
        <w:t>Agreement may be located on the</w:t>
      </w:r>
      <w:r w:rsidRPr="0045760D">
        <w:rPr>
          <w:rFonts w:ascii="MetricHPE Light" w:hAnsi="MetricHPE Light"/>
        </w:rPr>
        <w:t xml:space="preserve"> Internet using the following uniqu</w:t>
      </w:r>
      <w:r w:rsidR="00614D81">
        <w:rPr>
          <w:rFonts w:ascii="MetricHPE Light" w:hAnsi="MetricHPE Light"/>
        </w:rPr>
        <w:t>e, persistent identifier (known</w:t>
      </w:r>
      <w:r w:rsidRPr="0045760D">
        <w:rPr>
          <w:rFonts w:ascii="MetricHPE Light" w:hAnsi="MetricHPE Light"/>
        </w:rPr>
        <w:t xml:space="preserve"> as a handle): 1895.22/1011. This</w:t>
      </w:r>
      <w:r w:rsidR="00614D81">
        <w:rPr>
          <w:rFonts w:ascii="MetricHPE Light" w:hAnsi="MetricHPE Light"/>
        </w:rPr>
        <w:t xml:space="preserve"> Agreement may also be obtained</w:t>
      </w:r>
      <w:r w:rsidRPr="0045760D">
        <w:rPr>
          <w:rFonts w:ascii="MetricHPE Light" w:hAnsi="MetricHPE Light"/>
        </w:rPr>
        <w:t xml:space="preserve"> from a proxy s</w:t>
      </w:r>
      <w:r w:rsidR="00614D81">
        <w:rPr>
          <w:rFonts w:ascii="MetricHPE Light" w:hAnsi="MetricHPE Light"/>
        </w:rPr>
        <w:t>erver on the Internet using the</w:t>
      </w:r>
      <w:r w:rsidRPr="0045760D">
        <w:rPr>
          <w:rFonts w:ascii="MetricHPE Light" w:hAnsi="MetricHPE Light"/>
        </w:rPr>
        <w:t xml:space="preserve"> URL:http://hdl.handle.net/1895.22/1011".</w:t>
      </w:r>
    </w:p>
    <w:p w14:paraId="04DC6C2C" w14:textId="77777777" w:rsidR="0045760D" w:rsidRPr="0045760D" w:rsidRDefault="0045760D" w:rsidP="0045760D">
      <w:pPr>
        <w:rPr>
          <w:rFonts w:ascii="MetricHPE Light" w:hAnsi="MetricHPE Light"/>
        </w:rPr>
      </w:pPr>
    </w:p>
    <w:p w14:paraId="525CC982" w14:textId="0414BFCA"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In the event Licensee prepares a d</w:t>
      </w:r>
      <w:r w:rsidR="00614D81" w:rsidRPr="00B039BF">
        <w:rPr>
          <w:rFonts w:ascii="MetricHPE Light" w:hAnsi="MetricHPE Light"/>
        </w:rPr>
        <w:t>erivative work that is based on</w:t>
      </w:r>
      <w:r w:rsidRPr="00B039BF">
        <w:rPr>
          <w:rFonts w:ascii="MetricHPE Light" w:hAnsi="MetricHPE Light"/>
        </w:rPr>
        <w:t xml:space="preserve"> or incorporates Python 1.6b1 or any </w:t>
      </w:r>
      <w:r w:rsidR="00614D81" w:rsidRPr="00B039BF">
        <w:rPr>
          <w:rFonts w:ascii="MetricHPE Light" w:hAnsi="MetricHPE Light"/>
        </w:rPr>
        <w:t>part thereof, and wants to make</w:t>
      </w:r>
      <w:r w:rsidRPr="00B039BF">
        <w:rPr>
          <w:rFonts w:ascii="MetricHPE Light" w:hAnsi="MetricHPE Light"/>
        </w:rPr>
        <w:t xml:space="preserve"> the derivative work available to</w:t>
      </w:r>
      <w:r w:rsidR="00614D81" w:rsidRPr="00B039BF">
        <w:rPr>
          <w:rFonts w:ascii="MetricHPE Light" w:hAnsi="MetricHPE Light"/>
        </w:rPr>
        <w:t xml:space="preserve"> the public as provided herein,</w:t>
      </w:r>
      <w:r w:rsidRPr="00B039BF">
        <w:rPr>
          <w:rFonts w:ascii="MetricHPE Light" w:hAnsi="MetricHPE Light"/>
        </w:rPr>
        <w:t xml:space="preserve"> then Licensee hereby agrees to indic</w:t>
      </w:r>
      <w:r w:rsidR="00614D81" w:rsidRPr="00B039BF">
        <w:rPr>
          <w:rFonts w:ascii="MetricHPE Light" w:hAnsi="MetricHPE Light"/>
        </w:rPr>
        <w:t>ate in any such work the nature</w:t>
      </w:r>
      <w:r w:rsidRPr="00B039BF">
        <w:rPr>
          <w:rFonts w:ascii="MetricHPE Light" w:hAnsi="MetricHPE Light"/>
        </w:rPr>
        <w:t xml:space="preserve"> of the modifications made to Python 1.6b1.</w:t>
      </w:r>
    </w:p>
    <w:p w14:paraId="4CAB5293" w14:textId="77777777" w:rsidR="0045760D" w:rsidRPr="0045760D" w:rsidRDefault="0045760D" w:rsidP="0045760D">
      <w:pPr>
        <w:rPr>
          <w:rFonts w:ascii="MetricHPE Light" w:hAnsi="MetricHPE Light"/>
        </w:rPr>
      </w:pPr>
    </w:p>
    <w:p w14:paraId="24797468" w14:textId="26C9EEFE"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CNRI is making Python 1.6b1 available to Licensee on an "AS IS" basis. CNRI MAKES NO REPRESENTA</w:t>
      </w:r>
      <w:r w:rsidR="0047594D" w:rsidRPr="00B039BF">
        <w:rPr>
          <w:rFonts w:ascii="MetricHPE Light" w:hAnsi="MetricHPE Light"/>
        </w:rPr>
        <w:t>TIONS OR WARRANTIES, EXPRESS OR</w:t>
      </w:r>
      <w:r w:rsidRPr="00B039BF">
        <w:rPr>
          <w:rFonts w:ascii="MetricHPE Light" w:hAnsi="MetricHPE Light"/>
        </w:rPr>
        <w:t xml:space="preserve"> IMPLIED. BY WAY OF EXAMPLE, BUT NO</w:t>
      </w:r>
      <w:r w:rsidR="0047594D" w:rsidRPr="00B039BF">
        <w:rPr>
          <w:rFonts w:ascii="MetricHPE Light" w:hAnsi="MetricHPE Light"/>
        </w:rPr>
        <w:t>T LIMITATION, CNRI MAKES NO AND</w:t>
      </w:r>
      <w:r w:rsidRPr="00B039BF">
        <w:rPr>
          <w:rFonts w:ascii="MetricHPE Light" w:hAnsi="MetricHPE Light"/>
        </w:rPr>
        <w:t xml:space="preserve"> DISCLAIMS ANY REPRESENTATION OR</w:t>
      </w:r>
      <w:r w:rsidR="0047594D" w:rsidRPr="00B039BF">
        <w:rPr>
          <w:rFonts w:ascii="MetricHPE Light" w:hAnsi="MetricHPE Light"/>
        </w:rPr>
        <w:t xml:space="preserve"> WARRANTY OF MERCHANTABILITY OR</w:t>
      </w:r>
      <w:r w:rsidRPr="00B039BF">
        <w:rPr>
          <w:rFonts w:ascii="MetricHPE Light" w:hAnsi="MetricHPE Light"/>
        </w:rPr>
        <w:t xml:space="preserve"> FITNESS FOR ANY PARTICULAR PURPOSE </w:t>
      </w:r>
      <w:r w:rsidR="0047594D" w:rsidRPr="00B039BF">
        <w:rPr>
          <w:rFonts w:ascii="MetricHPE Light" w:hAnsi="MetricHPE Light"/>
        </w:rPr>
        <w:t>OR THAT THE USE OF PYTHON 1.6b1</w:t>
      </w:r>
      <w:r w:rsidRPr="00B039BF">
        <w:rPr>
          <w:rFonts w:ascii="MetricHPE Light" w:hAnsi="MetricHPE Light"/>
        </w:rPr>
        <w:t xml:space="preserve"> WILL NOT INFRINGE ANY THIRD PARTY RIGHTS.</w:t>
      </w:r>
    </w:p>
    <w:p w14:paraId="62738D53" w14:textId="77777777" w:rsidR="0045760D" w:rsidRPr="0045760D" w:rsidRDefault="0045760D" w:rsidP="0045760D">
      <w:pPr>
        <w:rPr>
          <w:rFonts w:ascii="MetricHPE Light" w:hAnsi="MetricHPE Light"/>
        </w:rPr>
      </w:pPr>
    </w:p>
    <w:p w14:paraId="56486F10" w14:textId="33E388EE"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CNRI SHALL NOT BE LIABLE TO LIC</w:t>
      </w:r>
      <w:r w:rsidR="0047594D" w:rsidRPr="00B039BF">
        <w:rPr>
          <w:rFonts w:ascii="MetricHPE Light" w:hAnsi="MetricHPE Light"/>
        </w:rPr>
        <w:t>ENSEE OR ANY OTHER USERS OF THE</w:t>
      </w:r>
      <w:r w:rsidRPr="00B039BF">
        <w:rPr>
          <w:rFonts w:ascii="MetricHPE Light" w:hAnsi="MetricHPE Light"/>
        </w:rPr>
        <w:t xml:space="preserve"> SOFTWARE FOR ANY INCIDENTAL, SPECI</w:t>
      </w:r>
      <w:r w:rsidR="0047594D" w:rsidRPr="00B039BF">
        <w:rPr>
          <w:rFonts w:ascii="MetricHPE Light" w:hAnsi="MetricHPE Light"/>
        </w:rPr>
        <w:t>AL, OR CONSEQUENTIAL DAMAGES OR</w:t>
      </w:r>
      <w:r w:rsidRPr="00B039BF">
        <w:rPr>
          <w:rFonts w:ascii="MetricHPE Light" w:hAnsi="MetricHPE Light"/>
        </w:rPr>
        <w:t xml:space="preserve"> LOSS AS A RESULT OF USING, MODIFYING OR DIST</w:t>
      </w:r>
      <w:r w:rsidR="0047594D" w:rsidRPr="00B039BF">
        <w:rPr>
          <w:rFonts w:ascii="MetricHPE Light" w:hAnsi="MetricHPE Light"/>
        </w:rPr>
        <w:t>RIBUTING PYTHON 1.6b1,</w:t>
      </w:r>
      <w:r w:rsidRPr="00B039BF">
        <w:rPr>
          <w:rFonts w:ascii="MetricHPE Light" w:hAnsi="MetricHPE Light"/>
        </w:rPr>
        <w:t xml:space="preserve"> OR ANY DERIVATIVE THEREOF, EVE</w:t>
      </w:r>
      <w:r w:rsidR="0047594D" w:rsidRPr="00B039BF">
        <w:rPr>
          <w:rFonts w:ascii="MetricHPE Light" w:hAnsi="MetricHPE Light"/>
        </w:rPr>
        <w:t>N IF ADVISED OF THE POSSIBILITY</w:t>
      </w:r>
      <w:r w:rsidRPr="00B039BF">
        <w:rPr>
          <w:rFonts w:ascii="MetricHPE Light" w:hAnsi="MetricHPE Light"/>
        </w:rPr>
        <w:t xml:space="preserve"> THEREOF.</w:t>
      </w:r>
    </w:p>
    <w:p w14:paraId="33D995F3" w14:textId="77777777" w:rsidR="0045760D" w:rsidRPr="0045760D" w:rsidRDefault="0045760D" w:rsidP="0045760D">
      <w:pPr>
        <w:rPr>
          <w:rFonts w:ascii="MetricHPE Light" w:hAnsi="MetricHPE Light"/>
        </w:rPr>
      </w:pPr>
    </w:p>
    <w:p w14:paraId="4EA1302F" w14:textId="1F3B4669"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will automati</w:t>
      </w:r>
      <w:r w:rsidR="0047594D" w:rsidRPr="00B039BF">
        <w:rPr>
          <w:rFonts w:ascii="MetricHPE Light" w:hAnsi="MetricHPE Light"/>
        </w:rPr>
        <w:t>cally terminate upon a material</w:t>
      </w:r>
      <w:r w:rsidRPr="00B039BF">
        <w:rPr>
          <w:rFonts w:ascii="MetricHPE Light" w:hAnsi="MetricHPE Light"/>
        </w:rPr>
        <w:t xml:space="preserve"> breach of its terms and conditions.</w:t>
      </w:r>
    </w:p>
    <w:p w14:paraId="18C259C9" w14:textId="77777777" w:rsidR="0045760D" w:rsidRPr="0045760D" w:rsidRDefault="0045760D" w:rsidP="0045760D">
      <w:pPr>
        <w:rPr>
          <w:rFonts w:ascii="MetricHPE Light" w:hAnsi="MetricHPE Light"/>
        </w:rPr>
      </w:pPr>
    </w:p>
    <w:p w14:paraId="1A3D1AAB" w14:textId="7AC7EEE8"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This License Agreement shall be governed by and</w:t>
      </w:r>
      <w:r w:rsidR="0047594D" w:rsidRPr="00B039BF">
        <w:rPr>
          <w:rFonts w:ascii="MetricHPE Light" w:hAnsi="MetricHPE Light"/>
        </w:rPr>
        <w:t xml:space="preserve"> interpreted in all</w:t>
      </w:r>
      <w:r w:rsidRPr="00B039BF">
        <w:rPr>
          <w:rFonts w:ascii="MetricHPE Light" w:hAnsi="MetricHPE Light"/>
        </w:rPr>
        <w:t xml:space="preserve"> respects by the law of the State of </w:t>
      </w:r>
      <w:r w:rsidR="0047594D" w:rsidRPr="00B039BF">
        <w:rPr>
          <w:rFonts w:ascii="MetricHPE Light" w:hAnsi="MetricHPE Light"/>
        </w:rPr>
        <w:t>Virginia, excluding conflict of</w:t>
      </w:r>
      <w:r w:rsidRPr="00B039BF">
        <w:rPr>
          <w:rFonts w:ascii="MetricHPE Light" w:hAnsi="MetricHPE Light"/>
        </w:rPr>
        <w:t xml:space="preserve"> law provisions. Nothing in this Li</w:t>
      </w:r>
      <w:r w:rsidR="0047594D" w:rsidRPr="00B039BF">
        <w:rPr>
          <w:rFonts w:ascii="MetricHPE Light" w:hAnsi="MetricHPE Light"/>
        </w:rPr>
        <w:t>cense Agreement shall be deemed</w:t>
      </w:r>
      <w:r w:rsidRPr="00B039BF">
        <w:rPr>
          <w:rFonts w:ascii="MetricHPE Light" w:hAnsi="MetricHPE Light"/>
        </w:rPr>
        <w:t xml:space="preserve"> to create any relationship of agency</w:t>
      </w:r>
      <w:r w:rsidR="0047594D" w:rsidRPr="00B039BF">
        <w:rPr>
          <w:rFonts w:ascii="MetricHPE Light" w:hAnsi="MetricHPE Light"/>
        </w:rPr>
        <w:t>, partnership, or joint venture</w:t>
      </w:r>
      <w:r w:rsidRPr="00B039BF">
        <w:rPr>
          <w:rFonts w:ascii="MetricHPE Light" w:hAnsi="MetricHPE Light"/>
        </w:rPr>
        <w:t xml:space="preserve"> between CNRI and Licensee. This L</w:t>
      </w:r>
      <w:r w:rsidR="0047594D" w:rsidRPr="00B039BF">
        <w:rPr>
          <w:rFonts w:ascii="MetricHPE Light" w:hAnsi="MetricHPE Light"/>
        </w:rPr>
        <w:t>icense Agreement does not grant</w:t>
      </w:r>
      <w:r w:rsidRPr="00B039BF">
        <w:rPr>
          <w:rFonts w:ascii="MetricHPE Light" w:hAnsi="MetricHPE Light"/>
        </w:rPr>
        <w:t xml:space="preserve"> permission to use CNRI trademar</w:t>
      </w:r>
      <w:r w:rsidR="0047594D" w:rsidRPr="00B039BF">
        <w:rPr>
          <w:rFonts w:ascii="MetricHPE Light" w:hAnsi="MetricHPE Light"/>
        </w:rPr>
        <w:t>ks or trade name in a trademark</w:t>
      </w:r>
      <w:r w:rsidRPr="00B039BF">
        <w:rPr>
          <w:rFonts w:ascii="MetricHPE Light" w:hAnsi="MetricHPE Light"/>
        </w:rPr>
        <w:t xml:space="preserve"> sense to endorse or promote produ</w:t>
      </w:r>
      <w:r w:rsidR="0047594D" w:rsidRPr="00B039BF">
        <w:rPr>
          <w:rFonts w:ascii="MetricHPE Light" w:hAnsi="MetricHPE Light"/>
        </w:rPr>
        <w:t>cts or services of Licensee, or</w:t>
      </w:r>
      <w:r w:rsidRPr="00B039BF">
        <w:rPr>
          <w:rFonts w:ascii="MetricHPE Light" w:hAnsi="MetricHPE Light"/>
        </w:rPr>
        <w:t xml:space="preserve"> any third party.</w:t>
      </w:r>
    </w:p>
    <w:p w14:paraId="3534D4E2" w14:textId="77777777" w:rsidR="0045760D" w:rsidRPr="0045760D" w:rsidRDefault="0045760D" w:rsidP="0045760D">
      <w:pPr>
        <w:rPr>
          <w:rFonts w:ascii="MetricHPE Light" w:hAnsi="MetricHPE Light"/>
        </w:rPr>
      </w:pPr>
    </w:p>
    <w:p w14:paraId="447F88F4" w14:textId="07C122A9" w:rsidR="0045760D" w:rsidRPr="00B039BF" w:rsidRDefault="0045760D" w:rsidP="00CA4E79">
      <w:pPr>
        <w:pStyle w:val="ListParagraph"/>
        <w:numPr>
          <w:ilvl w:val="0"/>
          <w:numId w:val="48"/>
        </w:numPr>
        <w:rPr>
          <w:rFonts w:ascii="MetricHPE Light" w:hAnsi="MetricHPE Light"/>
        </w:rPr>
      </w:pPr>
      <w:r w:rsidRPr="00B039BF">
        <w:rPr>
          <w:rFonts w:ascii="MetricHPE Light" w:hAnsi="MetricHPE Light"/>
        </w:rPr>
        <w:t>By clicking on the "ACCEPT" button whe</w:t>
      </w:r>
      <w:r w:rsidR="0047594D" w:rsidRPr="00B039BF">
        <w:rPr>
          <w:rFonts w:ascii="MetricHPE Light" w:hAnsi="MetricHPE Light"/>
        </w:rPr>
        <w:t>re indicated, or by copying,</w:t>
      </w:r>
      <w:r w:rsidRPr="00B039BF">
        <w:rPr>
          <w:rFonts w:ascii="MetricHPE Light" w:hAnsi="MetricHPE Light"/>
        </w:rPr>
        <w:t xml:space="preserve"> installing or otherwise using Pyth</w:t>
      </w:r>
      <w:r w:rsidR="0047594D" w:rsidRPr="00B039BF">
        <w:rPr>
          <w:rFonts w:ascii="MetricHPE Light" w:hAnsi="MetricHPE Light"/>
        </w:rPr>
        <w:t>on 1.6b1, Licensee agrees to be</w:t>
      </w:r>
      <w:r w:rsidRPr="00B039BF">
        <w:rPr>
          <w:rFonts w:ascii="MetricHPE Light" w:hAnsi="MetricHPE Light"/>
        </w:rPr>
        <w:t xml:space="preserve"> bound by the terms and conditions of this License Agreement.</w:t>
      </w:r>
    </w:p>
    <w:p w14:paraId="6BB5CEE1" w14:textId="77777777" w:rsidR="0045760D" w:rsidRPr="0045760D" w:rsidRDefault="0045760D" w:rsidP="0045760D">
      <w:pPr>
        <w:rPr>
          <w:rFonts w:ascii="MetricHPE Light" w:hAnsi="MetricHPE Light"/>
        </w:rPr>
      </w:pPr>
    </w:p>
    <w:p w14:paraId="26FFB9B2" w14:textId="38CE9090" w:rsidR="00A9351C" w:rsidRDefault="0045760D" w:rsidP="0045760D">
      <w:pPr>
        <w:rPr>
          <w:rFonts w:ascii="MetricHPE Light" w:hAnsi="MetricHPE Light"/>
        </w:rPr>
      </w:pPr>
      <w:r w:rsidRPr="0045760D">
        <w:rPr>
          <w:rFonts w:ascii="MetricHPE Light" w:hAnsi="MetricHPE Light"/>
        </w:rPr>
        <w:t>ACCEPT</w:t>
      </w:r>
    </w:p>
    <w:p w14:paraId="3B83B941" w14:textId="77777777" w:rsidR="00A9351C" w:rsidRDefault="00A9351C" w:rsidP="009C04DD">
      <w:pPr>
        <w:rPr>
          <w:rFonts w:ascii="MetricHPE Light" w:hAnsi="MetricHPE Light"/>
        </w:rPr>
      </w:pPr>
    </w:p>
    <w:p w14:paraId="36C469B5" w14:textId="77777777" w:rsidR="0047594D" w:rsidRPr="0047594D" w:rsidRDefault="0047594D" w:rsidP="0047594D">
      <w:pPr>
        <w:rPr>
          <w:rFonts w:ascii="MetricHPE Light" w:hAnsi="MetricHPE Light"/>
        </w:rPr>
      </w:pPr>
      <w:r w:rsidRPr="0047594D">
        <w:rPr>
          <w:rFonts w:ascii="MetricHPE Light" w:hAnsi="MetricHPE Light"/>
        </w:rPr>
        <w:t>CWI LICENSE AGREEMENT FOR PYTHON 0.9.0 THROUGH 1.2</w:t>
      </w:r>
    </w:p>
    <w:p w14:paraId="28181D52" w14:textId="77777777" w:rsidR="0047594D" w:rsidRPr="0047594D" w:rsidRDefault="0047594D" w:rsidP="0047594D">
      <w:pPr>
        <w:rPr>
          <w:rFonts w:ascii="MetricHPE Light" w:hAnsi="MetricHPE Light"/>
        </w:rPr>
      </w:pPr>
      <w:r w:rsidRPr="0047594D">
        <w:rPr>
          <w:rFonts w:ascii="MetricHPE Light" w:hAnsi="MetricHPE Light"/>
        </w:rPr>
        <w:t xml:space="preserve"> --------------------------------------------------</w:t>
      </w:r>
    </w:p>
    <w:p w14:paraId="4029A117" w14:textId="77777777" w:rsidR="0047594D" w:rsidRPr="0047594D" w:rsidRDefault="0047594D" w:rsidP="0047594D">
      <w:pPr>
        <w:rPr>
          <w:rFonts w:ascii="MetricHPE Light" w:hAnsi="MetricHPE Light"/>
        </w:rPr>
      </w:pPr>
    </w:p>
    <w:p w14:paraId="15C34120" w14:textId="64AA7DAC" w:rsidR="0047594D" w:rsidRPr="0047594D" w:rsidRDefault="0047594D" w:rsidP="0047594D">
      <w:pPr>
        <w:rPr>
          <w:rFonts w:ascii="MetricHPE Light" w:hAnsi="MetricHPE Light"/>
        </w:rPr>
      </w:pPr>
      <w:r w:rsidRPr="0047594D">
        <w:rPr>
          <w:rFonts w:ascii="MetricHPE Light" w:hAnsi="MetricHPE Light"/>
        </w:rPr>
        <w:t xml:space="preserve">Copyright (c) 1991 - 1995, </w:t>
      </w:r>
      <w:proofErr w:type="spellStart"/>
      <w:r w:rsidRPr="0047594D">
        <w:rPr>
          <w:rFonts w:ascii="MetricHPE Light" w:hAnsi="MetricHPE Light"/>
        </w:rPr>
        <w:t>Stichting</w:t>
      </w:r>
      <w:proofErr w:type="spellEnd"/>
      <w:r w:rsidRPr="0047594D">
        <w:rPr>
          <w:rFonts w:ascii="MetricHPE Light" w:hAnsi="MetricHPE Light"/>
        </w:rPr>
        <w:t xml:space="preserve"> </w:t>
      </w:r>
      <w:proofErr w:type="spellStart"/>
      <w:r>
        <w:rPr>
          <w:rFonts w:ascii="MetricHPE Light" w:hAnsi="MetricHPE Light"/>
        </w:rPr>
        <w:t>Mathematisch</w:t>
      </w:r>
      <w:proofErr w:type="spellEnd"/>
      <w:r>
        <w:rPr>
          <w:rFonts w:ascii="MetricHPE Light" w:hAnsi="MetricHPE Light"/>
        </w:rPr>
        <w:t xml:space="preserve"> Centrum Amsterdam,</w:t>
      </w:r>
      <w:r w:rsidRPr="0047594D">
        <w:rPr>
          <w:rFonts w:ascii="MetricHPE Light" w:hAnsi="MetricHPE Light"/>
        </w:rPr>
        <w:t xml:space="preserve"> The Netherlands. All rights reserved.</w:t>
      </w:r>
    </w:p>
    <w:p w14:paraId="7EA62384" w14:textId="77777777" w:rsidR="0047594D" w:rsidRPr="0047594D" w:rsidRDefault="0047594D" w:rsidP="0047594D">
      <w:pPr>
        <w:rPr>
          <w:rFonts w:ascii="MetricHPE Light" w:hAnsi="MetricHPE Light"/>
        </w:rPr>
      </w:pPr>
    </w:p>
    <w:p w14:paraId="0E43FEEB" w14:textId="3DDC9576" w:rsidR="0047594D" w:rsidRPr="0047594D" w:rsidRDefault="0047594D" w:rsidP="0047594D">
      <w:pPr>
        <w:rPr>
          <w:rFonts w:ascii="MetricHPE Light" w:hAnsi="MetricHPE Light"/>
        </w:rPr>
      </w:pPr>
      <w:r w:rsidRPr="0047594D">
        <w:rPr>
          <w:rFonts w:ascii="MetricHPE Light" w:hAnsi="MetricHPE Light"/>
        </w:rPr>
        <w:lastRenderedPageBreak/>
        <w:t>Permission to use, copy, modify, and d</w:t>
      </w:r>
      <w:r>
        <w:rPr>
          <w:rFonts w:ascii="MetricHPE Light" w:hAnsi="MetricHPE Light"/>
        </w:rPr>
        <w:t>istribute this software and its</w:t>
      </w:r>
      <w:r w:rsidRPr="0047594D">
        <w:rPr>
          <w:rFonts w:ascii="MetricHPE Light" w:hAnsi="MetricHPE Light"/>
        </w:rPr>
        <w:t xml:space="preserve"> documentation for any purpose and</w:t>
      </w:r>
      <w:r>
        <w:rPr>
          <w:rFonts w:ascii="MetricHPE Light" w:hAnsi="MetricHPE Light"/>
        </w:rPr>
        <w:t xml:space="preserve"> without fee is hereby granted,</w:t>
      </w:r>
      <w:r w:rsidRPr="0047594D">
        <w:rPr>
          <w:rFonts w:ascii="MetricHPE Light" w:hAnsi="MetricHPE Light"/>
        </w:rPr>
        <w:t xml:space="preserve"> provided that the above copyright notice appear in all copies and that both that copyright notice and this permission notice appear in supporting documentation, and that the name of </w:t>
      </w:r>
      <w:proofErr w:type="spellStart"/>
      <w:r w:rsidRPr="0047594D">
        <w:rPr>
          <w:rFonts w:ascii="MetricHPE Light" w:hAnsi="MetricHPE Light"/>
        </w:rPr>
        <w:t>Stichting</w:t>
      </w:r>
      <w:proofErr w:type="spellEnd"/>
      <w:r w:rsidRPr="0047594D">
        <w:rPr>
          <w:rFonts w:ascii="MetricHPE Light" w:hAnsi="MetricHPE Light"/>
        </w:rPr>
        <w:t xml:space="preserve"> </w:t>
      </w:r>
      <w:proofErr w:type="spellStart"/>
      <w:r w:rsidRPr="0047594D">
        <w:rPr>
          <w:rFonts w:ascii="MetricHPE Light" w:hAnsi="MetricHPE Light"/>
        </w:rPr>
        <w:t>Mathematisch</w:t>
      </w:r>
      <w:proofErr w:type="spellEnd"/>
      <w:r w:rsidRPr="0047594D">
        <w:rPr>
          <w:rFonts w:ascii="MetricHPE Light" w:hAnsi="MetricHPE Light"/>
        </w:rPr>
        <w:t xml:space="preserve"> Centrum or CWI not be used in adverti</w:t>
      </w:r>
      <w:r>
        <w:rPr>
          <w:rFonts w:ascii="MetricHPE Light" w:hAnsi="MetricHPE Light"/>
        </w:rPr>
        <w:t>sing or publicity pertaining to</w:t>
      </w:r>
      <w:r w:rsidRPr="0047594D">
        <w:rPr>
          <w:rFonts w:ascii="MetricHPE Light" w:hAnsi="MetricHPE Light"/>
        </w:rPr>
        <w:t xml:space="preserve"> distribution of the software </w:t>
      </w:r>
      <w:r>
        <w:rPr>
          <w:rFonts w:ascii="MetricHPE Light" w:hAnsi="MetricHPE Light"/>
        </w:rPr>
        <w:t>without specific, written prior</w:t>
      </w:r>
      <w:r w:rsidRPr="0047594D">
        <w:rPr>
          <w:rFonts w:ascii="MetricHPE Light" w:hAnsi="MetricHPE Light"/>
        </w:rPr>
        <w:t xml:space="preserve"> permission.</w:t>
      </w:r>
    </w:p>
    <w:p w14:paraId="61973D5C" w14:textId="77777777" w:rsidR="0047594D" w:rsidRPr="0047594D" w:rsidRDefault="0047594D" w:rsidP="0047594D">
      <w:pPr>
        <w:rPr>
          <w:rFonts w:ascii="MetricHPE Light" w:hAnsi="MetricHPE Light"/>
        </w:rPr>
      </w:pPr>
    </w:p>
    <w:p w14:paraId="0DD16BD2" w14:textId="0AB28BCB" w:rsidR="0047594D" w:rsidRDefault="0047594D" w:rsidP="0047594D">
      <w:pPr>
        <w:rPr>
          <w:rFonts w:ascii="MetricHPE Light" w:hAnsi="MetricHPE Light"/>
        </w:rPr>
      </w:pPr>
      <w:r w:rsidRPr="0047594D">
        <w:rPr>
          <w:rFonts w:ascii="MetricHPE Light" w:hAnsi="MetricHPE Light"/>
        </w:rPr>
        <w:t>STICHTING MATHEMATISCH CENTRUM DISCLAIM</w:t>
      </w:r>
      <w:r>
        <w:rPr>
          <w:rFonts w:ascii="MetricHPE Light" w:hAnsi="MetricHPE Light"/>
        </w:rPr>
        <w:t>S ALL WARRANTIES WITH REGARD TO</w:t>
      </w:r>
      <w:r w:rsidRPr="0047594D">
        <w:rPr>
          <w:rFonts w:ascii="MetricHPE Light" w:hAnsi="MetricHPE Light"/>
        </w:rPr>
        <w:t xml:space="preserve"> THIS SOFTWARE, INCLUDING ALL IMPLIED WA</w:t>
      </w:r>
      <w:r>
        <w:rPr>
          <w:rFonts w:ascii="MetricHPE Light" w:hAnsi="MetricHPE Light"/>
        </w:rPr>
        <w:t>RRANTIES OF MERCHANTABILITY AND</w:t>
      </w:r>
      <w:r w:rsidRPr="0047594D">
        <w:rPr>
          <w:rFonts w:ascii="MetricHPE Light" w:hAnsi="MetricHPE Light"/>
        </w:rPr>
        <w:t xml:space="preserve"> FITNESS, IN NO EVENT SHALL STICHTING</w:t>
      </w:r>
      <w:r>
        <w:rPr>
          <w:rFonts w:ascii="MetricHPE Light" w:hAnsi="MetricHPE Light"/>
        </w:rPr>
        <w:t xml:space="preserve"> MATHEMATISCH CENTRUM BE LIABLE</w:t>
      </w:r>
      <w:r w:rsidRPr="0047594D">
        <w:rPr>
          <w:rFonts w:ascii="MetricHPE Light" w:hAnsi="MetricHPE Light"/>
        </w:rPr>
        <w:t xml:space="preserve"> FOR ANY SPECIAL, INDIRECT OR CONSE</w:t>
      </w:r>
      <w:r>
        <w:rPr>
          <w:rFonts w:ascii="MetricHPE Light" w:hAnsi="MetricHPE Light"/>
        </w:rPr>
        <w:t>QUENTIAL DAMAGES OR ANY DAMAGES</w:t>
      </w:r>
      <w:r w:rsidRPr="0047594D">
        <w:rPr>
          <w:rFonts w:ascii="MetricHPE Light" w:hAnsi="MetricHPE Light"/>
        </w:rPr>
        <w:t xml:space="preserve"> WHATSOEVER RESULTING FROM LOSS OF USE,</w:t>
      </w:r>
      <w:r>
        <w:rPr>
          <w:rFonts w:ascii="MetricHPE Light" w:hAnsi="MetricHPE Light"/>
        </w:rPr>
        <w:t xml:space="preserve"> DATA OR PROFITS, WHETHER IN AN</w:t>
      </w:r>
      <w:r w:rsidRPr="0047594D">
        <w:rPr>
          <w:rFonts w:ascii="MetricHPE Light" w:hAnsi="MetricHPE Light"/>
        </w:rPr>
        <w:t xml:space="preserve"> ACTION OF CONTRACT, NEGLIGENCE OR OTH</w:t>
      </w:r>
      <w:r>
        <w:rPr>
          <w:rFonts w:ascii="MetricHPE Light" w:hAnsi="MetricHPE Light"/>
        </w:rPr>
        <w:t>ER TORTIOUS ACTION, ARISING OUT</w:t>
      </w:r>
      <w:r w:rsidRPr="0047594D">
        <w:rPr>
          <w:rFonts w:ascii="MetricHPE Light" w:hAnsi="MetricHPE Light"/>
        </w:rPr>
        <w:t xml:space="preserve"> OF OR IN CONNECTION WITH THE USE OR PERFORMANCE OF THIS SOFTWARE.</w:t>
      </w:r>
    </w:p>
    <w:p w14:paraId="2CFD55CD" w14:textId="77777777" w:rsidR="0047594D" w:rsidRDefault="0047594D" w:rsidP="009C04DD">
      <w:pPr>
        <w:rPr>
          <w:rFonts w:ascii="MetricHPE Light" w:hAnsi="MetricHPE Light"/>
        </w:rPr>
      </w:pPr>
    </w:p>
    <w:p w14:paraId="6D1F4D82" w14:textId="33C49937" w:rsidR="00242B96" w:rsidRPr="00445A70" w:rsidRDefault="00FD438A" w:rsidP="00445A70">
      <w:pPr>
        <w:pStyle w:val="Heading2"/>
        <w:rPr>
          <w:rFonts w:ascii="MetricHPE Semibold" w:hAnsi="MetricHPE Semibold"/>
          <w:color w:val="auto"/>
          <w:sz w:val="24"/>
          <w:szCs w:val="24"/>
        </w:rPr>
      </w:pPr>
      <w:bookmarkStart w:id="20" w:name="_Repoze"/>
      <w:bookmarkEnd w:id="20"/>
      <w:proofErr w:type="spellStart"/>
      <w:r w:rsidRPr="00445A70">
        <w:rPr>
          <w:rFonts w:ascii="MetricHPE Semibold" w:hAnsi="MetricHPE Semibold"/>
          <w:color w:val="auto"/>
          <w:sz w:val="24"/>
          <w:szCs w:val="24"/>
        </w:rPr>
        <w:t>Repoze</w:t>
      </w:r>
      <w:proofErr w:type="spellEnd"/>
    </w:p>
    <w:p w14:paraId="3335D8A2" w14:textId="3851393A" w:rsidR="00FD438A" w:rsidRDefault="00FD438A" w:rsidP="00242B96">
      <w:pPr>
        <w:rPr>
          <w:rFonts w:ascii="MetricHPE Light" w:hAnsi="MetricHPE Light"/>
          <w:lang w:val="en"/>
        </w:rPr>
      </w:pPr>
      <w:r>
        <w:rPr>
          <w:rFonts w:ascii="MetricHPE Light" w:hAnsi="MetricHPE Light"/>
          <w:lang w:val="en"/>
        </w:rPr>
        <w:t xml:space="preserve">Source: </w:t>
      </w:r>
      <w:hyperlink r:id="rId31" w:history="1">
        <w:r w:rsidRPr="00B07A12">
          <w:rPr>
            <w:rStyle w:val="Hyperlink"/>
            <w:rFonts w:ascii="MetricHPE Light" w:hAnsi="MetricHPE Light"/>
            <w:lang w:val="en"/>
          </w:rPr>
          <w:t>http://repoze.org/LICENSE.txt</w:t>
        </w:r>
      </w:hyperlink>
    </w:p>
    <w:p w14:paraId="3D06879E" w14:textId="4EA41316" w:rsidR="00FD438A" w:rsidRDefault="00FD438A" w:rsidP="00242B96">
      <w:pPr>
        <w:rPr>
          <w:rFonts w:ascii="MetricHPE Light" w:hAnsi="MetricHPE Light"/>
          <w:lang w:val="en"/>
        </w:rPr>
      </w:pPr>
      <w:r>
        <w:rPr>
          <w:rFonts w:ascii="MetricHPE Light" w:hAnsi="MetricHPE Light"/>
          <w:lang w:val="en"/>
        </w:rPr>
        <w:t>This license is derived from the Berkeley Software Division (BSD) license.</w:t>
      </w:r>
    </w:p>
    <w:p w14:paraId="666B50C5" w14:textId="77777777" w:rsidR="00FD438A" w:rsidRPr="00FD438A" w:rsidRDefault="00FD438A" w:rsidP="00FD438A">
      <w:pPr>
        <w:rPr>
          <w:rFonts w:ascii="MetricHPE Light" w:hAnsi="MetricHPE Light"/>
          <w:lang w:val="en"/>
        </w:rPr>
      </w:pPr>
      <w:r w:rsidRPr="00FD438A">
        <w:rPr>
          <w:rFonts w:ascii="MetricHPE Light" w:hAnsi="MetricHPE Light"/>
          <w:lang w:val="en"/>
        </w:rPr>
        <w:t>License</w:t>
      </w:r>
    </w:p>
    <w:p w14:paraId="3E067BB2" w14:textId="77777777" w:rsidR="00FD438A" w:rsidRPr="00FD438A" w:rsidRDefault="00FD438A" w:rsidP="00FD438A">
      <w:pPr>
        <w:rPr>
          <w:rFonts w:ascii="MetricHPE Light" w:hAnsi="MetricHPE Light"/>
          <w:lang w:val="en"/>
        </w:rPr>
      </w:pPr>
    </w:p>
    <w:p w14:paraId="14D5A39A" w14:textId="6DB14EB9" w:rsidR="00FD438A" w:rsidRPr="00FD438A" w:rsidRDefault="00FD438A" w:rsidP="00FD438A">
      <w:pPr>
        <w:rPr>
          <w:rFonts w:ascii="MetricHPE Light" w:hAnsi="MetricHPE Light"/>
          <w:lang w:val="en"/>
        </w:rPr>
      </w:pPr>
      <w:r w:rsidRPr="00FD438A">
        <w:rPr>
          <w:rFonts w:ascii="MetricHPE Light" w:hAnsi="MetricHPE Light"/>
          <w:lang w:val="en"/>
        </w:rPr>
        <w:t>A copyright notice accompanies this l</w:t>
      </w:r>
      <w:r>
        <w:rPr>
          <w:rFonts w:ascii="MetricHPE Light" w:hAnsi="MetricHPE Light"/>
          <w:lang w:val="en"/>
        </w:rPr>
        <w:t xml:space="preserve">icense document that identifies </w:t>
      </w:r>
      <w:r w:rsidRPr="00FD438A">
        <w:rPr>
          <w:rFonts w:ascii="MetricHPE Light" w:hAnsi="MetricHPE Light"/>
          <w:lang w:val="en"/>
        </w:rPr>
        <w:t>the copyright holders.</w:t>
      </w:r>
    </w:p>
    <w:p w14:paraId="62F209E2" w14:textId="77777777" w:rsidR="00FD438A" w:rsidRPr="00FD438A" w:rsidRDefault="00FD438A" w:rsidP="00FD438A">
      <w:pPr>
        <w:rPr>
          <w:rFonts w:ascii="MetricHPE Light" w:hAnsi="MetricHPE Light"/>
          <w:lang w:val="en"/>
        </w:rPr>
      </w:pPr>
    </w:p>
    <w:p w14:paraId="0F4B82E3" w14:textId="7D5E0AE8" w:rsidR="00FD438A" w:rsidRPr="00FD438A" w:rsidRDefault="00FD438A" w:rsidP="00FD438A">
      <w:pPr>
        <w:rPr>
          <w:rFonts w:ascii="MetricHPE Light" w:hAnsi="MetricHPE Light"/>
          <w:lang w:val="en"/>
        </w:rPr>
      </w:pPr>
      <w:r w:rsidRPr="00FD438A">
        <w:rPr>
          <w:rFonts w:ascii="MetricHPE Light" w:hAnsi="MetricHPE Light"/>
          <w:lang w:val="en"/>
        </w:rPr>
        <w:t>Redistribution and use in source an</w:t>
      </w:r>
      <w:r>
        <w:rPr>
          <w:rFonts w:ascii="MetricHPE Light" w:hAnsi="MetricHPE Light"/>
          <w:lang w:val="en"/>
        </w:rPr>
        <w:t xml:space="preserve">d binary forms, with or without </w:t>
      </w:r>
      <w:r w:rsidRPr="00FD438A">
        <w:rPr>
          <w:rFonts w:ascii="MetricHPE Light" w:hAnsi="MetricHPE Light"/>
          <w:lang w:val="en"/>
        </w:rPr>
        <w:t>modification, are permitted provided that the following conditions are</w:t>
      </w:r>
      <w:r>
        <w:rPr>
          <w:rFonts w:ascii="MetricHPE Light" w:hAnsi="MetricHPE Light"/>
          <w:lang w:val="en"/>
        </w:rPr>
        <w:t xml:space="preserve"> </w:t>
      </w:r>
      <w:r w:rsidRPr="00FD438A">
        <w:rPr>
          <w:rFonts w:ascii="MetricHPE Light" w:hAnsi="MetricHPE Light"/>
          <w:lang w:val="en"/>
        </w:rPr>
        <w:t>met:</w:t>
      </w:r>
    </w:p>
    <w:p w14:paraId="5EE8F011" w14:textId="77777777" w:rsidR="00FD438A" w:rsidRPr="00FD438A" w:rsidRDefault="00FD438A" w:rsidP="00FD438A">
      <w:pPr>
        <w:rPr>
          <w:rFonts w:ascii="MetricHPE Light" w:hAnsi="MetricHPE Light"/>
          <w:lang w:val="en"/>
        </w:rPr>
      </w:pPr>
    </w:p>
    <w:p w14:paraId="10ED683E" w14:textId="51F7CD98"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Redistributions in source code must retain the accompanying</w:t>
      </w:r>
      <w:r>
        <w:rPr>
          <w:rFonts w:ascii="MetricHPE Light" w:hAnsi="MetricHPE Light"/>
          <w:lang w:val="en"/>
        </w:rPr>
        <w:t xml:space="preserve"> </w:t>
      </w:r>
      <w:r w:rsidRPr="00FD438A">
        <w:rPr>
          <w:rFonts w:ascii="MetricHPE Light" w:hAnsi="MetricHPE Light"/>
          <w:lang w:val="en"/>
        </w:rPr>
        <w:t>copyright notice, this list of conditions, and the following</w:t>
      </w:r>
      <w:r>
        <w:rPr>
          <w:rFonts w:ascii="MetricHPE Light" w:hAnsi="MetricHPE Light"/>
          <w:lang w:val="en"/>
        </w:rPr>
        <w:t xml:space="preserve"> </w:t>
      </w:r>
      <w:r w:rsidRPr="00FD438A">
        <w:rPr>
          <w:rFonts w:ascii="MetricHPE Light" w:hAnsi="MetricHPE Light"/>
          <w:lang w:val="en"/>
        </w:rPr>
        <w:t>disclaimer.</w:t>
      </w:r>
    </w:p>
    <w:p w14:paraId="7EC4C339" w14:textId="77777777" w:rsidR="00FD438A" w:rsidRPr="00FD438A" w:rsidRDefault="00FD438A" w:rsidP="00FD438A">
      <w:pPr>
        <w:rPr>
          <w:rFonts w:ascii="MetricHPE Light" w:hAnsi="MetricHPE Light"/>
          <w:lang w:val="en"/>
        </w:rPr>
      </w:pPr>
    </w:p>
    <w:p w14:paraId="03AB3DF1" w14:textId="23917D28"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Redistributions in binary form must reproduce the accompanying</w:t>
      </w:r>
      <w:r>
        <w:rPr>
          <w:rFonts w:ascii="MetricHPE Light" w:hAnsi="MetricHPE Light"/>
          <w:lang w:val="en"/>
        </w:rPr>
        <w:t xml:space="preserve"> </w:t>
      </w:r>
      <w:r w:rsidRPr="00FD438A">
        <w:rPr>
          <w:rFonts w:ascii="MetricHPE Light" w:hAnsi="MetricHPE Light"/>
          <w:lang w:val="en"/>
        </w:rPr>
        <w:t>copyright notice, this list of conditions, and the following</w:t>
      </w:r>
      <w:r>
        <w:rPr>
          <w:rFonts w:ascii="MetricHPE Light" w:hAnsi="MetricHPE Light"/>
          <w:lang w:val="en"/>
        </w:rPr>
        <w:t xml:space="preserve"> </w:t>
      </w:r>
      <w:r w:rsidRPr="00FD438A">
        <w:rPr>
          <w:rFonts w:ascii="MetricHPE Light" w:hAnsi="MetricHPE Light"/>
          <w:lang w:val="en"/>
        </w:rPr>
        <w:t>disclaimer in the documentation and/or other materials provided</w:t>
      </w:r>
      <w:r>
        <w:rPr>
          <w:rFonts w:ascii="MetricHPE Light" w:hAnsi="MetricHPE Light"/>
          <w:lang w:val="en"/>
        </w:rPr>
        <w:t xml:space="preserve"> </w:t>
      </w:r>
      <w:r w:rsidRPr="00FD438A">
        <w:rPr>
          <w:rFonts w:ascii="MetricHPE Light" w:hAnsi="MetricHPE Light"/>
          <w:lang w:val="en"/>
        </w:rPr>
        <w:t>with the distribution.</w:t>
      </w:r>
    </w:p>
    <w:p w14:paraId="5B73E7AB" w14:textId="77777777" w:rsidR="00FD438A" w:rsidRPr="00FD438A" w:rsidRDefault="00FD438A" w:rsidP="00FD438A">
      <w:pPr>
        <w:rPr>
          <w:rFonts w:ascii="MetricHPE Light" w:hAnsi="MetricHPE Light"/>
          <w:lang w:val="en"/>
        </w:rPr>
      </w:pPr>
    </w:p>
    <w:p w14:paraId="7A82D40E" w14:textId="027255F9"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t>Names of the copyright holders must not be used to endorse or</w:t>
      </w:r>
      <w:r>
        <w:rPr>
          <w:rFonts w:ascii="MetricHPE Light" w:hAnsi="MetricHPE Light"/>
          <w:lang w:val="en"/>
        </w:rPr>
        <w:t xml:space="preserve"> </w:t>
      </w:r>
      <w:r w:rsidRPr="00FD438A">
        <w:rPr>
          <w:rFonts w:ascii="MetricHPE Light" w:hAnsi="MetricHPE Light"/>
          <w:lang w:val="en"/>
        </w:rPr>
        <w:t>promote products derived from this software without prior</w:t>
      </w:r>
      <w:r>
        <w:rPr>
          <w:rFonts w:ascii="MetricHPE Light" w:hAnsi="MetricHPE Light"/>
          <w:lang w:val="en"/>
        </w:rPr>
        <w:t xml:space="preserve"> </w:t>
      </w:r>
      <w:r w:rsidRPr="00FD438A">
        <w:rPr>
          <w:rFonts w:ascii="MetricHPE Light" w:hAnsi="MetricHPE Light"/>
          <w:lang w:val="en"/>
        </w:rPr>
        <w:t>written permission from the copyright holders.</w:t>
      </w:r>
    </w:p>
    <w:p w14:paraId="080E2203" w14:textId="77777777" w:rsidR="00FD438A" w:rsidRPr="00FD438A" w:rsidRDefault="00FD438A" w:rsidP="00FD438A">
      <w:pPr>
        <w:rPr>
          <w:rFonts w:ascii="MetricHPE Light" w:hAnsi="MetricHPE Light"/>
          <w:lang w:val="en"/>
        </w:rPr>
      </w:pPr>
    </w:p>
    <w:p w14:paraId="4DA82E9A" w14:textId="1667D7C0" w:rsidR="00FD438A" w:rsidRPr="00FD438A" w:rsidRDefault="00FD438A" w:rsidP="00CA4E79">
      <w:pPr>
        <w:pStyle w:val="ListParagraph"/>
        <w:numPr>
          <w:ilvl w:val="0"/>
          <w:numId w:val="7"/>
        </w:numPr>
        <w:rPr>
          <w:rFonts w:ascii="MetricHPE Light" w:hAnsi="MetricHPE Light"/>
          <w:lang w:val="en"/>
        </w:rPr>
      </w:pPr>
      <w:r w:rsidRPr="00FD438A">
        <w:rPr>
          <w:rFonts w:ascii="MetricHPE Light" w:hAnsi="MetricHPE Light"/>
          <w:lang w:val="en"/>
        </w:rPr>
        <w:lastRenderedPageBreak/>
        <w:t>If any files are modified, you must cause the modified files to</w:t>
      </w:r>
      <w:r>
        <w:rPr>
          <w:rFonts w:ascii="MetricHPE Light" w:hAnsi="MetricHPE Light"/>
          <w:lang w:val="en"/>
        </w:rPr>
        <w:t xml:space="preserve"> </w:t>
      </w:r>
      <w:r w:rsidRPr="00FD438A">
        <w:rPr>
          <w:rFonts w:ascii="MetricHPE Light" w:hAnsi="MetricHPE Light"/>
          <w:lang w:val="en"/>
        </w:rPr>
        <w:t>carry prominent notices stating that you changed the files and</w:t>
      </w:r>
      <w:r>
        <w:rPr>
          <w:rFonts w:ascii="MetricHPE Light" w:hAnsi="MetricHPE Light"/>
          <w:lang w:val="en"/>
        </w:rPr>
        <w:t xml:space="preserve"> </w:t>
      </w:r>
      <w:r w:rsidRPr="00FD438A">
        <w:rPr>
          <w:rFonts w:ascii="MetricHPE Light" w:hAnsi="MetricHPE Light"/>
          <w:lang w:val="en"/>
        </w:rPr>
        <w:t>the date of any change.</w:t>
      </w:r>
    </w:p>
    <w:p w14:paraId="48109EC4" w14:textId="77777777" w:rsidR="00FD438A" w:rsidRPr="00FD438A" w:rsidRDefault="00FD438A" w:rsidP="00FD438A">
      <w:pPr>
        <w:rPr>
          <w:rFonts w:ascii="MetricHPE Light" w:hAnsi="MetricHPE Light"/>
          <w:lang w:val="en"/>
        </w:rPr>
      </w:pPr>
    </w:p>
    <w:p w14:paraId="40A7905B" w14:textId="0E6B3462" w:rsidR="00FD438A" w:rsidRPr="00FD438A" w:rsidRDefault="00FD438A" w:rsidP="00FD438A">
      <w:pPr>
        <w:rPr>
          <w:rFonts w:ascii="MetricHPE Light" w:hAnsi="MetricHPE Light"/>
          <w:lang w:val="en"/>
        </w:rPr>
      </w:pPr>
      <w:r w:rsidRPr="00FD438A">
        <w:rPr>
          <w:rFonts w:ascii="MetricHPE Light" w:hAnsi="MetricHPE Light"/>
          <w:lang w:val="en"/>
        </w:rPr>
        <w:t>Disclaimer</w:t>
      </w:r>
    </w:p>
    <w:p w14:paraId="7759D403" w14:textId="77777777" w:rsidR="00FD438A" w:rsidRPr="00FD438A" w:rsidRDefault="00FD438A" w:rsidP="00FD438A">
      <w:pPr>
        <w:rPr>
          <w:rFonts w:ascii="MetricHPE Light" w:hAnsi="MetricHPE Light"/>
          <w:lang w:val="en"/>
        </w:rPr>
      </w:pPr>
    </w:p>
    <w:p w14:paraId="04E70216" w14:textId="43752316" w:rsidR="00FD438A" w:rsidRDefault="00FD438A" w:rsidP="00FD438A">
      <w:pPr>
        <w:rPr>
          <w:rFonts w:ascii="MetricHPE Light" w:hAnsi="MetricHPE Light"/>
          <w:lang w:val="en"/>
        </w:rPr>
      </w:pPr>
      <w:r w:rsidRPr="00FD438A">
        <w:rPr>
          <w:rFonts w:ascii="MetricHPE Light" w:hAnsi="MetricHPE Light"/>
          <w:lang w:val="en"/>
        </w:rPr>
        <w:t xml:space="preserve">THIS SOFTWARE IS PROVIDED BY THE </w:t>
      </w:r>
      <w:r>
        <w:rPr>
          <w:rFonts w:ascii="MetricHPE Light" w:hAnsi="MetricHPE Light"/>
          <w:lang w:val="en"/>
        </w:rPr>
        <w:t xml:space="preserve">COPYRIGHT HOLDERS ``AS IS'' AND </w:t>
      </w:r>
      <w:r w:rsidRPr="00FD438A">
        <w:rPr>
          <w:rFonts w:ascii="MetricHPE Light" w:hAnsi="MetricHPE Light"/>
          <w:lang w:val="en"/>
        </w:rPr>
        <w:t>ANY EXPRESSED OR IMPLIED WARRANT</w:t>
      </w:r>
      <w:r>
        <w:rPr>
          <w:rFonts w:ascii="MetricHPE Light" w:hAnsi="MetricHPE Light"/>
          <w:lang w:val="en"/>
        </w:rPr>
        <w:t xml:space="preserve">IES, INCLUDING, BUT NOT LIMITED </w:t>
      </w:r>
      <w:r w:rsidRPr="00FD438A">
        <w:rPr>
          <w:rFonts w:ascii="MetricHPE Light" w:hAnsi="MetricHPE Light"/>
          <w:lang w:val="en"/>
        </w:rPr>
        <w:t>TO, THE IMPLIED WARRANTIES OF MERCHANTABIL</w:t>
      </w:r>
      <w:r>
        <w:rPr>
          <w:rFonts w:ascii="MetricHPE Light" w:hAnsi="MetricHPE Light"/>
          <w:lang w:val="en"/>
        </w:rPr>
        <w:t xml:space="preserve">ITY AND FITNESS FOR A </w:t>
      </w:r>
      <w:r w:rsidRPr="00FD438A">
        <w:rPr>
          <w:rFonts w:ascii="MetricHPE Light" w:hAnsi="MetricHPE Light"/>
          <w:lang w:val="en"/>
        </w:rPr>
        <w:t xml:space="preserve">PARTICULAR PURPOSE ARE DISCLAIMED. </w:t>
      </w:r>
      <w:r>
        <w:rPr>
          <w:rFonts w:ascii="MetricHPE Light" w:hAnsi="MetricHPE Light"/>
          <w:lang w:val="en"/>
        </w:rPr>
        <w:t xml:space="preserve">IN NO EVENT SHALL THE COPYRIGHT </w:t>
      </w:r>
      <w:r w:rsidRPr="00FD438A">
        <w:rPr>
          <w:rFonts w:ascii="MetricHPE Light" w:hAnsi="MetricHPE Light"/>
          <w:lang w:val="en"/>
        </w:rPr>
        <w:t>HOLDERS BE LIABLE FOR ANY DIRECT,</w:t>
      </w:r>
      <w:r>
        <w:rPr>
          <w:rFonts w:ascii="MetricHPE Light" w:hAnsi="MetricHPE Light"/>
          <w:lang w:val="en"/>
        </w:rPr>
        <w:t xml:space="preserve"> INDIRECT, INCIDENTAL, SPECIAL, </w:t>
      </w:r>
      <w:r w:rsidRPr="00FD438A">
        <w:rPr>
          <w:rFonts w:ascii="MetricHPE Light" w:hAnsi="MetricHPE Light"/>
          <w:lang w:val="en"/>
        </w:rPr>
        <w:t>EXEMPLARY, OR CONSEQUENTIAL DAMA</w:t>
      </w:r>
      <w:r>
        <w:rPr>
          <w:rFonts w:ascii="MetricHPE Light" w:hAnsi="MetricHPE Light"/>
          <w:lang w:val="en"/>
        </w:rPr>
        <w:t xml:space="preserve">GES (INCLUDING, BUT NOT LIMITED </w:t>
      </w:r>
      <w:r w:rsidRPr="00FD438A">
        <w:rPr>
          <w:rFonts w:ascii="MetricHPE Light" w:hAnsi="MetricHPE Light"/>
          <w:lang w:val="en"/>
        </w:rPr>
        <w:t xml:space="preserve">TO, PROCUREMENT OF SUBSTITUTE </w:t>
      </w:r>
      <w:r>
        <w:rPr>
          <w:rFonts w:ascii="MetricHPE Light" w:hAnsi="MetricHPE Light"/>
          <w:lang w:val="en"/>
        </w:rPr>
        <w:t xml:space="preserve">GOODS OR SERVICES; LOSS OF USE, </w:t>
      </w:r>
      <w:r w:rsidRPr="00FD438A">
        <w:rPr>
          <w:rFonts w:ascii="MetricHPE Light" w:hAnsi="MetricHPE Light"/>
          <w:lang w:val="en"/>
        </w:rPr>
        <w:t>DATA, OR PROFITS; OR BUSINESS INTE</w:t>
      </w:r>
      <w:r>
        <w:rPr>
          <w:rFonts w:ascii="MetricHPE Light" w:hAnsi="MetricHPE Light"/>
          <w:lang w:val="en"/>
        </w:rPr>
        <w:t xml:space="preserve">RRUPTION) HOWEVER CAUSED AND ON </w:t>
      </w:r>
      <w:r w:rsidRPr="00FD438A">
        <w:rPr>
          <w:rFonts w:ascii="MetricHPE Light" w:hAnsi="MetricHPE Light"/>
          <w:lang w:val="en"/>
        </w:rPr>
        <w:t>ANY THEORY OF LIABILITY, WHETHER IN</w:t>
      </w:r>
      <w:r>
        <w:rPr>
          <w:rFonts w:ascii="MetricHPE Light" w:hAnsi="MetricHPE Light"/>
          <w:lang w:val="en"/>
        </w:rPr>
        <w:t xml:space="preserve"> CONTRACT, STRICT LIABILITY, OR </w:t>
      </w:r>
      <w:r w:rsidRPr="00FD438A">
        <w:rPr>
          <w:rFonts w:ascii="MetricHPE Light" w:hAnsi="MetricHPE Light"/>
          <w:lang w:val="en"/>
        </w:rPr>
        <w:t>TORT (INCLUDING NEGLIGENCE OR OTHERWISE) ARISING IN ANY W</w:t>
      </w:r>
      <w:r>
        <w:rPr>
          <w:rFonts w:ascii="MetricHPE Light" w:hAnsi="MetricHPE Light"/>
          <w:lang w:val="en"/>
        </w:rPr>
        <w:t xml:space="preserve">AY OUT OF </w:t>
      </w:r>
      <w:r w:rsidRPr="00FD438A">
        <w:rPr>
          <w:rFonts w:ascii="MetricHPE Light" w:hAnsi="MetricHPE Light"/>
          <w:lang w:val="en"/>
        </w:rPr>
        <w:t>THE USE OF THIS SOFTWARE, EVEN I</w:t>
      </w:r>
      <w:r>
        <w:rPr>
          <w:rFonts w:ascii="MetricHPE Light" w:hAnsi="MetricHPE Light"/>
          <w:lang w:val="en"/>
        </w:rPr>
        <w:t xml:space="preserve">F ADVISED OF THE POSSIBILITY OF </w:t>
      </w:r>
      <w:r w:rsidRPr="00FD438A">
        <w:rPr>
          <w:rFonts w:ascii="MetricHPE Light" w:hAnsi="MetricHPE Light"/>
          <w:lang w:val="en"/>
        </w:rPr>
        <w:t>SUCH DAMAGE.</w:t>
      </w:r>
    </w:p>
    <w:p w14:paraId="43872B84" w14:textId="77777777" w:rsidR="00FD438A" w:rsidRDefault="00FD438A" w:rsidP="00242B96">
      <w:pPr>
        <w:rPr>
          <w:rFonts w:ascii="MetricHPE Light" w:hAnsi="MetricHPE Light"/>
          <w:lang w:val="en"/>
        </w:rPr>
      </w:pPr>
    </w:p>
    <w:p w14:paraId="0BE4C6CE" w14:textId="34C2DAE5" w:rsidR="00267B46" w:rsidRPr="00267B46" w:rsidRDefault="00267B46" w:rsidP="00267B46">
      <w:pPr>
        <w:pStyle w:val="Heading2"/>
        <w:rPr>
          <w:rFonts w:ascii="MetricHPE Semibold" w:hAnsi="MetricHPE Semibold"/>
          <w:color w:val="auto"/>
          <w:sz w:val="24"/>
          <w:szCs w:val="24"/>
        </w:rPr>
      </w:pPr>
      <w:r w:rsidRPr="00267B46">
        <w:rPr>
          <w:rFonts w:ascii="MetricHPE Semibold" w:hAnsi="MetricHPE Semibold"/>
          <w:color w:val="auto"/>
          <w:sz w:val="24"/>
          <w:szCs w:val="24"/>
        </w:rPr>
        <w:t>SIL OPEN FONT LICENSE (OFL-1.1)</w:t>
      </w:r>
    </w:p>
    <w:p w14:paraId="62AB845B" w14:textId="48D0320A" w:rsidR="00267B46" w:rsidRDefault="00267B46" w:rsidP="00242B96">
      <w:pPr>
        <w:rPr>
          <w:rFonts w:ascii="MetricHPE Light" w:hAnsi="MetricHPE Light"/>
          <w:lang w:val="en"/>
        </w:rPr>
      </w:pPr>
      <w:r>
        <w:rPr>
          <w:rFonts w:ascii="MetricHPE Light" w:hAnsi="MetricHPE Light"/>
          <w:lang w:val="en"/>
        </w:rPr>
        <w:t xml:space="preserve">Source: </w:t>
      </w:r>
      <w:hyperlink r:id="rId32" w:history="1">
        <w:r w:rsidRPr="00B07A12">
          <w:rPr>
            <w:rStyle w:val="Hyperlink"/>
            <w:rFonts w:ascii="MetricHPE Light" w:hAnsi="MetricHPE Light"/>
            <w:lang w:val="en"/>
          </w:rPr>
          <w:t>https://opensource.org/licenses/OFL-1.1</w:t>
        </w:r>
      </w:hyperlink>
      <w:r>
        <w:rPr>
          <w:rFonts w:ascii="MetricHPE Light" w:hAnsi="MetricHPE Light"/>
          <w:lang w:val="en"/>
        </w:rPr>
        <w:t>.</w:t>
      </w:r>
    </w:p>
    <w:p w14:paraId="76E226CA" w14:textId="65735B4B" w:rsidR="00267B46" w:rsidRPr="00267B46" w:rsidRDefault="00267B46" w:rsidP="00267B46">
      <w:pPr>
        <w:rPr>
          <w:rFonts w:ascii="MetricHPE Light" w:hAnsi="MetricHPE Light"/>
          <w:lang w:val="en"/>
        </w:rPr>
      </w:pPr>
      <w:r w:rsidRPr="00267B46">
        <w:rPr>
          <w:rFonts w:ascii="MetricHPE Light" w:hAnsi="MetricHPE Light"/>
          <w:lang w:val="en"/>
        </w:rPr>
        <w:t>Version 1.1 - 26 February 2007</w:t>
      </w:r>
    </w:p>
    <w:p w14:paraId="5CF71708"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0E3B6D4B" w14:textId="77777777" w:rsidR="00267B46" w:rsidRPr="00267B46" w:rsidRDefault="00267B46" w:rsidP="00267B46">
      <w:pPr>
        <w:rPr>
          <w:rFonts w:ascii="MetricHPE Light" w:hAnsi="MetricHPE Light"/>
          <w:lang w:val="en"/>
        </w:rPr>
      </w:pPr>
      <w:r w:rsidRPr="00267B46">
        <w:rPr>
          <w:rFonts w:ascii="MetricHPE Light" w:hAnsi="MetricHPE Light"/>
          <w:lang w:val="en"/>
        </w:rPr>
        <w:t>PREAMBLE</w:t>
      </w:r>
    </w:p>
    <w:p w14:paraId="18DC927E" w14:textId="77777777" w:rsidR="00267B46" w:rsidRPr="00267B46" w:rsidRDefault="00267B46" w:rsidP="00267B46">
      <w:pPr>
        <w:rPr>
          <w:rFonts w:ascii="MetricHPE Light" w:hAnsi="MetricHPE Light"/>
          <w:lang w:val="en"/>
        </w:rPr>
      </w:pPr>
    </w:p>
    <w:p w14:paraId="0228C534" w14:textId="198EDA8A" w:rsidR="00267B46" w:rsidRPr="00267B46" w:rsidRDefault="00267B46" w:rsidP="00267B46">
      <w:pPr>
        <w:rPr>
          <w:rFonts w:ascii="MetricHPE Light" w:hAnsi="MetricHPE Light"/>
          <w:lang w:val="en"/>
        </w:rPr>
      </w:pPr>
      <w:r w:rsidRPr="00267B46">
        <w:rPr>
          <w:rFonts w:ascii="MetricHPE Light" w:hAnsi="MetricHPE Light"/>
          <w:lang w:val="en"/>
        </w:rPr>
        <w:t>The goals of the Open Font License (</w:t>
      </w:r>
      <w:r>
        <w:rPr>
          <w:rFonts w:ascii="MetricHPE Light" w:hAnsi="MetricHPE Light"/>
          <w:lang w:val="en"/>
        </w:rPr>
        <w:t>OFL) are to stimulate worldwide</w:t>
      </w:r>
      <w:r w:rsidRPr="00267B46">
        <w:rPr>
          <w:rFonts w:ascii="MetricHPE Light" w:hAnsi="MetricHPE Light"/>
          <w:lang w:val="en"/>
        </w:rPr>
        <w:t xml:space="preserve"> development of collaborative font project</w:t>
      </w:r>
      <w:r>
        <w:rPr>
          <w:rFonts w:ascii="MetricHPE Light" w:hAnsi="MetricHPE Light"/>
          <w:lang w:val="en"/>
        </w:rPr>
        <w:t>s, to support the font creation</w:t>
      </w:r>
      <w:r w:rsidRPr="00267B46">
        <w:rPr>
          <w:rFonts w:ascii="MetricHPE Light" w:hAnsi="MetricHPE Light"/>
          <w:lang w:val="en"/>
        </w:rPr>
        <w:t xml:space="preserve"> efforts of academic and linguistic communities, and to prov</w:t>
      </w:r>
      <w:r>
        <w:rPr>
          <w:rFonts w:ascii="MetricHPE Light" w:hAnsi="MetricHPE Light"/>
          <w:lang w:val="en"/>
        </w:rPr>
        <w:t>ide a free and</w:t>
      </w:r>
      <w:r w:rsidRPr="00267B46">
        <w:rPr>
          <w:rFonts w:ascii="MetricHPE Light" w:hAnsi="MetricHPE Light"/>
          <w:lang w:val="en"/>
        </w:rPr>
        <w:t xml:space="preserve"> open framework in which fonts may be sha</w:t>
      </w:r>
      <w:r>
        <w:rPr>
          <w:rFonts w:ascii="MetricHPE Light" w:hAnsi="MetricHPE Light"/>
          <w:lang w:val="en"/>
        </w:rPr>
        <w:t>red and improved in partnership</w:t>
      </w:r>
      <w:r w:rsidRPr="00267B46">
        <w:rPr>
          <w:rFonts w:ascii="MetricHPE Light" w:hAnsi="MetricHPE Light"/>
          <w:lang w:val="en"/>
        </w:rPr>
        <w:t xml:space="preserve"> with others.</w:t>
      </w:r>
    </w:p>
    <w:p w14:paraId="71220745" w14:textId="77777777" w:rsidR="00267B46" w:rsidRPr="00267B46" w:rsidRDefault="00267B46" w:rsidP="00267B46">
      <w:pPr>
        <w:rPr>
          <w:rFonts w:ascii="MetricHPE Light" w:hAnsi="MetricHPE Light"/>
          <w:lang w:val="en"/>
        </w:rPr>
      </w:pPr>
    </w:p>
    <w:p w14:paraId="356ECFBB" w14:textId="58C1DA70" w:rsidR="00267B46" w:rsidRPr="00267B46" w:rsidRDefault="00267B46" w:rsidP="00267B46">
      <w:pPr>
        <w:rPr>
          <w:rFonts w:ascii="MetricHPE Light" w:hAnsi="MetricHPE Light"/>
          <w:lang w:val="en"/>
        </w:rPr>
      </w:pPr>
      <w:r w:rsidRPr="00267B46">
        <w:rPr>
          <w:rFonts w:ascii="MetricHPE Light" w:hAnsi="MetricHPE Light"/>
          <w:lang w:val="en"/>
        </w:rPr>
        <w:t>The OFL allows the licensed fonts to</w:t>
      </w:r>
      <w:r>
        <w:rPr>
          <w:rFonts w:ascii="MetricHPE Light" w:hAnsi="MetricHPE Light"/>
          <w:lang w:val="en"/>
        </w:rPr>
        <w:t xml:space="preserve"> be used, studied, modified and</w:t>
      </w:r>
      <w:r w:rsidRPr="00267B46">
        <w:rPr>
          <w:rFonts w:ascii="MetricHPE Light" w:hAnsi="MetricHPE Light"/>
          <w:lang w:val="en"/>
        </w:rPr>
        <w:t xml:space="preserve"> redistributed freely as long as they </w:t>
      </w:r>
      <w:r>
        <w:rPr>
          <w:rFonts w:ascii="MetricHPE Light" w:hAnsi="MetricHPE Light"/>
          <w:lang w:val="en"/>
        </w:rPr>
        <w:t>are not sold by themselves. The</w:t>
      </w:r>
      <w:r w:rsidRPr="00267B46">
        <w:rPr>
          <w:rFonts w:ascii="MetricHPE Light" w:hAnsi="MetricHPE Light"/>
          <w:lang w:val="en"/>
        </w:rPr>
        <w:t xml:space="preserve"> fonts, including any derivative w</w:t>
      </w:r>
      <w:r>
        <w:rPr>
          <w:rFonts w:ascii="MetricHPE Light" w:hAnsi="MetricHPE Light"/>
          <w:lang w:val="en"/>
        </w:rPr>
        <w:t>orks, can be bundled, embedded,</w:t>
      </w:r>
      <w:r w:rsidRPr="00267B46">
        <w:rPr>
          <w:rFonts w:ascii="MetricHPE Light" w:hAnsi="MetricHPE Light"/>
          <w:lang w:val="en"/>
        </w:rPr>
        <w:t xml:space="preserve"> redistributed and/or sold with any soft</w:t>
      </w:r>
      <w:r>
        <w:rPr>
          <w:rFonts w:ascii="MetricHPE Light" w:hAnsi="MetricHPE Light"/>
          <w:lang w:val="en"/>
        </w:rPr>
        <w:t>ware provided that any reserved</w:t>
      </w:r>
      <w:r w:rsidRPr="00267B46">
        <w:rPr>
          <w:rFonts w:ascii="MetricHPE Light" w:hAnsi="MetricHPE Light"/>
          <w:lang w:val="en"/>
        </w:rPr>
        <w:t xml:space="preserve"> names are not used by derivative wo</w:t>
      </w:r>
      <w:r>
        <w:rPr>
          <w:rFonts w:ascii="MetricHPE Light" w:hAnsi="MetricHPE Light"/>
          <w:lang w:val="en"/>
        </w:rPr>
        <w:t>rks. The fonts and derivatives,</w:t>
      </w:r>
      <w:r w:rsidRPr="00267B46">
        <w:rPr>
          <w:rFonts w:ascii="MetricHPE Light" w:hAnsi="MetricHPE Light"/>
          <w:lang w:val="en"/>
        </w:rPr>
        <w:t xml:space="preserve"> however, cannot be released under any other type of license. The requirement for fonts to remain un</w:t>
      </w:r>
      <w:r>
        <w:rPr>
          <w:rFonts w:ascii="MetricHPE Light" w:hAnsi="MetricHPE Light"/>
          <w:lang w:val="en"/>
        </w:rPr>
        <w:t>der this license does not apply</w:t>
      </w:r>
      <w:r w:rsidRPr="00267B46">
        <w:rPr>
          <w:rFonts w:ascii="MetricHPE Light" w:hAnsi="MetricHPE Light"/>
          <w:lang w:val="en"/>
        </w:rPr>
        <w:t xml:space="preserve"> to any document created using the fonts or their derivatives.</w:t>
      </w:r>
    </w:p>
    <w:p w14:paraId="77240EF3"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3D5E6E33" w14:textId="77777777" w:rsidR="00267B46" w:rsidRPr="00267B46" w:rsidRDefault="00267B46" w:rsidP="00267B46">
      <w:pPr>
        <w:rPr>
          <w:rFonts w:ascii="MetricHPE Light" w:hAnsi="MetricHPE Light"/>
          <w:lang w:val="en"/>
        </w:rPr>
      </w:pPr>
      <w:r w:rsidRPr="00267B46">
        <w:rPr>
          <w:rFonts w:ascii="MetricHPE Light" w:hAnsi="MetricHPE Light"/>
          <w:lang w:val="en"/>
        </w:rPr>
        <w:t>DEFINITIONS</w:t>
      </w:r>
    </w:p>
    <w:p w14:paraId="6AB65FFC" w14:textId="77777777" w:rsidR="00267B46" w:rsidRPr="00267B46" w:rsidRDefault="00267B46" w:rsidP="00267B46">
      <w:pPr>
        <w:rPr>
          <w:rFonts w:ascii="MetricHPE Light" w:hAnsi="MetricHPE Light"/>
          <w:lang w:val="en"/>
        </w:rPr>
      </w:pPr>
    </w:p>
    <w:p w14:paraId="470BBA5C" w14:textId="2CE243A4" w:rsidR="00267B46" w:rsidRPr="00267B46" w:rsidRDefault="00267B46" w:rsidP="00267B46">
      <w:pPr>
        <w:rPr>
          <w:rFonts w:ascii="MetricHPE Light" w:hAnsi="MetricHPE Light"/>
          <w:lang w:val="en"/>
        </w:rPr>
      </w:pPr>
      <w:r w:rsidRPr="00267B46">
        <w:rPr>
          <w:rFonts w:ascii="MetricHPE Light" w:hAnsi="MetricHPE Light"/>
          <w:lang w:val="en"/>
        </w:rPr>
        <w:lastRenderedPageBreak/>
        <w:t xml:space="preserve">"Font Software" refers to the set of </w:t>
      </w:r>
      <w:r>
        <w:rPr>
          <w:rFonts w:ascii="MetricHPE Light" w:hAnsi="MetricHPE Light"/>
          <w:lang w:val="en"/>
        </w:rPr>
        <w:t>files released by the Copyright</w:t>
      </w:r>
      <w:r w:rsidRPr="00267B46">
        <w:rPr>
          <w:rFonts w:ascii="MetricHPE Light" w:hAnsi="MetricHPE Light"/>
          <w:lang w:val="en"/>
        </w:rPr>
        <w:t xml:space="preserve"> Holder(s) under this license and clearly</w:t>
      </w:r>
      <w:r>
        <w:rPr>
          <w:rFonts w:ascii="MetricHPE Light" w:hAnsi="MetricHPE Light"/>
          <w:lang w:val="en"/>
        </w:rPr>
        <w:t xml:space="preserve"> marked as such. This may</w:t>
      </w:r>
      <w:r w:rsidRPr="00267B46">
        <w:rPr>
          <w:rFonts w:ascii="MetricHPE Light" w:hAnsi="MetricHPE Light"/>
          <w:lang w:val="en"/>
        </w:rPr>
        <w:t xml:space="preserve"> include source files, build scripts and documentation.</w:t>
      </w:r>
    </w:p>
    <w:p w14:paraId="27F92CF2" w14:textId="77777777" w:rsidR="00267B46" w:rsidRPr="00267B46" w:rsidRDefault="00267B46" w:rsidP="00267B46">
      <w:pPr>
        <w:rPr>
          <w:rFonts w:ascii="MetricHPE Light" w:hAnsi="MetricHPE Light"/>
          <w:lang w:val="en"/>
        </w:rPr>
      </w:pPr>
    </w:p>
    <w:p w14:paraId="7046EB9D" w14:textId="4891761E" w:rsidR="00267B46" w:rsidRPr="00267B46" w:rsidRDefault="00267B46" w:rsidP="00267B46">
      <w:pPr>
        <w:rPr>
          <w:rFonts w:ascii="MetricHPE Light" w:hAnsi="MetricHPE Light"/>
          <w:lang w:val="en"/>
        </w:rPr>
      </w:pPr>
      <w:r w:rsidRPr="00267B46">
        <w:rPr>
          <w:rFonts w:ascii="MetricHPE Light" w:hAnsi="MetricHPE Light"/>
          <w:lang w:val="en"/>
        </w:rPr>
        <w:t>"Reserved Font Name" refers to any na</w:t>
      </w:r>
      <w:r>
        <w:rPr>
          <w:rFonts w:ascii="MetricHPE Light" w:hAnsi="MetricHPE Light"/>
          <w:lang w:val="en"/>
        </w:rPr>
        <w:t>mes specified as such after the</w:t>
      </w:r>
      <w:r w:rsidRPr="00267B46">
        <w:rPr>
          <w:rFonts w:ascii="MetricHPE Light" w:hAnsi="MetricHPE Light"/>
          <w:lang w:val="en"/>
        </w:rPr>
        <w:t xml:space="preserve"> copyright statement(s).</w:t>
      </w:r>
    </w:p>
    <w:p w14:paraId="6BC9D766" w14:textId="77777777" w:rsidR="00267B46" w:rsidRPr="00267B46" w:rsidRDefault="00267B46" w:rsidP="00267B46">
      <w:pPr>
        <w:rPr>
          <w:rFonts w:ascii="MetricHPE Light" w:hAnsi="MetricHPE Light"/>
          <w:lang w:val="en"/>
        </w:rPr>
      </w:pPr>
    </w:p>
    <w:p w14:paraId="3465555D" w14:textId="6B0ACBA4" w:rsidR="00267B46" w:rsidRPr="00267B46" w:rsidRDefault="00267B46" w:rsidP="00267B46">
      <w:pPr>
        <w:rPr>
          <w:rFonts w:ascii="MetricHPE Light" w:hAnsi="MetricHPE Light"/>
          <w:lang w:val="en"/>
        </w:rPr>
      </w:pPr>
      <w:r w:rsidRPr="00267B46">
        <w:rPr>
          <w:rFonts w:ascii="MetricHPE Light" w:hAnsi="MetricHPE Light"/>
          <w:lang w:val="en"/>
        </w:rPr>
        <w:t>"Original Version" refers to the collection</w:t>
      </w:r>
      <w:r>
        <w:rPr>
          <w:rFonts w:ascii="MetricHPE Light" w:hAnsi="MetricHPE Light"/>
          <w:lang w:val="en"/>
        </w:rPr>
        <w:t xml:space="preserve"> of Font Software components as</w:t>
      </w:r>
      <w:r w:rsidRPr="00267B46">
        <w:rPr>
          <w:rFonts w:ascii="MetricHPE Light" w:hAnsi="MetricHPE Light"/>
          <w:lang w:val="en"/>
        </w:rPr>
        <w:t xml:space="preserve"> distributed by the Copyright Holder(s).</w:t>
      </w:r>
    </w:p>
    <w:p w14:paraId="2E88A468" w14:textId="77777777" w:rsidR="00267B46" w:rsidRPr="00267B46" w:rsidRDefault="00267B46" w:rsidP="00267B46">
      <w:pPr>
        <w:rPr>
          <w:rFonts w:ascii="MetricHPE Light" w:hAnsi="MetricHPE Light"/>
          <w:lang w:val="en"/>
        </w:rPr>
      </w:pPr>
    </w:p>
    <w:p w14:paraId="186827C6" w14:textId="62F4AB1C" w:rsidR="00267B46" w:rsidRPr="00267B46" w:rsidRDefault="00267B46" w:rsidP="00267B46">
      <w:pPr>
        <w:rPr>
          <w:rFonts w:ascii="MetricHPE Light" w:hAnsi="MetricHPE Light"/>
          <w:lang w:val="en"/>
        </w:rPr>
      </w:pPr>
      <w:r w:rsidRPr="00267B46">
        <w:rPr>
          <w:rFonts w:ascii="MetricHPE Light" w:hAnsi="MetricHPE Light"/>
          <w:lang w:val="en"/>
        </w:rPr>
        <w:t>"Modified Version" refers to any derivati</w:t>
      </w:r>
      <w:r>
        <w:rPr>
          <w:rFonts w:ascii="MetricHPE Light" w:hAnsi="MetricHPE Light"/>
          <w:lang w:val="en"/>
        </w:rPr>
        <w:t>ve made by adding to, deleting,</w:t>
      </w:r>
      <w:r w:rsidRPr="00267B46">
        <w:rPr>
          <w:rFonts w:ascii="MetricHPE Light" w:hAnsi="MetricHPE Light"/>
          <w:lang w:val="en"/>
        </w:rPr>
        <w:t xml:space="preserve"> or substituting - in part or in whole</w:t>
      </w:r>
      <w:r>
        <w:rPr>
          <w:rFonts w:ascii="MetricHPE Light" w:hAnsi="MetricHPE Light"/>
          <w:lang w:val="en"/>
        </w:rPr>
        <w:t xml:space="preserve"> - any of the components of the</w:t>
      </w:r>
      <w:r w:rsidRPr="00267B46">
        <w:rPr>
          <w:rFonts w:ascii="MetricHPE Light" w:hAnsi="MetricHPE Light"/>
          <w:lang w:val="en"/>
        </w:rPr>
        <w:t xml:space="preserve"> Original Version, by changing formats or by porting the Font Software </w:t>
      </w:r>
      <w:r>
        <w:rPr>
          <w:rFonts w:ascii="MetricHPE Light" w:hAnsi="MetricHPE Light"/>
          <w:lang w:val="en"/>
        </w:rPr>
        <w:t>to a</w:t>
      </w:r>
      <w:r w:rsidRPr="00267B46">
        <w:rPr>
          <w:rFonts w:ascii="MetricHPE Light" w:hAnsi="MetricHPE Light"/>
          <w:lang w:val="en"/>
        </w:rPr>
        <w:t xml:space="preserve"> new environment.</w:t>
      </w:r>
    </w:p>
    <w:p w14:paraId="6ECA99C3" w14:textId="77777777" w:rsidR="00267B46" w:rsidRPr="00267B46" w:rsidRDefault="00267B46" w:rsidP="00267B46">
      <w:pPr>
        <w:rPr>
          <w:rFonts w:ascii="MetricHPE Light" w:hAnsi="MetricHPE Light"/>
          <w:lang w:val="en"/>
        </w:rPr>
      </w:pPr>
    </w:p>
    <w:p w14:paraId="7504CC30" w14:textId="6598B322" w:rsidR="00267B46" w:rsidRPr="00267B46" w:rsidRDefault="00267B46" w:rsidP="00267B46">
      <w:pPr>
        <w:rPr>
          <w:rFonts w:ascii="MetricHPE Light" w:hAnsi="MetricHPE Light"/>
          <w:lang w:val="en"/>
        </w:rPr>
      </w:pPr>
      <w:r w:rsidRPr="00267B46">
        <w:rPr>
          <w:rFonts w:ascii="MetricHPE Light" w:hAnsi="MetricHPE Light"/>
          <w:lang w:val="en"/>
        </w:rPr>
        <w:t xml:space="preserve">"Author" refers to any designer, </w:t>
      </w:r>
      <w:r>
        <w:rPr>
          <w:rFonts w:ascii="MetricHPE Light" w:hAnsi="MetricHPE Light"/>
          <w:lang w:val="en"/>
        </w:rPr>
        <w:t>engineer, programmer, technical</w:t>
      </w:r>
      <w:r w:rsidRPr="00267B46">
        <w:rPr>
          <w:rFonts w:ascii="MetricHPE Light" w:hAnsi="MetricHPE Light"/>
          <w:lang w:val="en"/>
        </w:rPr>
        <w:t xml:space="preserve"> writer or other person who contributed to the Font Software.</w:t>
      </w:r>
    </w:p>
    <w:p w14:paraId="541A4925"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0F74E616" w14:textId="77777777" w:rsidR="00267B46" w:rsidRPr="00267B46" w:rsidRDefault="00267B46" w:rsidP="00267B46">
      <w:pPr>
        <w:rPr>
          <w:rFonts w:ascii="MetricHPE Light" w:hAnsi="MetricHPE Light"/>
          <w:lang w:val="en"/>
        </w:rPr>
      </w:pPr>
      <w:r w:rsidRPr="00267B46">
        <w:rPr>
          <w:rFonts w:ascii="MetricHPE Light" w:hAnsi="MetricHPE Light"/>
          <w:lang w:val="en"/>
        </w:rPr>
        <w:t>PERMISSION &amp; CONDITIONS</w:t>
      </w:r>
    </w:p>
    <w:p w14:paraId="12ABA513" w14:textId="77777777" w:rsidR="00267B46" w:rsidRPr="00267B46" w:rsidRDefault="00267B46" w:rsidP="00267B46">
      <w:pPr>
        <w:rPr>
          <w:rFonts w:ascii="MetricHPE Light" w:hAnsi="MetricHPE Light"/>
          <w:lang w:val="en"/>
        </w:rPr>
      </w:pPr>
    </w:p>
    <w:p w14:paraId="373716E7" w14:textId="2FB89CBE" w:rsidR="00267B46" w:rsidRPr="00267B46" w:rsidRDefault="00267B46" w:rsidP="00267B46">
      <w:pPr>
        <w:rPr>
          <w:rFonts w:ascii="MetricHPE Light" w:hAnsi="MetricHPE Light"/>
          <w:lang w:val="en"/>
        </w:rPr>
      </w:pPr>
      <w:r w:rsidRPr="00267B46">
        <w:rPr>
          <w:rFonts w:ascii="MetricHPE Light" w:hAnsi="MetricHPE Light"/>
          <w:lang w:val="en"/>
        </w:rPr>
        <w:t xml:space="preserve">Permission is hereby granted, free of </w:t>
      </w:r>
      <w:r>
        <w:rPr>
          <w:rFonts w:ascii="MetricHPE Light" w:hAnsi="MetricHPE Light"/>
          <w:lang w:val="en"/>
        </w:rPr>
        <w:t>charge, to any person obtaining</w:t>
      </w:r>
      <w:r w:rsidRPr="00267B46">
        <w:rPr>
          <w:rFonts w:ascii="MetricHPE Light" w:hAnsi="MetricHPE Light"/>
          <w:lang w:val="en"/>
        </w:rPr>
        <w:t xml:space="preserve"> a copy of the Font Software, to use, stu</w:t>
      </w:r>
      <w:r>
        <w:rPr>
          <w:rFonts w:ascii="MetricHPE Light" w:hAnsi="MetricHPE Light"/>
          <w:lang w:val="en"/>
        </w:rPr>
        <w:t>dy, copy, merge, embed, modify,</w:t>
      </w:r>
      <w:r w:rsidRPr="00267B46">
        <w:rPr>
          <w:rFonts w:ascii="MetricHPE Light" w:hAnsi="MetricHPE Light"/>
          <w:lang w:val="en"/>
        </w:rPr>
        <w:t xml:space="preserve"> redistribute, and sell modified an</w:t>
      </w:r>
      <w:r>
        <w:rPr>
          <w:rFonts w:ascii="MetricHPE Light" w:hAnsi="MetricHPE Light"/>
          <w:lang w:val="en"/>
        </w:rPr>
        <w:t>d unmodified copies of the Font</w:t>
      </w:r>
      <w:r w:rsidRPr="00267B46">
        <w:rPr>
          <w:rFonts w:ascii="MetricHPE Light" w:hAnsi="MetricHPE Light"/>
          <w:lang w:val="en"/>
        </w:rPr>
        <w:t xml:space="preserve"> Software, subject to the following conditions:</w:t>
      </w:r>
    </w:p>
    <w:p w14:paraId="577660A1" w14:textId="77777777" w:rsidR="00267B46" w:rsidRPr="00267B46" w:rsidRDefault="00267B46" w:rsidP="00267B46">
      <w:pPr>
        <w:rPr>
          <w:rFonts w:ascii="MetricHPE Light" w:hAnsi="MetricHPE Light"/>
          <w:lang w:val="en"/>
        </w:rPr>
      </w:pPr>
    </w:p>
    <w:p w14:paraId="26670F53" w14:textId="664BFB52"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Neither the Font Software nor any of its individual components, in Original or Modified Versions, may be sold by itself.</w:t>
      </w:r>
    </w:p>
    <w:p w14:paraId="5AC3BBCB" w14:textId="77777777" w:rsidR="00267B46" w:rsidRPr="00267B46" w:rsidRDefault="00267B46" w:rsidP="00267B46">
      <w:pPr>
        <w:rPr>
          <w:rFonts w:ascii="MetricHPE Light" w:hAnsi="MetricHPE Light"/>
          <w:lang w:val="en"/>
        </w:rPr>
      </w:pPr>
    </w:p>
    <w:p w14:paraId="7928E8F6" w14:textId="2456CCC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Original or Modified Versions of the Font Software may be bundled, redistributed and/or sold with any software, provided that each copy contains the above copyright notice and this license. These can be included either as stand-alone text files, human-readable headers or in the appropriate machine-readable metadata fields within text or binary files as long as those fields can be easily viewed by the user.</w:t>
      </w:r>
    </w:p>
    <w:p w14:paraId="317E28A5" w14:textId="77777777" w:rsidR="00267B46" w:rsidRPr="00267B46" w:rsidRDefault="00267B46" w:rsidP="00267B46">
      <w:pPr>
        <w:rPr>
          <w:rFonts w:ascii="MetricHPE Light" w:hAnsi="MetricHPE Light"/>
          <w:lang w:val="en"/>
        </w:rPr>
      </w:pPr>
    </w:p>
    <w:p w14:paraId="04713707" w14:textId="6FB1C32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No Modified Version of the Font Software may use the Reserved Font Name(s) unless explicit written permission is granted by the corresponding Copyright Holder. This restriction only applies to the primary font name as presented to the users.</w:t>
      </w:r>
    </w:p>
    <w:p w14:paraId="0658AC56" w14:textId="77777777" w:rsidR="00267B46" w:rsidRPr="00267B46" w:rsidRDefault="00267B46" w:rsidP="00267B46">
      <w:pPr>
        <w:rPr>
          <w:rFonts w:ascii="MetricHPE Light" w:hAnsi="MetricHPE Light"/>
          <w:lang w:val="en"/>
        </w:rPr>
      </w:pPr>
    </w:p>
    <w:p w14:paraId="5AF38AF8" w14:textId="78DFE52C"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lastRenderedPageBreak/>
        <w:t>The name(s) of the Copyright Holder(s) or the Author(s) of the Font Software shall not be used to promote, endorse or advertise any Modified Version, except to acknowledge the contribution(s) of the Copyright Holder(s) and the Author(s) or with their explicit written permission.</w:t>
      </w:r>
    </w:p>
    <w:p w14:paraId="4C273D76" w14:textId="77777777" w:rsidR="00267B46" w:rsidRPr="00267B46" w:rsidRDefault="00267B46" w:rsidP="00267B46">
      <w:pPr>
        <w:rPr>
          <w:rFonts w:ascii="MetricHPE Light" w:hAnsi="MetricHPE Light"/>
          <w:lang w:val="en"/>
        </w:rPr>
      </w:pPr>
    </w:p>
    <w:p w14:paraId="6255A7F6" w14:textId="3BCC94A5" w:rsidR="00267B46" w:rsidRPr="00267B46" w:rsidRDefault="00267B46" w:rsidP="00CA4E79">
      <w:pPr>
        <w:pStyle w:val="ListParagraph"/>
        <w:numPr>
          <w:ilvl w:val="0"/>
          <w:numId w:val="49"/>
        </w:numPr>
        <w:rPr>
          <w:rFonts w:ascii="MetricHPE Light" w:hAnsi="MetricHPE Light"/>
          <w:lang w:val="en"/>
        </w:rPr>
      </w:pPr>
      <w:r w:rsidRPr="00267B46">
        <w:rPr>
          <w:rFonts w:ascii="MetricHPE Light" w:hAnsi="MetricHPE Light"/>
          <w:lang w:val="en"/>
        </w:rPr>
        <w:t>The Font Software, modified or unmodified, in part or in whole, must be distributed entirely under this license, and must not be distributed under any other license. The requirement for fonts to remain under this license does not apply to any document created using the Font Software.</w:t>
      </w:r>
    </w:p>
    <w:p w14:paraId="0B197CF6"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6BDB8EC1" w14:textId="77777777" w:rsidR="00267B46" w:rsidRPr="00267B46" w:rsidRDefault="00267B46" w:rsidP="00267B46">
      <w:pPr>
        <w:rPr>
          <w:rFonts w:ascii="MetricHPE Light" w:hAnsi="MetricHPE Light"/>
          <w:lang w:val="en"/>
        </w:rPr>
      </w:pPr>
      <w:r w:rsidRPr="00267B46">
        <w:rPr>
          <w:rFonts w:ascii="MetricHPE Light" w:hAnsi="MetricHPE Light"/>
          <w:lang w:val="en"/>
        </w:rPr>
        <w:t>TERMINATION</w:t>
      </w:r>
    </w:p>
    <w:p w14:paraId="61007474" w14:textId="77777777" w:rsidR="00267B46" w:rsidRPr="00267B46" w:rsidRDefault="00267B46" w:rsidP="00267B46">
      <w:pPr>
        <w:rPr>
          <w:rFonts w:ascii="MetricHPE Light" w:hAnsi="MetricHPE Light"/>
          <w:lang w:val="en"/>
        </w:rPr>
      </w:pPr>
    </w:p>
    <w:p w14:paraId="7E02E570" w14:textId="2645BBC1" w:rsidR="00267B46" w:rsidRPr="00267B46" w:rsidRDefault="00267B46" w:rsidP="00267B46">
      <w:pPr>
        <w:rPr>
          <w:rFonts w:ascii="MetricHPE Light" w:hAnsi="MetricHPE Light"/>
          <w:lang w:val="en"/>
        </w:rPr>
      </w:pPr>
      <w:r w:rsidRPr="00267B46">
        <w:rPr>
          <w:rFonts w:ascii="MetricHPE Light" w:hAnsi="MetricHPE Light"/>
          <w:lang w:val="en"/>
        </w:rPr>
        <w:t xml:space="preserve">This license becomes null and void if </w:t>
      </w:r>
      <w:r>
        <w:rPr>
          <w:rFonts w:ascii="MetricHPE Light" w:hAnsi="MetricHPE Light"/>
          <w:lang w:val="en"/>
        </w:rPr>
        <w:t>any of the above conditions are</w:t>
      </w:r>
      <w:r w:rsidRPr="00267B46">
        <w:rPr>
          <w:rFonts w:ascii="MetricHPE Light" w:hAnsi="MetricHPE Light"/>
          <w:lang w:val="en"/>
        </w:rPr>
        <w:t xml:space="preserve"> not met.</w:t>
      </w:r>
    </w:p>
    <w:p w14:paraId="5028ED73" w14:textId="77777777" w:rsidR="00267B46" w:rsidRPr="00267B46" w:rsidRDefault="00267B46" w:rsidP="00267B46">
      <w:pPr>
        <w:rPr>
          <w:rFonts w:ascii="MetricHPE Light" w:hAnsi="MetricHPE Light"/>
          <w:lang w:val="en"/>
        </w:rPr>
      </w:pPr>
      <w:r w:rsidRPr="00267B46">
        <w:rPr>
          <w:rFonts w:ascii="MetricHPE Light" w:hAnsi="MetricHPE Light"/>
          <w:lang w:val="en"/>
        </w:rPr>
        <w:t xml:space="preserve"> </w:t>
      </w:r>
    </w:p>
    <w:p w14:paraId="4D2A470B" w14:textId="77777777" w:rsidR="00267B46" w:rsidRPr="00267B46" w:rsidRDefault="00267B46" w:rsidP="00267B46">
      <w:pPr>
        <w:rPr>
          <w:rFonts w:ascii="MetricHPE Light" w:hAnsi="MetricHPE Light"/>
          <w:lang w:val="en"/>
        </w:rPr>
      </w:pPr>
      <w:r w:rsidRPr="00267B46">
        <w:rPr>
          <w:rFonts w:ascii="MetricHPE Light" w:hAnsi="MetricHPE Light"/>
          <w:lang w:val="en"/>
        </w:rPr>
        <w:t>DISCLAIMER</w:t>
      </w:r>
    </w:p>
    <w:p w14:paraId="69F44AE8" w14:textId="77777777" w:rsidR="00267B46" w:rsidRPr="00267B46" w:rsidRDefault="00267B46" w:rsidP="00267B46">
      <w:pPr>
        <w:rPr>
          <w:rFonts w:ascii="MetricHPE Light" w:hAnsi="MetricHPE Light"/>
          <w:lang w:val="en"/>
        </w:rPr>
      </w:pPr>
    </w:p>
    <w:p w14:paraId="14515648" w14:textId="557D58DE" w:rsidR="00267B46" w:rsidRDefault="00267B46" w:rsidP="00267B46">
      <w:pPr>
        <w:rPr>
          <w:rFonts w:ascii="MetricHPE Light" w:hAnsi="MetricHPE Light"/>
          <w:lang w:val="en"/>
        </w:rPr>
      </w:pPr>
      <w:r w:rsidRPr="00267B46">
        <w:rPr>
          <w:rFonts w:ascii="MetricHPE Light" w:hAnsi="MetricHPE Light"/>
          <w:lang w:val="en"/>
        </w:rPr>
        <w:t>THE FONT SOFTWARE IS PROVIDED "AS IS"</w:t>
      </w:r>
      <w:r>
        <w:rPr>
          <w:rFonts w:ascii="MetricHPE Light" w:hAnsi="MetricHPE Light"/>
          <w:lang w:val="en"/>
        </w:rPr>
        <w:t>, WITHOUT WARRANTY OF ANY KIND,</w:t>
      </w:r>
      <w:r w:rsidRPr="00267B46">
        <w:rPr>
          <w:rFonts w:ascii="MetricHPE Light" w:hAnsi="MetricHPE Light"/>
          <w:lang w:val="en"/>
        </w:rPr>
        <w:t xml:space="preserve"> EXPRESS OR IMPLIED, INCLUDING BUT N</w:t>
      </w:r>
      <w:r>
        <w:rPr>
          <w:rFonts w:ascii="MetricHPE Light" w:hAnsi="MetricHPE Light"/>
          <w:lang w:val="en"/>
        </w:rPr>
        <w:t>OT LIMITED TO ANY WARRANTIES OF</w:t>
      </w:r>
      <w:r w:rsidRPr="00267B46">
        <w:rPr>
          <w:rFonts w:ascii="MetricHPE Light" w:hAnsi="MetricHPE Light"/>
          <w:lang w:val="en"/>
        </w:rPr>
        <w:t xml:space="preserve"> MERCHANTABILITY, FITNESS FOR A PARTICU</w:t>
      </w:r>
      <w:r>
        <w:rPr>
          <w:rFonts w:ascii="MetricHPE Light" w:hAnsi="MetricHPE Light"/>
          <w:lang w:val="en"/>
        </w:rPr>
        <w:t>LAR PURPOSE AND NONINFRINGEMENT</w:t>
      </w:r>
      <w:r w:rsidRPr="00267B46">
        <w:rPr>
          <w:rFonts w:ascii="MetricHPE Light" w:hAnsi="MetricHPE Light"/>
          <w:lang w:val="en"/>
        </w:rPr>
        <w:t xml:space="preserve"> OF COPYRIGHT, PATENT, TRADEMARK, OR OTH</w:t>
      </w:r>
      <w:r>
        <w:rPr>
          <w:rFonts w:ascii="MetricHPE Light" w:hAnsi="MetricHPE Light"/>
          <w:lang w:val="en"/>
        </w:rPr>
        <w:t>ER RIGHT. IN NO EVENT SHALL THE</w:t>
      </w:r>
      <w:r w:rsidRPr="00267B46">
        <w:rPr>
          <w:rFonts w:ascii="MetricHPE Light" w:hAnsi="MetricHPE Light"/>
          <w:lang w:val="en"/>
        </w:rPr>
        <w:t xml:space="preserve"> COPYRIGHT HOLDER BE LIABLE FOR ANY CLAIM, DAMAGES OR OTHER LI</w:t>
      </w:r>
      <w:r>
        <w:rPr>
          <w:rFonts w:ascii="MetricHPE Light" w:hAnsi="MetricHPE Light"/>
          <w:lang w:val="en"/>
        </w:rPr>
        <w:t>ABILITY,</w:t>
      </w:r>
      <w:r w:rsidRPr="00267B46">
        <w:rPr>
          <w:rFonts w:ascii="MetricHPE Light" w:hAnsi="MetricHPE Light"/>
          <w:lang w:val="en"/>
        </w:rPr>
        <w:t xml:space="preserve"> INCLUDING ANY GENERAL, SPECIAL, INDIREC</w:t>
      </w:r>
      <w:r>
        <w:rPr>
          <w:rFonts w:ascii="MetricHPE Light" w:hAnsi="MetricHPE Light"/>
          <w:lang w:val="en"/>
        </w:rPr>
        <w:t>T, INCIDENTAL, OR CONSEQUENTIAL</w:t>
      </w:r>
      <w:r w:rsidRPr="00267B46">
        <w:rPr>
          <w:rFonts w:ascii="MetricHPE Light" w:hAnsi="MetricHPE Light"/>
          <w:lang w:val="en"/>
        </w:rPr>
        <w:t xml:space="preserve"> DAMAGES, WHETHER IN AN ACTION OF CONTR</w:t>
      </w:r>
      <w:r>
        <w:rPr>
          <w:rFonts w:ascii="MetricHPE Light" w:hAnsi="MetricHPE Light"/>
          <w:lang w:val="en"/>
        </w:rPr>
        <w:t>ACT, TORT OR OTHERWISE, ARISING</w:t>
      </w:r>
      <w:r w:rsidRPr="00267B46">
        <w:rPr>
          <w:rFonts w:ascii="MetricHPE Light" w:hAnsi="MetricHPE Light"/>
          <w:lang w:val="en"/>
        </w:rPr>
        <w:t xml:space="preserve"> FROM, OUT OF THE USE OR INABILITY T</w:t>
      </w:r>
      <w:r>
        <w:rPr>
          <w:rFonts w:ascii="MetricHPE Light" w:hAnsi="MetricHPE Light"/>
          <w:lang w:val="en"/>
        </w:rPr>
        <w:t>O USE THE FONT SOFTWARE OR FROM</w:t>
      </w:r>
      <w:r w:rsidRPr="00267B46">
        <w:rPr>
          <w:rFonts w:ascii="MetricHPE Light" w:hAnsi="MetricHPE Light"/>
          <w:lang w:val="en"/>
        </w:rPr>
        <w:t xml:space="preserve"> OTHER DEALINGS IN THE FONT SOFTWARE.</w:t>
      </w:r>
    </w:p>
    <w:p w14:paraId="690187C0" w14:textId="77777777" w:rsidR="00267B46" w:rsidRDefault="00267B46" w:rsidP="00242B96">
      <w:pPr>
        <w:rPr>
          <w:rFonts w:ascii="MetricHPE Light" w:hAnsi="MetricHPE Light"/>
          <w:lang w:val="en"/>
        </w:rPr>
      </w:pPr>
    </w:p>
    <w:p w14:paraId="339D4391" w14:textId="68CA0F63" w:rsidR="00FD438A" w:rsidRPr="00267B46" w:rsidRDefault="00C2527E" w:rsidP="00267B46">
      <w:pPr>
        <w:pStyle w:val="Heading2"/>
        <w:rPr>
          <w:rFonts w:ascii="MetricHPE Semibold" w:hAnsi="MetricHPE Semibold"/>
          <w:color w:val="auto"/>
          <w:sz w:val="24"/>
          <w:szCs w:val="24"/>
        </w:rPr>
      </w:pPr>
      <w:r w:rsidRPr="00267B46">
        <w:rPr>
          <w:rFonts w:ascii="MetricHPE Semibold" w:hAnsi="MetricHPE Semibold"/>
          <w:color w:val="auto"/>
          <w:sz w:val="24"/>
          <w:szCs w:val="24"/>
        </w:rPr>
        <w:t xml:space="preserve">The </w:t>
      </w:r>
      <w:proofErr w:type="spellStart"/>
      <w:r w:rsidRPr="00267B46">
        <w:rPr>
          <w:rFonts w:ascii="MetricHPE Semibold" w:hAnsi="MetricHPE Semibold"/>
          <w:color w:val="auto"/>
          <w:sz w:val="24"/>
          <w:szCs w:val="24"/>
        </w:rPr>
        <w:t>Zope</w:t>
      </w:r>
      <w:proofErr w:type="spellEnd"/>
      <w:r w:rsidRPr="00267B46">
        <w:rPr>
          <w:rFonts w:ascii="MetricHPE Semibold" w:hAnsi="MetricHPE Semibold"/>
          <w:color w:val="auto"/>
          <w:sz w:val="24"/>
          <w:szCs w:val="24"/>
        </w:rPr>
        <w:t xml:space="preserve"> Public License, version 2.0 (ZPL-2.0)</w:t>
      </w:r>
    </w:p>
    <w:p w14:paraId="7F27A052" w14:textId="20AE57C2" w:rsidR="00C2527E" w:rsidRDefault="00C2527E" w:rsidP="00242B96">
      <w:pPr>
        <w:rPr>
          <w:rFonts w:ascii="MetricHPE Light" w:hAnsi="MetricHPE Light"/>
          <w:lang w:val="en"/>
        </w:rPr>
      </w:pPr>
      <w:r>
        <w:rPr>
          <w:rFonts w:ascii="MetricHPE Light" w:hAnsi="MetricHPE Light"/>
          <w:lang w:val="en"/>
        </w:rPr>
        <w:t xml:space="preserve">Source: </w:t>
      </w:r>
      <w:hyperlink r:id="rId33" w:history="1">
        <w:r w:rsidRPr="00B07A12">
          <w:rPr>
            <w:rStyle w:val="Hyperlink"/>
            <w:rFonts w:ascii="MetricHPE Light" w:hAnsi="MetricHPE Light"/>
            <w:lang w:val="en"/>
          </w:rPr>
          <w:t>https://opensource.org/licenses/ZPL-2.0</w:t>
        </w:r>
      </w:hyperlink>
      <w:r>
        <w:rPr>
          <w:rFonts w:ascii="MetricHPE Light" w:hAnsi="MetricHPE Light"/>
          <w:lang w:val="en"/>
        </w:rPr>
        <w:t>.</w:t>
      </w:r>
    </w:p>
    <w:p w14:paraId="057971C9" w14:textId="77777777" w:rsidR="00C2527E" w:rsidRPr="00C2527E" w:rsidRDefault="00C2527E" w:rsidP="00C2527E">
      <w:pPr>
        <w:rPr>
          <w:rFonts w:ascii="MetricHPE Light" w:hAnsi="MetricHPE Light"/>
          <w:lang w:val="en"/>
        </w:rPr>
      </w:pPr>
      <w:proofErr w:type="spellStart"/>
      <w:r w:rsidRPr="00C2527E">
        <w:rPr>
          <w:rFonts w:ascii="MetricHPE Light" w:hAnsi="MetricHPE Light"/>
          <w:lang w:val="en"/>
        </w:rPr>
        <w:t>Zope</w:t>
      </w:r>
      <w:proofErr w:type="spellEnd"/>
      <w:r w:rsidRPr="00C2527E">
        <w:rPr>
          <w:rFonts w:ascii="MetricHPE Light" w:hAnsi="MetricHPE Light"/>
          <w:lang w:val="en"/>
        </w:rPr>
        <w:t xml:space="preserve"> Public License (ZPL) Version 2.0</w:t>
      </w:r>
    </w:p>
    <w:p w14:paraId="1F0EECD6" w14:textId="77777777" w:rsidR="00C2527E" w:rsidRPr="00C2527E" w:rsidRDefault="00C2527E" w:rsidP="00C2527E">
      <w:pPr>
        <w:rPr>
          <w:rFonts w:ascii="MetricHPE Light" w:hAnsi="MetricHPE Light"/>
          <w:lang w:val="en"/>
        </w:rPr>
      </w:pPr>
      <w:r w:rsidRPr="00C2527E">
        <w:rPr>
          <w:rFonts w:ascii="MetricHPE Light" w:hAnsi="MetricHPE Light"/>
          <w:lang w:val="en"/>
        </w:rPr>
        <w:t>-----------------------------------------------</w:t>
      </w:r>
    </w:p>
    <w:p w14:paraId="1AA085CB" w14:textId="77777777" w:rsidR="00C2527E" w:rsidRPr="00C2527E" w:rsidRDefault="00C2527E" w:rsidP="00C2527E">
      <w:pPr>
        <w:rPr>
          <w:rFonts w:ascii="MetricHPE Light" w:hAnsi="MetricHPE Light"/>
          <w:lang w:val="en"/>
        </w:rPr>
      </w:pPr>
    </w:p>
    <w:p w14:paraId="04CF952D" w14:textId="4556F017" w:rsidR="00C2527E" w:rsidRPr="00C2527E" w:rsidRDefault="00C2527E" w:rsidP="00C2527E">
      <w:pPr>
        <w:rPr>
          <w:rFonts w:ascii="MetricHPE Light" w:hAnsi="MetricHPE Light"/>
          <w:lang w:val="en"/>
        </w:rPr>
      </w:pPr>
      <w:r w:rsidRPr="00C2527E">
        <w:rPr>
          <w:rFonts w:ascii="MetricHPE Light" w:hAnsi="MetricHPE Light"/>
          <w:lang w:val="en"/>
        </w:rPr>
        <w:t>This software is Copyrigh</w:t>
      </w:r>
      <w:r>
        <w:rPr>
          <w:rFonts w:ascii="MetricHPE Light" w:hAnsi="MetricHPE Light"/>
          <w:lang w:val="en"/>
        </w:rPr>
        <w:t xml:space="preserve">t (c) </w:t>
      </w:r>
      <w:proofErr w:type="spellStart"/>
      <w:r>
        <w:rPr>
          <w:rFonts w:ascii="MetricHPE Light" w:hAnsi="MetricHPE Light"/>
          <w:lang w:val="en"/>
        </w:rPr>
        <w:t>Zope</w:t>
      </w:r>
      <w:proofErr w:type="spellEnd"/>
      <w:r>
        <w:rPr>
          <w:rFonts w:ascii="MetricHPE Light" w:hAnsi="MetricHPE Light"/>
          <w:lang w:val="en"/>
        </w:rPr>
        <w:t xml:space="preserve"> Corporation (tm) and </w:t>
      </w:r>
      <w:r w:rsidRPr="00C2527E">
        <w:rPr>
          <w:rFonts w:ascii="MetricHPE Light" w:hAnsi="MetricHPE Light"/>
          <w:lang w:val="en"/>
        </w:rPr>
        <w:t>Contributors. All rights reserved.</w:t>
      </w:r>
    </w:p>
    <w:p w14:paraId="2A9A9E10" w14:textId="77777777" w:rsidR="00C2527E" w:rsidRPr="00C2527E" w:rsidRDefault="00C2527E" w:rsidP="00C2527E">
      <w:pPr>
        <w:rPr>
          <w:rFonts w:ascii="MetricHPE Light" w:hAnsi="MetricHPE Light"/>
          <w:lang w:val="en"/>
        </w:rPr>
      </w:pPr>
    </w:p>
    <w:p w14:paraId="4486F023" w14:textId="4DA7ECBB" w:rsidR="00C2527E" w:rsidRPr="00C2527E" w:rsidRDefault="00C2527E" w:rsidP="00C2527E">
      <w:pPr>
        <w:rPr>
          <w:rFonts w:ascii="MetricHPE Light" w:hAnsi="MetricHPE Light"/>
          <w:lang w:val="en"/>
        </w:rPr>
      </w:pPr>
      <w:r w:rsidRPr="00C2527E">
        <w:rPr>
          <w:rFonts w:ascii="MetricHPE Light" w:hAnsi="MetricHPE Light"/>
          <w:lang w:val="en"/>
        </w:rPr>
        <w:t>This license has been certif</w:t>
      </w:r>
      <w:r>
        <w:rPr>
          <w:rFonts w:ascii="MetricHPE Light" w:hAnsi="MetricHPE Light"/>
          <w:lang w:val="en"/>
        </w:rPr>
        <w:t xml:space="preserve">ied as open source. It has also </w:t>
      </w:r>
      <w:r w:rsidRPr="00C2527E">
        <w:rPr>
          <w:rFonts w:ascii="MetricHPE Light" w:hAnsi="MetricHPE Light"/>
          <w:lang w:val="en"/>
        </w:rPr>
        <w:t>be</w:t>
      </w:r>
      <w:r>
        <w:rPr>
          <w:rFonts w:ascii="MetricHPE Light" w:hAnsi="MetricHPE Light"/>
          <w:lang w:val="en"/>
        </w:rPr>
        <w:t xml:space="preserve">en designated as GPL compatible by the Free Software </w:t>
      </w:r>
      <w:r w:rsidRPr="00C2527E">
        <w:rPr>
          <w:rFonts w:ascii="MetricHPE Light" w:hAnsi="MetricHPE Light"/>
          <w:lang w:val="en"/>
        </w:rPr>
        <w:t>Foundation (FSF).</w:t>
      </w:r>
    </w:p>
    <w:p w14:paraId="07B74350" w14:textId="77777777" w:rsidR="00C2527E" w:rsidRPr="00C2527E" w:rsidRDefault="00C2527E" w:rsidP="00C2527E">
      <w:pPr>
        <w:rPr>
          <w:rFonts w:ascii="MetricHPE Light" w:hAnsi="MetricHPE Light"/>
          <w:lang w:val="en"/>
        </w:rPr>
      </w:pPr>
    </w:p>
    <w:p w14:paraId="3B9CA82E" w14:textId="2EFBB006" w:rsidR="00C2527E" w:rsidRPr="00C2527E" w:rsidRDefault="00C2527E" w:rsidP="00C2527E">
      <w:pPr>
        <w:rPr>
          <w:rFonts w:ascii="MetricHPE Light" w:hAnsi="MetricHPE Light"/>
          <w:lang w:val="en"/>
        </w:rPr>
      </w:pPr>
      <w:r w:rsidRPr="00C2527E">
        <w:rPr>
          <w:rFonts w:ascii="MetricHPE Light" w:hAnsi="MetricHPE Light"/>
          <w:lang w:val="en"/>
        </w:rPr>
        <w:lastRenderedPageBreak/>
        <w:t>Redistribution and use in s</w:t>
      </w:r>
      <w:r>
        <w:rPr>
          <w:rFonts w:ascii="MetricHPE Light" w:hAnsi="MetricHPE Light"/>
          <w:lang w:val="en"/>
        </w:rPr>
        <w:t xml:space="preserve">ource and binary forms, with or </w:t>
      </w:r>
      <w:r w:rsidRPr="00C2527E">
        <w:rPr>
          <w:rFonts w:ascii="MetricHPE Light" w:hAnsi="MetricHPE Light"/>
          <w:lang w:val="en"/>
        </w:rPr>
        <w:t>without modification, are permitted provid</w:t>
      </w:r>
      <w:r>
        <w:rPr>
          <w:rFonts w:ascii="MetricHPE Light" w:hAnsi="MetricHPE Light"/>
          <w:lang w:val="en"/>
        </w:rPr>
        <w:t xml:space="preserve">ed that the </w:t>
      </w:r>
      <w:r w:rsidRPr="00C2527E">
        <w:rPr>
          <w:rFonts w:ascii="MetricHPE Light" w:hAnsi="MetricHPE Light"/>
          <w:lang w:val="en"/>
        </w:rPr>
        <w:t>following conditions are met:</w:t>
      </w:r>
    </w:p>
    <w:p w14:paraId="03ECC8F4" w14:textId="77777777" w:rsidR="00C2527E" w:rsidRPr="00C2527E" w:rsidRDefault="00C2527E" w:rsidP="00C2527E">
      <w:pPr>
        <w:rPr>
          <w:rFonts w:ascii="MetricHPE Light" w:hAnsi="MetricHPE Light"/>
          <w:lang w:val="en"/>
        </w:rPr>
      </w:pPr>
    </w:p>
    <w:p w14:paraId="10AC4AD9" w14:textId="1BF08181"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Redistributions in source code must retain the above copyright notice, this list of conditions, and the following disclaimer.</w:t>
      </w:r>
    </w:p>
    <w:p w14:paraId="3CC00E9F" w14:textId="77777777" w:rsidR="00C2527E" w:rsidRPr="00C2527E" w:rsidRDefault="00C2527E" w:rsidP="00C2527E">
      <w:pPr>
        <w:rPr>
          <w:rFonts w:ascii="MetricHPE Light" w:hAnsi="MetricHPE Light"/>
          <w:lang w:val="en"/>
        </w:rPr>
      </w:pPr>
    </w:p>
    <w:p w14:paraId="531C54A1" w14:textId="42AE1F5A"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Redistributions in binary form must reproduce the above copyright notice, this list of conditions, and the following disclaimer in the documentation and/or other materials provided with the distribution.</w:t>
      </w:r>
    </w:p>
    <w:p w14:paraId="00E78ED1" w14:textId="77777777" w:rsidR="00C2527E" w:rsidRPr="00C2527E" w:rsidRDefault="00C2527E" w:rsidP="00C2527E">
      <w:pPr>
        <w:rPr>
          <w:rFonts w:ascii="MetricHPE Light" w:hAnsi="MetricHPE Light"/>
          <w:lang w:val="en"/>
        </w:rPr>
      </w:pPr>
    </w:p>
    <w:p w14:paraId="1A354B51" w14:textId="6DA2FCA3"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 xml:space="preserve">The name </w:t>
      </w:r>
      <w:proofErr w:type="spellStart"/>
      <w:r w:rsidRPr="00864458">
        <w:rPr>
          <w:rFonts w:ascii="MetricHPE Light" w:hAnsi="MetricHPE Light"/>
          <w:lang w:val="en"/>
        </w:rPr>
        <w:t>Zope</w:t>
      </w:r>
      <w:proofErr w:type="spellEnd"/>
      <w:r w:rsidRPr="00864458">
        <w:rPr>
          <w:rFonts w:ascii="MetricHPE Light" w:hAnsi="MetricHPE Light"/>
          <w:lang w:val="en"/>
        </w:rPr>
        <w:t xml:space="preserve"> Corporation (tm) must not be used to endorse or promote products derived from this software without prior written permission from </w:t>
      </w:r>
      <w:proofErr w:type="spellStart"/>
      <w:r w:rsidRPr="00864458">
        <w:rPr>
          <w:rFonts w:ascii="MetricHPE Light" w:hAnsi="MetricHPE Light"/>
          <w:lang w:val="en"/>
        </w:rPr>
        <w:t>Zope</w:t>
      </w:r>
      <w:proofErr w:type="spellEnd"/>
      <w:r w:rsidRPr="00864458">
        <w:rPr>
          <w:rFonts w:ascii="MetricHPE Light" w:hAnsi="MetricHPE Light"/>
          <w:lang w:val="en"/>
        </w:rPr>
        <w:t xml:space="preserve"> Corporation.</w:t>
      </w:r>
    </w:p>
    <w:p w14:paraId="09971EAC" w14:textId="77777777" w:rsidR="00C2527E" w:rsidRPr="00C2527E" w:rsidRDefault="00C2527E" w:rsidP="00C2527E">
      <w:pPr>
        <w:rPr>
          <w:rFonts w:ascii="MetricHPE Light" w:hAnsi="MetricHPE Light"/>
          <w:lang w:val="en"/>
        </w:rPr>
      </w:pPr>
    </w:p>
    <w:p w14:paraId="530F73EA" w14:textId="3CCE498F"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 xml:space="preserve">The right to distribute this software or to use it for any purpose does not give you the right to use </w:t>
      </w:r>
      <w:proofErr w:type="spellStart"/>
      <w:r w:rsidRPr="00864458">
        <w:rPr>
          <w:rFonts w:ascii="MetricHPE Light" w:hAnsi="MetricHPE Light"/>
          <w:lang w:val="en"/>
        </w:rPr>
        <w:t>Servicemarks</w:t>
      </w:r>
      <w:proofErr w:type="spellEnd"/>
      <w:r w:rsidRPr="00864458">
        <w:rPr>
          <w:rFonts w:ascii="MetricHPE Light" w:hAnsi="MetricHPE Light"/>
          <w:lang w:val="en"/>
        </w:rPr>
        <w:t xml:space="preserve"> (</w:t>
      </w:r>
      <w:proofErr w:type="spellStart"/>
      <w:r w:rsidRPr="00864458">
        <w:rPr>
          <w:rFonts w:ascii="MetricHPE Light" w:hAnsi="MetricHPE Light"/>
          <w:lang w:val="en"/>
        </w:rPr>
        <w:t>sm</w:t>
      </w:r>
      <w:proofErr w:type="spellEnd"/>
      <w:r w:rsidRPr="00864458">
        <w:rPr>
          <w:rFonts w:ascii="MetricHPE Light" w:hAnsi="MetricHPE Light"/>
          <w:lang w:val="en"/>
        </w:rPr>
        <w:t xml:space="preserve">) or Trademarks (tm) of </w:t>
      </w:r>
      <w:proofErr w:type="spellStart"/>
      <w:r w:rsidRPr="00864458">
        <w:rPr>
          <w:rFonts w:ascii="MetricHPE Light" w:hAnsi="MetricHPE Light"/>
          <w:lang w:val="en"/>
        </w:rPr>
        <w:t>Zope</w:t>
      </w:r>
      <w:proofErr w:type="spellEnd"/>
      <w:r w:rsidRPr="00864458">
        <w:rPr>
          <w:rFonts w:ascii="MetricHPE Light" w:hAnsi="MetricHPE Light"/>
          <w:lang w:val="en"/>
        </w:rPr>
        <w:t xml:space="preserve"> Corporation. Use of them is covered in a separate agreement (see http://www.zope.com/Marks).</w:t>
      </w:r>
    </w:p>
    <w:p w14:paraId="12DEADE1" w14:textId="77777777" w:rsidR="00C2527E" w:rsidRPr="00C2527E" w:rsidRDefault="00C2527E" w:rsidP="00C2527E">
      <w:pPr>
        <w:rPr>
          <w:rFonts w:ascii="MetricHPE Light" w:hAnsi="MetricHPE Light"/>
          <w:lang w:val="en"/>
        </w:rPr>
      </w:pPr>
    </w:p>
    <w:p w14:paraId="4286A218" w14:textId="5FD82A70" w:rsidR="00C2527E" w:rsidRPr="00864458" w:rsidRDefault="00C2527E" w:rsidP="00CA4E79">
      <w:pPr>
        <w:pStyle w:val="ListParagraph"/>
        <w:numPr>
          <w:ilvl w:val="0"/>
          <w:numId w:val="45"/>
        </w:numPr>
        <w:rPr>
          <w:rFonts w:ascii="MetricHPE Light" w:hAnsi="MetricHPE Light"/>
          <w:lang w:val="en"/>
        </w:rPr>
      </w:pPr>
      <w:r w:rsidRPr="00864458">
        <w:rPr>
          <w:rFonts w:ascii="MetricHPE Light" w:hAnsi="MetricHPE Light"/>
          <w:lang w:val="en"/>
        </w:rPr>
        <w:t>If any files are modified, you must cause the modified files to carry prominent notices stating that you changed the files and the date of any change.</w:t>
      </w:r>
    </w:p>
    <w:p w14:paraId="4205394D" w14:textId="77777777" w:rsidR="00C2527E" w:rsidRPr="00C2527E" w:rsidRDefault="00C2527E" w:rsidP="00C2527E">
      <w:pPr>
        <w:rPr>
          <w:rFonts w:ascii="MetricHPE Light" w:hAnsi="MetricHPE Light"/>
          <w:lang w:val="en"/>
        </w:rPr>
      </w:pPr>
    </w:p>
    <w:p w14:paraId="5D741CDB" w14:textId="77777777" w:rsidR="00C2527E" w:rsidRPr="00C2527E" w:rsidRDefault="00C2527E" w:rsidP="00C2527E">
      <w:pPr>
        <w:rPr>
          <w:rFonts w:ascii="MetricHPE Light" w:hAnsi="MetricHPE Light"/>
          <w:lang w:val="en"/>
        </w:rPr>
      </w:pPr>
      <w:r w:rsidRPr="00C2527E">
        <w:rPr>
          <w:rFonts w:ascii="MetricHPE Light" w:hAnsi="MetricHPE Light"/>
          <w:lang w:val="en"/>
        </w:rPr>
        <w:t>Disclaimer</w:t>
      </w:r>
    </w:p>
    <w:p w14:paraId="4A83EE40" w14:textId="77777777" w:rsidR="00C2527E" w:rsidRPr="00C2527E" w:rsidRDefault="00C2527E" w:rsidP="00C2527E">
      <w:pPr>
        <w:rPr>
          <w:rFonts w:ascii="MetricHPE Light" w:hAnsi="MetricHPE Light"/>
          <w:lang w:val="en"/>
        </w:rPr>
      </w:pPr>
    </w:p>
    <w:p w14:paraId="7B933B0E" w14:textId="51454856" w:rsidR="00C2527E" w:rsidRPr="00C2527E" w:rsidRDefault="00C2527E" w:rsidP="00C2527E">
      <w:pPr>
        <w:rPr>
          <w:rFonts w:ascii="MetricHPE Light" w:hAnsi="MetricHPE Light"/>
          <w:lang w:val="en"/>
        </w:rPr>
      </w:pPr>
      <w:r w:rsidRPr="00C2527E">
        <w:rPr>
          <w:rFonts w:ascii="MetricHPE Light" w:hAnsi="MetricHPE Light"/>
          <w:lang w:val="en"/>
        </w:rPr>
        <w:t>THIS SOFTWARE IS PROVIDE</w:t>
      </w:r>
      <w:r>
        <w:rPr>
          <w:rFonts w:ascii="MetricHPE Light" w:hAnsi="MetricHPE Light"/>
          <w:lang w:val="en"/>
        </w:rPr>
        <w:t xml:space="preserve">D BY ZOPE CORPORATION ``AS IS'' </w:t>
      </w:r>
      <w:r w:rsidRPr="00C2527E">
        <w:rPr>
          <w:rFonts w:ascii="MetricHPE Light" w:hAnsi="MetricHPE Light"/>
          <w:lang w:val="en"/>
        </w:rPr>
        <w:t>AND ANY EXPRESSED OR IMP</w:t>
      </w:r>
      <w:r>
        <w:rPr>
          <w:rFonts w:ascii="MetricHPE Light" w:hAnsi="MetricHPE Light"/>
          <w:lang w:val="en"/>
        </w:rPr>
        <w:t xml:space="preserve">LIED WARRANTIES, INCLUDING, BUT </w:t>
      </w:r>
      <w:r w:rsidRPr="00C2527E">
        <w:rPr>
          <w:rFonts w:ascii="MetricHPE Light" w:hAnsi="MetricHPE Light"/>
          <w:lang w:val="en"/>
        </w:rPr>
        <w:t>NOT LIMITED TO, THE IMPLIE</w:t>
      </w:r>
      <w:r>
        <w:rPr>
          <w:rFonts w:ascii="MetricHPE Light" w:hAnsi="MetricHPE Light"/>
          <w:lang w:val="en"/>
        </w:rPr>
        <w:t xml:space="preserve">D WARRANTIES OF MERCHANTABILITY </w:t>
      </w:r>
      <w:r w:rsidRPr="00C2527E">
        <w:rPr>
          <w:rFonts w:ascii="MetricHPE Light" w:hAnsi="MetricHPE Light"/>
          <w:lang w:val="en"/>
        </w:rPr>
        <w:t>AND FITNESS FOR A PARTICU</w:t>
      </w:r>
      <w:r>
        <w:rPr>
          <w:rFonts w:ascii="MetricHPE Light" w:hAnsi="MetricHPE Light"/>
          <w:lang w:val="en"/>
        </w:rPr>
        <w:t xml:space="preserve">LAR PURPOSE ARE DISCLAIMED.  IN </w:t>
      </w:r>
      <w:r w:rsidRPr="00C2527E">
        <w:rPr>
          <w:rFonts w:ascii="MetricHPE Light" w:hAnsi="MetricHPE Light"/>
          <w:lang w:val="en"/>
        </w:rPr>
        <w:t>NO EVENT SHALL ZOPE CORPORATION OR ITS CON</w:t>
      </w:r>
      <w:r>
        <w:rPr>
          <w:rFonts w:ascii="MetricHPE Light" w:hAnsi="MetricHPE Light"/>
          <w:lang w:val="en"/>
        </w:rPr>
        <w:t xml:space="preserve">TRIBUTORS BE </w:t>
      </w:r>
      <w:r w:rsidRPr="00C2527E">
        <w:rPr>
          <w:rFonts w:ascii="MetricHPE Light" w:hAnsi="MetricHPE Light"/>
          <w:lang w:val="en"/>
        </w:rPr>
        <w:t>LIABLE FOR ANY DIRECT,</w:t>
      </w:r>
      <w:r>
        <w:rPr>
          <w:rFonts w:ascii="MetricHPE Light" w:hAnsi="MetricHPE Light"/>
          <w:lang w:val="en"/>
        </w:rPr>
        <w:t xml:space="preserve"> INDIRECT, INCIDENTAL, SPECIAL, </w:t>
      </w:r>
      <w:r w:rsidRPr="00C2527E">
        <w:rPr>
          <w:rFonts w:ascii="MetricHPE Light" w:hAnsi="MetricHPE Light"/>
          <w:lang w:val="en"/>
        </w:rPr>
        <w:t>EXEMPLARY, OR CONSEQUENT</w:t>
      </w:r>
      <w:r>
        <w:rPr>
          <w:rFonts w:ascii="MetricHPE Light" w:hAnsi="MetricHPE Light"/>
          <w:lang w:val="en"/>
        </w:rPr>
        <w:t xml:space="preserve">IAL DAMAGES (INCLUDING, BUT NOT </w:t>
      </w:r>
      <w:r w:rsidRPr="00C2527E">
        <w:rPr>
          <w:rFonts w:ascii="MetricHPE Light" w:hAnsi="MetricHPE Light"/>
          <w:lang w:val="en"/>
        </w:rPr>
        <w:t>LIMITED TO, PROCUREMENT O</w:t>
      </w:r>
      <w:r>
        <w:rPr>
          <w:rFonts w:ascii="MetricHPE Light" w:hAnsi="MetricHPE Light"/>
          <w:lang w:val="en"/>
        </w:rPr>
        <w:t xml:space="preserve">F SUBSTITUTE GOODS OR SERVICES; </w:t>
      </w:r>
      <w:r w:rsidRPr="00C2527E">
        <w:rPr>
          <w:rFonts w:ascii="MetricHPE Light" w:hAnsi="MetricHPE Light"/>
          <w:lang w:val="en"/>
        </w:rPr>
        <w:t>LOSS OF USE, DATA, OR PRO</w:t>
      </w:r>
      <w:r>
        <w:rPr>
          <w:rFonts w:ascii="MetricHPE Light" w:hAnsi="MetricHPE Light"/>
          <w:lang w:val="en"/>
        </w:rPr>
        <w:t xml:space="preserve">FITS; OR BUSINESS INTERRUPTION) </w:t>
      </w:r>
      <w:r w:rsidRPr="00C2527E">
        <w:rPr>
          <w:rFonts w:ascii="MetricHPE Light" w:hAnsi="MetricHPE Light"/>
          <w:lang w:val="en"/>
        </w:rPr>
        <w:t xml:space="preserve">HOWEVER CAUSED AND ON ANY </w:t>
      </w:r>
      <w:r>
        <w:rPr>
          <w:rFonts w:ascii="MetricHPE Light" w:hAnsi="MetricHPE Light"/>
          <w:lang w:val="en"/>
        </w:rPr>
        <w:t xml:space="preserve">THEORY OF LIABILITY, WHETHER IN </w:t>
      </w:r>
      <w:r w:rsidRPr="00C2527E">
        <w:rPr>
          <w:rFonts w:ascii="MetricHPE Light" w:hAnsi="MetricHPE Light"/>
          <w:lang w:val="en"/>
        </w:rPr>
        <w:t>CONTRACT, STRICT LIABILITY</w:t>
      </w:r>
      <w:r>
        <w:rPr>
          <w:rFonts w:ascii="MetricHPE Light" w:hAnsi="MetricHPE Light"/>
          <w:lang w:val="en"/>
        </w:rPr>
        <w:t xml:space="preserve">, OR TORT (INCLUDING NEGLIGENCE </w:t>
      </w:r>
      <w:r w:rsidRPr="00C2527E">
        <w:rPr>
          <w:rFonts w:ascii="MetricHPE Light" w:hAnsi="MetricHPE Light"/>
          <w:lang w:val="en"/>
        </w:rPr>
        <w:t>OR OTHERWISE) ARISING IN</w:t>
      </w:r>
      <w:r>
        <w:rPr>
          <w:rFonts w:ascii="MetricHPE Light" w:hAnsi="MetricHPE Light"/>
          <w:lang w:val="en"/>
        </w:rPr>
        <w:t xml:space="preserve"> ANY WAY OUT OF THE USE OF THIS </w:t>
      </w:r>
      <w:r w:rsidRPr="00C2527E">
        <w:rPr>
          <w:rFonts w:ascii="MetricHPE Light" w:hAnsi="MetricHPE Light"/>
          <w:lang w:val="en"/>
        </w:rPr>
        <w:t>SOFTWARE, EVEN IF ADV</w:t>
      </w:r>
      <w:r>
        <w:rPr>
          <w:rFonts w:ascii="MetricHPE Light" w:hAnsi="MetricHPE Light"/>
          <w:lang w:val="en"/>
        </w:rPr>
        <w:t xml:space="preserve">ISED OF THE POSSIBILITY OF SUCH </w:t>
      </w:r>
      <w:r w:rsidRPr="00C2527E">
        <w:rPr>
          <w:rFonts w:ascii="MetricHPE Light" w:hAnsi="MetricHPE Light"/>
          <w:lang w:val="en"/>
        </w:rPr>
        <w:t>DAMAGE.</w:t>
      </w:r>
    </w:p>
    <w:p w14:paraId="5A4D8D88" w14:textId="77777777" w:rsidR="00C2527E" w:rsidRPr="00C2527E" w:rsidRDefault="00C2527E" w:rsidP="00C2527E">
      <w:pPr>
        <w:rPr>
          <w:rFonts w:ascii="MetricHPE Light" w:hAnsi="MetricHPE Light"/>
          <w:lang w:val="en"/>
        </w:rPr>
      </w:pPr>
    </w:p>
    <w:p w14:paraId="6C3B8793" w14:textId="77777777" w:rsidR="00C2527E" w:rsidRPr="00C2527E" w:rsidRDefault="00C2527E" w:rsidP="00C2527E">
      <w:pPr>
        <w:rPr>
          <w:rFonts w:ascii="MetricHPE Light" w:hAnsi="MetricHPE Light"/>
          <w:lang w:val="en"/>
        </w:rPr>
      </w:pPr>
    </w:p>
    <w:p w14:paraId="261C9C56" w14:textId="54C51735" w:rsidR="00C2527E" w:rsidRPr="00C2527E" w:rsidRDefault="00C2527E" w:rsidP="00C2527E">
      <w:pPr>
        <w:rPr>
          <w:rFonts w:ascii="MetricHPE Light" w:hAnsi="MetricHPE Light"/>
          <w:lang w:val="en"/>
        </w:rPr>
      </w:pPr>
      <w:r w:rsidRPr="00C2527E">
        <w:rPr>
          <w:rFonts w:ascii="MetricHPE Light" w:hAnsi="MetricHPE Light"/>
          <w:lang w:val="en"/>
        </w:rPr>
        <w:t>This software consist</w:t>
      </w:r>
      <w:r>
        <w:rPr>
          <w:rFonts w:ascii="MetricHPE Light" w:hAnsi="MetricHPE Light"/>
          <w:lang w:val="en"/>
        </w:rPr>
        <w:t xml:space="preserve">s of contributions made by </w:t>
      </w:r>
      <w:proofErr w:type="spellStart"/>
      <w:r>
        <w:rPr>
          <w:rFonts w:ascii="MetricHPE Light" w:hAnsi="MetricHPE Light"/>
          <w:lang w:val="en"/>
        </w:rPr>
        <w:t>Zope</w:t>
      </w:r>
      <w:proofErr w:type="spellEnd"/>
      <w:r>
        <w:rPr>
          <w:rFonts w:ascii="MetricHPE Light" w:hAnsi="MetricHPE Light"/>
          <w:lang w:val="en"/>
        </w:rPr>
        <w:t xml:space="preserve"> </w:t>
      </w:r>
      <w:r w:rsidRPr="00C2527E">
        <w:rPr>
          <w:rFonts w:ascii="MetricHPE Light" w:hAnsi="MetricHPE Light"/>
          <w:lang w:val="en"/>
        </w:rPr>
        <w:t>Corporation and man</w:t>
      </w:r>
      <w:r>
        <w:rPr>
          <w:rFonts w:ascii="MetricHPE Light" w:hAnsi="MetricHPE Light"/>
          <w:lang w:val="en"/>
        </w:rPr>
        <w:t xml:space="preserve">y individuals on behalf of </w:t>
      </w:r>
      <w:proofErr w:type="spellStart"/>
      <w:r>
        <w:rPr>
          <w:rFonts w:ascii="MetricHPE Light" w:hAnsi="MetricHPE Light"/>
          <w:lang w:val="en"/>
        </w:rPr>
        <w:t>Zope</w:t>
      </w:r>
      <w:proofErr w:type="spellEnd"/>
      <w:r>
        <w:rPr>
          <w:rFonts w:ascii="MetricHPE Light" w:hAnsi="MetricHPE Light"/>
          <w:lang w:val="en"/>
        </w:rPr>
        <w:t xml:space="preserve"> </w:t>
      </w:r>
      <w:r w:rsidRPr="00C2527E">
        <w:rPr>
          <w:rFonts w:ascii="MetricHPE Light" w:hAnsi="MetricHPE Light"/>
          <w:lang w:val="en"/>
        </w:rPr>
        <w:t>Corporation.  Specific</w:t>
      </w:r>
      <w:r>
        <w:rPr>
          <w:rFonts w:ascii="MetricHPE Light" w:hAnsi="MetricHPE Light"/>
          <w:lang w:val="en"/>
        </w:rPr>
        <w:t xml:space="preserve"> attributions are listed in the </w:t>
      </w:r>
      <w:r w:rsidRPr="00C2527E">
        <w:rPr>
          <w:rFonts w:ascii="MetricHPE Light" w:hAnsi="MetricHPE Light"/>
          <w:lang w:val="en"/>
        </w:rPr>
        <w:t>accompanying credits file.</w:t>
      </w:r>
    </w:p>
    <w:p w14:paraId="230019C0" w14:textId="77777777" w:rsidR="00C2527E" w:rsidRPr="00C36C7F" w:rsidRDefault="00C2527E" w:rsidP="00C36C7F">
      <w:pPr>
        <w:pStyle w:val="Heading3"/>
        <w:rPr>
          <w:rFonts w:ascii="MetricHPE Light" w:eastAsiaTheme="minorHAnsi" w:hAnsi="MetricHPE Light" w:cstheme="minorBidi"/>
          <w:color w:val="auto"/>
          <w:sz w:val="22"/>
          <w:szCs w:val="22"/>
        </w:rPr>
      </w:pPr>
    </w:p>
    <w:p w14:paraId="2E3E6DF7" w14:textId="77777777" w:rsidR="00C2527E" w:rsidRPr="00C36C7F" w:rsidRDefault="00C2527E" w:rsidP="00C36C7F">
      <w:pPr>
        <w:pStyle w:val="Heading3"/>
        <w:rPr>
          <w:rFonts w:ascii="MetricHPE Light" w:eastAsiaTheme="minorHAnsi" w:hAnsi="MetricHPE Light" w:cstheme="minorBidi"/>
          <w:color w:val="auto"/>
          <w:sz w:val="22"/>
          <w:szCs w:val="22"/>
        </w:rPr>
      </w:pPr>
    </w:p>
    <w:sectPr w:rsidR="00C2527E" w:rsidRPr="00C36C7F" w:rsidSect="002974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C19054" w14:textId="77777777" w:rsidR="00A920AF" w:rsidRDefault="00A920AF" w:rsidP="004279E3">
      <w:pPr>
        <w:spacing w:after="0" w:line="240" w:lineRule="auto"/>
      </w:pPr>
      <w:r>
        <w:separator/>
      </w:r>
    </w:p>
  </w:endnote>
  <w:endnote w:type="continuationSeparator" w:id="0">
    <w:p w14:paraId="43E7E83F" w14:textId="77777777" w:rsidR="00A920AF" w:rsidRDefault="00A920AF" w:rsidP="00427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etricHPE">
    <w:altName w:val="Arial"/>
    <w:panose1 w:val="00000000000000000000"/>
    <w:charset w:val="00"/>
    <w:family w:val="swiss"/>
    <w:notTrueType/>
    <w:pitch w:val="variable"/>
    <w:sig w:usb0="00000007" w:usb1="00000000" w:usb2="00000000" w:usb3="00000000" w:csb0="00000093" w:csb1="00000000"/>
  </w:font>
  <w:font w:name="MetricHPE Semibold">
    <w:altName w:val="Arial"/>
    <w:panose1 w:val="00000000000000000000"/>
    <w:charset w:val="00"/>
    <w:family w:val="swiss"/>
    <w:notTrueType/>
    <w:pitch w:val="variable"/>
    <w:sig w:usb0="00000007" w:usb1="00000000" w:usb2="00000000" w:usb3="00000000" w:csb0="00000093" w:csb1="00000000"/>
  </w:font>
  <w:font w:name="MetricHPE Light">
    <w:altName w:val="Arial"/>
    <w:panose1 w:val="00000000000000000000"/>
    <w:charset w:val="00"/>
    <w:family w:val="swiss"/>
    <w:notTrueType/>
    <w:pitch w:val="variable"/>
    <w:sig w:usb0="00000001"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D842B" w14:textId="77777777" w:rsidR="00C8701D" w:rsidRDefault="00C870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49C9D" w14:textId="77777777" w:rsidR="00C8701D" w:rsidRDefault="00C8701D" w:rsidP="00297473">
    <w:pPr>
      <w:pStyle w:val="Footer"/>
      <w:jc w:val="center"/>
    </w:pPr>
    <w:r>
      <w:t>HPE Helion OpenStack Open Source and Third-Party Software License Agreements;</w:t>
    </w:r>
  </w:p>
  <w:p w14:paraId="74B8FF9C" w14:textId="77777777" w:rsidR="00C8701D" w:rsidRDefault="00C8701D" w:rsidP="00297473">
    <w:pPr>
      <w:pStyle w:val="Footer"/>
      <w:jc w:val="center"/>
    </w:pPr>
    <w:r>
      <w:t>Accompanies v. 4.0; Updated 08/08/2016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A5306" w14:textId="77777777" w:rsidR="00C8701D" w:rsidRDefault="00C87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987E0" w14:textId="77777777" w:rsidR="00A920AF" w:rsidRDefault="00A920AF" w:rsidP="004279E3">
      <w:pPr>
        <w:spacing w:after="0" w:line="240" w:lineRule="auto"/>
      </w:pPr>
      <w:r>
        <w:separator/>
      </w:r>
    </w:p>
  </w:footnote>
  <w:footnote w:type="continuationSeparator" w:id="0">
    <w:p w14:paraId="3517CC60" w14:textId="77777777" w:rsidR="00A920AF" w:rsidRDefault="00A920AF" w:rsidP="004279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C5A0A" w14:textId="77777777" w:rsidR="00C8701D" w:rsidRDefault="00C870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8010F" w14:textId="77777777" w:rsidR="00C8701D" w:rsidRDefault="00C870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1D22D" w14:textId="77777777" w:rsidR="00C8701D" w:rsidRDefault="00C870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37CFB"/>
    <w:multiLevelType w:val="hybridMultilevel"/>
    <w:tmpl w:val="ABD46ECE"/>
    <w:lvl w:ilvl="0" w:tplc="04090017">
      <w:start w:val="1"/>
      <w:numFmt w:val="lowerLetter"/>
      <w:lvlText w:val="%1)"/>
      <w:lvlJc w:val="left"/>
      <w:pPr>
        <w:ind w:left="720" w:hanging="360"/>
      </w:pPr>
      <w:rPr>
        <w:rFonts w:hint="default"/>
      </w:rPr>
    </w:lvl>
    <w:lvl w:ilvl="1" w:tplc="AD481A7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9745CF"/>
    <w:multiLevelType w:val="multilevel"/>
    <w:tmpl w:val="A36609DA"/>
    <w:lvl w:ilvl="0">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3E35D04"/>
    <w:multiLevelType w:val="hybridMultilevel"/>
    <w:tmpl w:val="5A7A94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C0C9A"/>
    <w:multiLevelType w:val="hybridMultilevel"/>
    <w:tmpl w:val="CE1A744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8D8806F4">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8E5891"/>
    <w:multiLevelType w:val="multilevel"/>
    <w:tmpl w:val="125EF3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FDE72D5"/>
    <w:multiLevelType w:val="hybridMultilevel"/>
    <w:tmpl w:val="CC44E758"/>
    <w:lvl w:ilvl="0" w:tplc="E94EE0C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3479C"/>
    <w:multiLevelType w:val="hybridMultilevel"/>
    <w:tmpl w:val="C7D85800"/>
    <w:lvl w:ilvl="0" w:tplc="E3083352">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04972DA"/>
    <w:multiLevelType w:val="multilevel"/>
    <w:tmpl w:val="076888B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4D85053"/>
    <w:multiLevelType w:val="hybridMultilevel"/>
    <w:tmpl w:val="17EAC00C"/>
    <w:lvl w:ilvl="0" w:tplc="8BEA0012">
      <w:start w:val="1"/>
      <w:numFmt w:val="decimal"/>
      <w:lvlText w:val="%1."/>
      <w:lvlJc w:val="left"/>
      <w:pPr>
        <w:ind w:left="360" w:hanging="360"/>
      </w:pPr>
      <w:rPr>
        <w:rFonts w:hint="default"/>
      </w:rPr>
    </w:lvl>
    <w:lvl w:ilvl="1" w:tplc="4836B62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EF1D68"/>
    <w:multiLevelType w:val="hybridMultilevel"/>
    <w:tmpl w:val="B96E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E632BC"/>
    <w:multiLevelType w:val="hybridMultilevel"/>
    <w:tmpl w:val="190C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4519A5"/>
    <w:multiLevelType w:val="multilevel"/>
    <w:tmpl w:val="698ED0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A086751"/>
    <w:multiLevelType w:val="hybridMultilevel"/>
    <w:tmpl w:val="9A483F50"/>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CB57200"/>
    <w:multiLevelType w:val="hybridMultilevel"/>
    <w:tmpl w:val="D1706A32"/>
    <w:lvl w:ilvl="0" w:tplc="F74490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C5628"/>
    <w:multiLevelType w:val="hybridMultilevel"/>
    <w:tmpl w:val="DD9A0A48"/>
    <w:lvl w:ilvl="0" w:tplc="C59C9E7A">
      <w:numFmt w:val="decimal"/>
      <w:lvlText w:val="%1."/>
      <w:lvlJc w:val="left"/>
      <w:pPr>
        <w:ind w:left="360" w:hanging="360"/>
      </w:pPr>
      <w:rPr>
        <w:rFonts w:hint="default"/>
      </w:rPr>
    </w:lvl>
    <w:lvl w:ilvl="1" w:tplc="AD481A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0823A2"/>
    <w:multiLevelType w:val="hybridMultilevel"/>
    <w:tmpl w:val="2C681AD0"/>
    <w:lvl w:ilvl="0" w:tplc="4680F51E">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72001F"/>
    <w:multiLevelType w:val="hybridMultilevel"/>
    <w:tmpl w:val="75129BBC"/>
    <w:lvl w:ilvl="0" w:tplc="CD7A48F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C15D05"/>
    <w:multiLevelType w:val="hybridMultilevel"/>
    <w:tmpl w:val="B52CD3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F55C14"/>
    <w:multiLevelType w:val="hybridMultilevel"/>
    <w:tmpl w:val="84F668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01791C"/>
    <w:multiLevelType w:val="hybridMultilevel"/>
    <w:tmpl w:val="8ADCA082"/>
    <w:lvl w:ilvl="0" w:tplc="9CE0A5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FF1978"/>
    <w:multiLevelType w:val="hybridMultilevel"/>
    <w:tmpl w:val="B2C00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E011643"/>
    <w:multiLevelType w:val="hybridMultilevel"/>
    <w:tmpl w:val="57E2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8E2924"/>
    <w:multiLevelType w:val="multilevel"/>
    <w:tmpl w:val="13B0B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E15A08"/>
    <w:multiLevelType w:val="hybridMultilevel"/>
    <w:tmpl w:val="73C030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9B7163"/>
    <w:multiLevelType w:val="hybridMultilevel"/>
    <w:tmpl w:val="85D006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B55DDF"/>
    <w:multiLevelType w:val="hybridMultilevel"/>
    <w:tmpl w:val="0540C064"/>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9DE29CF"/>
    <w:multiLevelType w:val="hybridMultilevel"/>
    <w:tmpl w:val="B4FCA5E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9E2491F"/>
    <w:multiLevelType w:val="hybridMultilevel"/>
    <w:tmpl w:val="94CE32B0"/>
    <w:lvl w:ilvl="0" w:tplc="82440F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3D6A62"/>
    <w:multiLevelType w:val="multilevel"/>
    <w:tmpl w:val="C0D64EE0"/>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416C0940"/>
    <w:multiLevelType w:val="hybridMultilevel"/>
    <w:tmpl w:val="3AB224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1E4227"/>
    <w:multiLevelType w:val="hybridMultilevel"/>
    <w:tmpl w:val="44164E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E8400E"/>
    <w:multiLevelType w:val="hybridMultilevel"/>
    <w:tmpl w:val="308862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FB360A"/>
    <w:multiLevelType w:val="hybridMultilevel"/>
    <w:tmpl w:val="CF462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C825CCA"/>
    <w:multiLevelType w:val="hybridMultilevel"/>
    <w:tmpl w:val="1226842A"/>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D852964"/>
    <w:multiLevelType w:val="hybridMultilevel"/>
    <w:tmpl w:val="3A5A0D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75742F"/>
    <w:multiLevelType w:val="hybridMultilevel"/>
    <w:tmpl w:val="F8765738"/>
    <w:lvl w:ilvl="0" w:tplc="4034690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2C7382"/>
    <w:multiLevelType w:val="hybridMultilevel"/>
    <w:tmpl w:val="B07AD7BC"/>
    <w:lvl w:ilvl="0" w:tplc="04090017">
      <w:start w:val="1"/>
      <w:numFmt w:val="lowerLetter"/>
      <w:lvlText w:val="%1)"/>
      <w:lvlJc w:val="left"/>
      <w:pPr>
        <w:ind w:left="720" w:hanging="360"/>
      </w:pPr>
    </w:lvl>
    <w:lvl w:ilvl="1" w:tplc="F4BA07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D17F2E"/>
    <w:multiLevelType w:val="hybridMultilevel"/>
    <w:tmpl w:val="B9DCA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757D6C"/>
    <w:multiLevelType w:val="hybridMultilevel"/>
    <w:tmpl w:val="B652DF82"/>
    <w:lvl w:ilvl="0" w:tplc="317A8558">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04A42D7"/>
    <w:multiLevelType w:val="hybridMultilevel"/>
    <w:tmpl w:val="2D8CC12E"/>
    <w:lvl w:ilvl="0" w:tplc="04090017">
      <w:start w:val="1"/>
      <w:numFmt w:val="lowerLetter"/>
      <w:lvlText w:val="%1)"/>
      <w:lvlJc w:val="left"/>
      <w:pPr>
        <w:ind w:left="720" w:hanging="360"/>
      </w:pPr>
    </w:lvl>
    <w:lvl w:ilvl="1" w:tplc="77A22884">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967CD2"/>
    <w:multiLevelType w:val="hybridMultilevel"/>
    <w:tmpl w:val="74F2F498"/>
    <w:lvl w:ilvl="0" w:tplc="E3B2E4A2">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61423C"/>
    <w:multiLevelType w:val="hybridMultilevel"/>
    <w:tmpl w:val="B7663E8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8D8806F4">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3700903"/>
    <w:multiLevelType w:val="hybridMultilevel"/>
    <w:tmpl w:val="D9788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514BA3"/>
    <w:multiLevelType w:val="hybridMultilevel"/>
    <w:tmpl w:val="C1DA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6702E0"/>
    <w:multiLevelType w:val="hybridMultilevel"/>
    <w:tmpl w:val="E8664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F5264A"/>
    <w:multiLevelType w:val="hybridMultilevel"/>
    <w:tmpl w:val="178486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F2A7577"/>
    <w:multiLevelType w:val="hybridMultilevel"/>
    <w:tmpl w:val="6BFAD4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F370EC"/>
    <w:multiLevelType w:val="hybridMultilevel"/>
    <w:tmpl w:val="712AE868"/>
    <w:lvl w:ilvl="0" w:tplc="6E8A0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AC1F21"/>
    <w:multiLevelType w:val="hybridMultilevel"/>
    <w:tmpl w:val="CA84AE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2"/>
  </w:num>
  <w:num w:numId="3">
    <w:abstractNumId w:val="26"/>
  </w:num>
  <w:num w:numId="4">
    <w:abstractNumId w:val="36"/>
  </w:num>
  <w:num w:numId="5">
    <w:abstractNumId w:val="42"/>
  </w:num>
  <w:num w:numId="6">
    <w:abstractNumId w:val="44"/>
  </w:num>
  <w:num w:numId="7">
    <w:abstractNumId w:val="47"/>
  </w:num>
  <w:num w:numId="8">
    <w:abstractNumId w:val="33"/>
  </w:num>
  <w:num w:numId="9">
    <w:abstractNumId w:val="31"/>
  </w:num>
  <w:num w:numId="10">
    <w:abstractNumId w:val="17"/>
  </w:num>
  <w:num w:numId="11">
    <w:abstractNumId w:val="41"/>
  </w:num>
  <w:num w:numId="12">
    <w:abstractNumId w:val="34"/>
  </w:num>
  <w:num w:numId="13">
    <w:abstractNumId w:val="12"/>
  </w:num>
  <w:num w:numId="14">
    <w:abstractNumId w:val="29"/>
  </w:num>
  <w:num w:numId="15">
    <w:abstractNumId w:val="39"/>
  </w:num>
  <w:num w:numId="16">
    <w:abstractNumId w:val="38"/>
  </w:num>
  <w:num w:numId="17">
    <w:abstractNumId w:val="23"/>
  </w:num>
  <w:num w:numId="18">
    <w:abstractNumId w:val="16"/>
  </w:num>
  <w:num w:numId="19">
    <w:abstractNumId w:val="9"/>
  </w:num>
  <w:num w:numId="20">
    <w:abstractNumId w:val="6"/>
  </w:num>
  <w:num w:numId="21">
    <w:abstractNumId w:val="10"/>
  </w:num>
  <w:num w:numId="22">
    <w:abstractNumId w:val="43"/>
  </w:num>
  <w:num w:numId="23">
    <w:abstractNumId w:val="45"/>
  </w:num>
  <w:num w:numId="24">
    <w:abstractNumId w:val="21"/>
  </w:num>
  <w:num w:numId="25">
    <w:abstractNumId w:val="35"/>
  </w:num>
  <w:num w:numId="26">
    <w:abstractNumId w:val="3"/>
  </w:num>
  <w:num w:numId="27">
    <w:abstractNumId w:val="2"/>
  </w:num>
  <w:num w:numId="28">
    <w:abstractNumId w:val="48"/>
  </w:num>
  <w:num w:numId="29">
    <w:abstractNumId w:val="1"/>
  </w:num>
  <w:num w:numId="30">
    <w:abstractNumId w:val="20"/>
  </w:num>
  <w:num w:numId="31">
    <w:abstractNumId w:val="24"/>
  </w:num>
  <w:num w:numId="32">
    <w:abstractNumId w:val="46"/>
  </w:num>
  <w:num w:numId="33">
    <w:abstractNumId w:val="37"/>
  </w:num>
  <w:num w:numId="34">
    <w:abstractNumId w:val="14"/>
  </w:num>
  <w:num w:numId="35">
    <w:abstractNumId w:val="18"/>
  </w:num>
  <w:num w:numId="36">
    <w:abstractNumId w:val="40"/>
  </w:num>
  <w:num w:numId="37">
    <w:abstractNumId w:val="30"/>
  </w:num>
  <w:num w:numId="38">
    <w:abstractNumId w:val="15"/>
  </w:num>
  <w:num w:numId="39">
    <w:abstractNumId w:val="0"/>
  </w:num>
  <w:num w:numId="40">
    <w:abstractNumId w:val="4"/>
  </w:num>
  <w:num w:numId="41">
    <w:abstractNumId w:val="11"/>
  </w:num>
  <w:num w:numId="42">
    <w:abstractNumId w:val="7"/>
  </w:num>
  <w:num w:numId="43">
    <w:abstractNumId w:val="28"/>
  </w:num>
  <w:num w:numId="44">
    <w:abstractNumId w:val="8"/>
  </w:num>
  <w:num w:numId="45">
    <w:abstractNumId w:val="5"/>
  </w:num>
  <w:num w:numId="46">
    <w:abstractNumId w:val="13"/>
  </w:num>
  <w:num w:numId="47">
    <w:abstractNumId w:val="27"/>
  </w:num>
  <w:num w:numId="48">
    <w:abstractNumId w:val="19"/>
  </w:num>
  <w:num w:numId="49">
    <w:abstractNumId w:val="2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AB4"/>
    <w:rsid w:val="00010CFA"/>
    <w:rsid w:val="00037984"/>
    <w:rsid w:val="000A5AE9"/>
    <w:rsid w:val="000C6846"/>
    <w:rsid w:val="00121D43"/>
    <w:rsid w:val="0016734C"/>
    <w:rsid w:val="00193BC7"/>
    <w:rsid w:val="001C0660"/>
    <w:rsid w:val="001D67E4"/>
    <w:rsid w:val="00242B96"/>
    <w:rsid w:val="00250E08"/>
    <w:rsid w:val="00267B46"/>
    <w:rsid w:val="00285BEB"/>
    <w:rsid w:val="00291F41"/>
    <w:rsid w:val="00293C4F"/>
    <w:rsid w:val="00295507"/>
    <w:rsid w:val="00297473"/>
    <w:rsid w:val="002C2D1F"/>
    <w:rsid w:val="00303353"/>
    <w:rsid w:val="00313689"/>
    <w:rsid w:val="003931C2"/>
    <w:rsid w:val="003A7896"/>
    <w:rsid w:val="003B4D25"/>
    <w:rsid w:val="004279E3"/>
    <w:rsid w:val="00445A70"/>
    <w:rsid w:val="00450DD8"/>
    <w:rsid w:val="0045760D"/>
    <w:rsid w:val="0047594D"/>
    <w:rsid w:val="004966F6"/>
    <w:rsid w:val="004A79A2"/>
    <w:rsid w:val="00513FF4"/>
    <w:rsid w:val="00515910"/>
    <w:rsid w:val="0053515E"/>
    <w:rsid w:val="005E0812"/>
    <w:rsid w:val="005E4C15"/>
    <w:rsid w:val="00600E26"/>
    <w:rsid w:val="00614D81"/>
    <w:rsid w:val="006161A7"/>
    <w:rsid w:val="00670AAF"/>
    <w:rsid w:val="006851C8"/>
    <w:rsid w:val="006B1ECC"/>
    <w:rsid w:val="006C0517"/>
    <w:rsid w:val="006D3139"/>
    <w:rsid w:val="006F26B3"/>
    <w:rsid w:val="007470A9"/>
    <w:rsid w:val="00766FE6"/>
    <w:rsid w:val="00793962"/>
    <w:rsid w:val="007C7A83"/>
    <w:rsid w:val="00833DA5"/>
    <w:rsid w:val="00835D26"/>
    <w:rsid w:val="00864458"/>
    <w:rsid w:val="008C6A94"/>
    <w:rsid w:val="008C6E72"/>
    <w:rsid w:val="00905CDB"/>
    <w:rsid w:val="009A29BA"/>
    <w:rsid w:val="009B5DC8"/>
    <w:rsid w:val="009C04DD"/>
    <w:rsid w:val="009C4827"/>
    <w:rsid w:val="009D0471"/>
    <w:rsid w:val="009E1244"/>
    <w:rsid w:val="009E2893"/>
    <w:rsid w:val="00A44F93"/>
    <w:rsid w:val="00A5198B"/>
    <w:rsid w:val="00A91C9A"/>
    <w:rsid w:val="00A920AF"/>
    <w:rsid w:val="00A9351C"/>
    <w:rsid w:val="00AE7C52"/>
    <w:rsid w:val="00B039BF"/>
    <w:rsid w:val="00B24D16"/>
    <w:rsid w:val="00B544B4"/>
    <w:rsid w:val="00B61D16"/>
    <w:rsid w:val="00B80C76"/>
    <w:rsid w:val="00B92D3D"/>
    <w:rsid w:val="00C2527E"/>
    <w:rsid w:val="00C36C7F"/>
    <w:rsid w:val="00C62CD9"/>
    <w:rsid w:val="00C638DE"/>
    <w:rsid w:val="00C8701D"/>
    <w:rsid w:val="00C912E8"/>
    <w:rsid w:val="00CA4E79"/>
    <w:rsid w:val="00CF3D28"/>
    <w:rsid w:val="00D629F2"/>
    <w:rsid w:val="00D7330E"/>
    <w:rsid w:val="00DC27B9"/>
    <w:rsid w:val="00DE3D57"/>
    <w:rsid w:val="00DE5F8A"/>
    <w:rsid w:val="00E25F00"/>
    <w:rsid w:val="00E661D6"/>
    <w:rsid w:val="00E75BF7"/>
    <w:rsid w:val="00E779F7"/>
    <w:rsid w:val="00EB2735"/>
    <w:rsid w:val="00F548C2"/>
    <w:rsid w:val="00F63AB4"/>
    <w:rsid w:val="00F95532"/>
    <w:rsid w:val="00FD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A68B7"/>
  <w15:chartTrackingRefBased/>
  <w15:docId w15:val="{83874DAC-B84B-44AD-8D9E-59D634A6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2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9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39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12E8"/>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C91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2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2E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912E8"/>
    <w:pPr>
      <w:outlineLvl w:val="9"/>
    </w:pPr>
  </w:style>
  <w:style w:type="paragraph" w:styleId="TOC1">
    <w:name w:val="toc 1"/>
    <w:basedOn w:val="Normal"/>
    <w:next w:val="Normal"/>
    <w:autoRedefine/>
    <w:uiPriority w:val="39"/>
    <w:unhideWhenUsed/>
    <w:rsid w:val="00C912E8"/>
    <w:pPr>
      <w:spacing w:after="100"/>
    </w:pPr>
  </w:style>
  <w:style w:type="character" w:styleId="Hyperlink">
    <w:name w:val="Hyperlink"/>
    <w:basedOn w:val="DefaultParagraphFont"/>
    <w:uiPriority w:val="99"/>
    <w:unhideWhenUsed/>
    <w:rsid w:val="00C912E8"/>
    <w:rPr>
      <w:color w:val="0563C1" w:themeColor="hyperlink"/>
      <w:u w:val="single"/>
    </w:rPr>
  </w:style>
  <w:style w:type="paragraph" w:styleId="Header">
    <w:name w:val="header"/>
    <w:basedOn w:val="Normal"/>
    <w:link w:val="HeaderChar"/>
    <w:uiPriority w:val="99"/>
    <w:unhideWhenUsed/>
    <w:rsid w:val="00427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3"/>
  </w:style>
  <w:style w:type="paragraph" w:styleId="Footer">
    <w:name w:val="footer"/>
    <w:basedOn w:val="Normal"/>
    <w:link w:val="FooterChar"/>
    <w:uiPriority w:val="99"/>
    <w:unhideWhenUsed/>
    <w:rsid w:val="00427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3"/>
  </w:style>
  <w:style w:type="character" w:customStyle="1" w:styleId="Heading2Char">
    <w:name w:val="Heading 2 Char"/>
    <w:basedOn w:val="DefaultParagraphFont"/>
    <w:link w:val="Heading2"/>
    <w:uiPriority w:val="9"/>
    <w:rsid w:val="007939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3962"/>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793962"/>
    <w:rPr>
      <w:sz w:val="16"/>
      <w:szCs w:val="16"/>
    </w:rPr>
  </w:style>
  <w:style w:type="paragraph" w:styleId="CommentText">
    <w:name w:val="annotation text"/>
    <w:basedOn w:val="Normal"/>
    <w:link w:val="CommentTextChar"/>
    <w:uiPriority w:val="99"/>
    <w:semiHidden/>
    <w:unhideWhenUsed/>
    <w:rsid w:val="00793962"/>
    <w:pPr>
      <w:spacing w:line="240" w:lineRule="auto"/>
    </w:pPr>
    <w:rPr>
      <w:sz w:val="20"/>
      <w:szCs w:val="20"/>
    </w:rPr>
  </w:style>
  <w:style w:type="character" w:customStyle="1" w:styleId="CommentTextChar">
    <w:name w:val="Comment Text Char"/>
    <w:basedOn w:val="DefaultParagraphFont"/>
    <w:link w:val="CommentText"/>
    <w:uiPriority w:val="99"/>
    <w:semiHidden/>
    <w:rsid w:val="00793962"/>
    <w:rPr>
      <w:sz w:val="20"/>
      <w:szCs w:val="20"/>
    </w:rPr>
  </w:style>
  <w:style w:type="paragraph" w:styleId="CommentSubject">
    <w:name w:val="annotation subject"/>
    <w:basedOn w:val="CommentText"/>
    <w:next w:val="CommentText"/>
    <w:link w:val="CommentSubjectChar"/>
    <w:uiPriority w:val="99"/>
    <w:semiHidden/>
    <w:unhideWhenUsed/>
    <w:rsid w:val="00793962"/>
    <w:rPr>
      <w:b/>
      <w:bCs/>
    </w:rPr>
  </w:style>
  <w:style w:type="character" w:customStyle="1" w:styleId="CommentSubjectChar">
    <w:name w:val="Comment Subject Char"/>
    <w:basedOn w:val="CommentTextChar"/>
    <w:link w:val="CommentSubject"/>
    <w:uiPriority w:val="99"/>
    <w:semiHidden/>
    <w:rsid w:val="00793962"/>
    <w:rPr>
      <w:b/>
      <w:bCs/>
      <w:sz w:val="20"/>
      <w:szCs w:val="20"/>
    </w:rPr>
  </w:style>
  <w:style w:type="paragraph" w:styleId="BalloonText">
    <w:name w:val="Balloon Text"/>
    <w:basedOn w:val="Normal"/>
    <w:link w:val="BalloonTextChar"/>
    <w:uiPriority w:val="99"/>
    <w:semiHidden/>
    <w:unhideWhenUsed/>
    <w:rsid w:val="007939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962"/>
    <w:rPr>
      <w:rFonts w:ascii="Segoe UI" w:hAnsi="Segoe UI" w:cs="Segoe UI"/>
      <w:sz w:val="18"/>
      <w:szCs w:val="18"/>
    </w:rPr>
  </w:style>
  <w:style w:type="paragraph" w:styleId="TOC2">
    <w:name w:val="toc 2"/>
    <w:basedOn w:val="Normal"/>
    <w:next w:val="Normal"/>
    <w:autoRedefine/>
    <w:uiPriority w:val="39"/>
    <w:unhideWhenUsed/>
    <w:rsid w:val="00513FF4"/>
    <w:pPr>
      <w:spacing w:after="100"/>
      <w:ind w:left="220"/>
    </w:pPr>
  </w:style>
  <w:style w:type="paragraph" w:styleId="TOC3">
    <w:name w:val="toc 3"/>
    <w:basedOn w:val="Normal"/>
    <w:next w:val="Normal"/>
    <w:autoRedefine/>
    <w:uiPriority w:val="39"/>
    <w:unhideWhenUsed/>
    <w:rsid w:val="00513FF4"/>
    <w:pPr>
      <w:spacing w:after="100"/>
      <w:ind w:left="440"/>
    </w:pPr>
  </w:style>
  <w:style w:type="paragraph" w:styleId="ListParagraph">
    <w:name w:val="List Paragraph"/>
    <w:basedOn w:val="Normal"/>
    <w:uiPriority w:val="34"/>
    <w:qFormat/>
    <w:rsid w:val="00515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88229">
      <w:bodyDiv w:val="1"/>
      <w:marLeft w:val="0"/>
      <w:marRight w:val="0"/>
      <w:marTop w:val="0"/>
      <w:marBottom w:val="0"/>
      <w:divBdr>
        <w:top w:val="none" w:sz="0" w:space="0" w:color="auto"/>
        <w:left w:val="none" w:sz="0" w:space="0" w:color="auto"/>
        <w:bottom w:val="none" w:sz="0" w:space="0" w:color="auto"/>
        <w:right w:val="none" w:sz="0" w:space="0" w:color="auto"/>
      </w:divBdr>
      <w:divsChild>
        <w:div w:id="302083515">
          <w:marLeft w:val="0"/>
          <w:marRight w:val="0"/>
          <w:marTop w:val="0"/>
          <w:marBottom w:val="0"/>
          <w:divBdr>
            <w:top w:val="none" w:sz="0" w:space="0" w:color="auto"/>
            <w:left w:val="none" w:sz="0" w:space="0" w:color="auto"/>
            <w:bottom w:val="none" w:sz="0" w:space="0" w:color="auto"/>
            <w:right w:val="none" w:sz="0" w:space="0" w:color="auto"/>
          </w:divBdr>
          <w:divsChild>
            <w:div w:id="1555002680">
              <w:marLeft w:val="0"/>
              <w:marRight w:val="0"/>
              <w:marTop w:val="0"/>
              <w:marBottom w:val="0"/>
              <w:divBdr>
                <w:top w:val="none" w:sz="0" w:space="0" w:color="auto"/>
                <w:left w:val="none" w:sz="0" w:space="0" w:color="auto"/>
                <w:bottom w:val="none" w:sz="0" w:space="0" w:color="auto"/>
                <w:right w:val="none" w:sz="0" w:space="0" w:color="auto"/>
              </w:divBdr>
              <w:divsChild>
                <w:div w:id="1185628567">
                  <w:marLeft w:val="0"/>
                  <w:marRight w:val="0"/>
                  <w:marTop w:val="0"/>
                  <w:marBottom w:val="0"/>
                  <w:divBdr>
                    <w:top w:val="none" w:sz="0" w:space="0" w:color="auto"/>
                    <w:left w:val="none" w:sz="0" w:space="0" w:color="auto"/>
                    <w:bottom w:val="none" w:sz="0" w:space="0" w:color="auto"/>
                    <w:right w:val="none" w:sz="0" w:space="0" w:color="auto"/>
                  </w:divBdr>
                  <w:divsChild>
                    <w:div w:id="1838887781">
                      <w:marLeft w:val="-225"/>
                      <w:marRight w:val="-225"/>
                      <w:marTop w:val="0"/>
                      <w:marBottom w:val="0"/>
                      <w:divBdr>
                        <w:top w:val="none" w:sz="0" w:space="0" w:color="auto"/>
                        <w:left w:val="none" w:sz="0" w:space="0" w:color="auto"/>
                        <w:bottom w:val="none" w:sz="0" w:space="0" w:color="auto"/>
                        <w:right w:val="none" w:sz="0" w:space="0" w:color="auto"/>
                      </w:divBdr>
                      <w:divsChild>
                        <w:div w:id="360670868">
                          <w:marLeft w:val="0"/>
                          <w:marRight w:val="0"/>
                          <w:marTop w:val="0"/>
                          <w:marBottom w:val="0"/>
                          <w:divBdr>
                            <w:top w:val="none" w:sz="0" w:space="0" w:color="auto"/>
                            <w:left w:val="none" w:sz="0" w:space="0" w:color="auto"/>
                            <w:bottom w:val="none" w:sz="0" w:space="0" w:color="auto"/>
                            <w:right w:val="none" w:sz="0" w:space="0" w:color="auto"/>
                          </w:divBdr>
                          <w:divsChild>
                            <w:div w:id="908347087">
                              <w:marLeft w:val="0"/>
                              <w:marRight w:val="0"/>
                              <w:marTop w:val="0"/>
                              <w:marBottom w:val="0"/>
                              <w:divBdr>
                                <w:top w:val="none" w:sz="0" w:space="0" w:color="auto"/>
                                <w:left w:val="none" w:sz="0" w:space="0" w:color="auto"/>
                                <w:bottom w:val="none" w:sz="0" w:space="0" w:color="auto"/>
                                <w:right w:val="none" w:sz="0" w:space="0" w:color="auto"/>
                              </w:divBdr>
                              <w:divsChild>
                                <w:div w:id="1498614589">
                                  <w:marLeft w:val="0"/>
                                  <w:marRight w:val="0"/>
                                  <w:marTop w:val="0"/>
                                  <w:marBottom w:val="0"/>
                                  <w:divBdr>
                                    <w:top w:val="none" w:sz="0" w:space="0" w:color="auto"/>
                                    <w:left w:val="none" w:sz="0" w:space="0" w:color="auto"/>
                                    <w:bottom w:val="none" w:sz="0" w:space="0" w:color="auto"/>
                                    <w:right w:val="none" w:sz="0" w:space="0" w:color="auto"/>
                                  </w:divBdr>
                                  <w:divsChild>
                                    <w:div w:id="2043821650">
                                      <w:marLeft w:val="0"/>
                                      <w:marRight w:val="0"/>
                                      <w:marTop w:val="0"/>
                                      <w:marBottom w:val="0"/>
                                      <w:divBdr>
                                        <w:top w:val="none" w:sz="0" w:space="0" w:color="auto"/>
                                        <w:left w:val="none" w:sz="0" w:space="0" w:color="auto"/>
                                        <w:bottom w:val="none" w:sz="0" w:space="0" w:color="auto"/>
                                        <w:right w:val="none" w:sz="0" w:space="0" w:color="auto"/>
                                      </w:divBdr>
                                      <w:divsChild>
                                        <w:div w:id="1643347423">
                                          <w:marLeft w:val="0"/>
                                          <w:marRight w:val="0"/>
                                          <w:marTop w:val="0"/>
                                          <w:marBottom w:val="0"/>
                                          <w:divBdr>
                                            <w:top w:val="none" w:sz="0" w:space="0" w:color="auto"/>
                                            <w:left w:val="none" w:sz="0" w:space="0" w:color="auto"/>
                                            <w:bottom w:val="none" w:sz="0" w:space="0" w:color="auto"/>
                                            <w:right w:val="none" w:sz="0" w:space="0" w:color="auto"/>
                                          </w:divBdr>
                                          <w:divsChild>
                                            <w:div w:id="1874732524">
                                              <w:marLeft w:val="0"/>
                                              <w:marRight w:val="0"/>
                                              <w:marTop w:val="0"/>
                                              <w:marBottom w:val="0"/>
                                              <w:divBdr>
                                                <w:top w:val="none" w:sz="0" w:space="0" w:color="auto"/>
                                                <w:left w:val="none" w:sz="0" w:space="0" w:color="auto"/>
                                                <w:bottom w:val="none" w:sz="0" w:space="0" w:color="auto"/>
                                                <w:right w:val="none" w:sz="0" w:space="0" w:color="auto"/>
                                              </w:divBdr>
                                              <w:divsChild>
                                                <w:div w:id="1997492699">
                                                  <w:marLeft w:val="0"/>
                                                  <w:marRight w:val="0"/>
                                                  <w:marTop w:val="0"/>
                                                  <w:marBottom w:val="0"/>
                                                  <w:divBdr>
                                                    <w:top w:val="none" w:sz="0" w:space="0" w:color="auto"/>
                                                    <w:left w:val="none" w:sz="0" w:space="0" w:color="auto"/>
                                                    <w:bottom w:val="none" w:sz="0" w:space="0" w:color="auto"/>
                                                    <w:right w:val="none" w:sz="0" w:space="0" w:color="auto"/>
                                                  </w:divBdr>
                                                  <w:divsChild>
                                                    <w:div w:id="1057820112">
                                                      <w:marLeft w:val="0"/>
                                                      <w:marRight w:val="0"/>
                                                      <w:marTop w:val="0"/>
                                                      <w:marBottom w:val="0"/>
                                                      <w:divBdr>
                                                        <w:top w:val="none" w:sz="0" w:space="0" w:color="auto"/>
                                                        <w:left w:val="none" w:sz="0" w:space="0" w:color="auto"/>
                                                        <w:bottom w:val="none" w:sz="0" w:space="0" w:color="auto"/>
                                                        <w:right w:val="none" w:sz="0" w:space="0" w:color="auto"/>
                                                      </w:divBdr>
                                                      <w:divsChild>
                                                        <w:div w:id="17828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opensource.org/licenses/AFL-3.0" TargetMode="External"/><Relationship Id="rId26" Type="http://schemas.openxmlformats.org/officeDocument/2006/relationships/hyperlink" Target="https://opensource.org/licenses/LGPL-2.1" TargetMode="External"/><Relationship Id="rId3" Type="http://schemas.openxmlformats.org/officeDocument/2006/relationships/styles" Target="styles.xml"/><Relationship Id="rId21" Type="http://schemas.openxmlformats.org/officeDocument/2006/relationships/hyperlink" Target="https://opensource.org/licenses/BSD-3-Claus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yperlink" Target="https://opensource.org/licenses/GPL-3.0" TargetMode="External"/><Relationship Id="rId33" Type="http://schemas.openxmlformats.org/officeDocument/2006/relationships/hyperlink" Target="https://opensource.org/licenses/ZPL-2.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opensource.org/licenses/BSD-2-Clause" TargetMode="External"/><Relationship Id="rId29" Type="http://schemas.openxmlformats.org/officeDocument/2006/relationships/hyperlink" Target="https://opensource.org/licenses/M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opensource.org/licenses/GPL-2.0" TargetMode="External"/><Relationship Id="rId32" Type="http://schemas.openxmlformats.org/officeDocument/2006/relationships/hyperlink" Target="https://opensource.org/licenses/OFL-1.1"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opensource.org/licenses/EPL-1.0" TargetMode="External"/><Relationship Id="rId28" Type="http://schemas.openxmlformats.org/officeDocument/2006/relationships/hyperlink" Target="https://opensource.org/licenses/isc-license.txt" TargetMode="External"/><Relationship Id="rId10" Type="http://schemas.openxmlformats.org/officeDocument/2006/relationships/footer" Target="footer1.xml"/><Relationship Id="rId19" Type="http://schemas.openxmlformats.org/officeDocument/2006/relationships/hyperlink" Target="https://opensource.org/licenses/Apache-2.0" TargetMode="External"/><Relationship Id="rId31" Type="http://schemas.openxmlformats.org/officeDocument/2006/relationships/hyperlink" Target="http://repoze.org/LICENSE.tx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creativecommons.org/publicdomain/zero/1.0/legalcode" TargetMode="External"/><Relationship Id="rId27" Type="http://schemas.openxmlformats.org/officeDocument/2006/relationships/hyperlink" Target="https://opensource.org/licenses/LGPL-3.0" TargetMode="External"/><Relationship Id="rId30" Type="http://schemas.openxmlformats.org/officeDocument/2006/relationships/hyperlink" Target="https://opensource.org/licenses/Python-2.0"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jenni\AppData\Roaming\Microsoft\Templates\HPE_TechDoc_Template_US_Metric_0916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C5873-1438-4FCF-AB48-F69A3BC06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HPE_TechDoc_Template_US_Metric_09162015.dotx</Template>
  <TotalTime>479</TotalTime>
  <Pages>86</Pages>
  <Words>27660</Words>
  <Characters>157667</Characters>
  <Application>Microsoft Office Word</Application>
  <DocSecurity>0</DocSecurity>
  <Lines>1313</Lines>
  <Paragraphs>369</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184958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Wendy</dc:creator>
  <cp:keywords/>
  <dc:description/>
  <cp:lastModifiedBy>Davis, Wendy</cp:lastModifiedBy>
  <cp:revision>72</cp:revision>
  <dcterms:created xsi:type="dcterms:W3CDTF">2016-08-08T17:01:00Z</dcterms:created>
  <dcterms:modified xsi:type="dcterms:W3CDTF">2016-09-13T23:20:00Z</dcterms:modified>
</cp:coreProperties>
</file>